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DBFE9" w14:textId="77777777" w:rsidR="00A0341C" w:rsidRPr="00F834C7" w:rsidRDefault="00A0341C" w:rsidP="002638C5">
      <w:pPr>
        <w:ind w:left="709" w:hanging="709"/>
        <w:rPr>
          <w:color w:val="4F81BD" w:themeColor="accent1"/>
          <w:lang w:val="es-CO"/>
        </w:rPr>
      </w:pPr>
      <w:r w:rsidRPr="00F834C7">
        <w:rPr>
          <w:color w:val="4F81BD" w:themeColor="accent1"/>
          <w:lang w:val="es-CO"/>
        </w:rPr>
        <w:tab/>
      </w:r>
    </w:p>
    <w:p w14:paraId="5E0831AC" w14:textId="77777777" w:rsidR="00A0341C" w:rsidRPr="00F834C7" w:rsidRDefault="00A0341C" w:rsidP="00D6149C">
      <w:pPr>
        <w:rPr>
          <w:rFonts w:cs="Arial"/>
          <w:color w:val="4F81BD" w:themeColor="accent1"/>
          <w:lang w:val="es-CO"/>
        </w:rPr>
      </w:pPr>
    </w:p>
    <w:p w14:paraId="7B668021" w14:textId="77777777" w:rsidR="00A0341C" w:rsidRPr="00F834C7" w:rsidRDefault="00A0341C" w:rsidP="00E30BFD">
      <w:pPr>
        <w:jc w:val="left"/>
        <w:rPr>
          <w:rFonts w:cs="Arial"/>
          <w:color w:val="4F81BD" w:themeColor="accent1"/>
          <w:sz w:val="28"/>
          <w:szCs w:val="28"/>
          <w:lang w:val="es-CO"/>
        </w:rPr>
      </w:pPr>
    </w:p>
    <w:p w14:paraId="264E5A5E" w14:textId="77777777" w:rsidR="00A0341C" w:rsidRPr="00F834C7" w:rsidRDefault="00A0341C" w:rsidP="00E30BFD">
      <w:pPr>
        <w:jc w:val="left"/>
        <w:rPr>
          <w:rFonts w:cs="Arial"/>
          <w:color w:val="4F81BD" w:themeColor="accent1"/>
          <w:lang w:val="es-CO"/>
        </w:rPr>
      </w:pPr>
    </w:p>
    <w:p w14:paraId="26ED7CAD" w14:textId="77777777" w:rsidR="00A0341C" w:rsidRPr="00F834C7" w:rsidRDefault="00A0341C" w:rsidP="003953CA">
      <w:pPr>
        <w:jc w:val="center"/>
        <w:rPr>
          <w:rFonts w:cs="Arial"/>
          <w:b/>
          <w:color w:val="4F81BD" w:themeColor="accent1"/>
          <w:sz w:val="36"/>
          <w:szCs w:val="36"/>
          <w:lang w:val="es-CO"/>
        </w:rPr>
      </w:pPr>
      <w:r w:rsidRPr="00F834C7">
        <w:rPr>
          <w:rFonts w:cs="Arial"/>
          <w:b/>
          <w:color w:val="4F81BD" w:themeColor="accent1"/>
          <w:sz w:val="36"/>
          <w:szCs w:val="36"/>
          <w:lang w:val="es-CO"/>
        </w:rPr>
        <w:t>ESPECIFICACIÓN DE REQU</w:t>
      </w:r>
      <w:r w:rsidR="003953CA" w:rsidRPr="00F834C7">
        <w:rPr>
          <w:rFonts w:cs="Arial"/>
          <w:b/>
          <w:color w:val="4F81BD" w:themeColor="accent1"/>
          <w:sz w:val="36"/>
          <w:szCs w:val="36"/>
          <w:lang w:val="es-CO"/>
        </w:rPr>
        <w:t>ERIMIENTOS</w:t>
      </w:r>
      <w:r w:rsidRPr="00F834C7">
        <w:rPr>
          <w:rFonts w:cs="Arial"/>
          <w:b/>
          <w:color w:val="4F81BD" w:themeColor="accent1"/>
          <w:sz w:val="36"/>
          <w:szCs w:val="36"/>
          <w:lang w:val="es-CO"/>
        </w:rPr>
        <w:t xml:space="preserve"> DE SOFTWARE</w:t>
      </w:r>
    </w:p>
    <w:p w14:paraId="7FD4B8FC" w14:textId="77777777" w:rsidR="00A0341C" w:rsidRPr="00F834C7" w:rsidRDefault="00A0341C" w:rsidP="003953CA">
      <w:pPr>
        <w:jc w:val="center"/>
        <w:rPr>
          <w:rFonts w:cs="Arial"/>
          <w:b/>
          <w:color w:val="4F81BD" w:themeColor="accent1"/>
          <w:sz w:val="36"/>
          <w:szCs w:val="36"/>
          <w:lang w:val="es-CO"/>
        </w:rPr>
      </w:pPr>
    </w:p>
    <w:p w14:paraId="1EC987F8" w14:textId="77777777" w:rsidR="00A0341C" w:rsidRPr="00F834C7" w:rsidRDefault="005C2BC7" w:rsidP="003953CA">
      <w:pPr>
        <w:jc w:val="center"/>
        <w:rPr>
          <w:color w:val="4F81BD" w:themeColor="accent1"/>
          <w:lang w:val="es-CO"/>
        </w:rPr>
      </w:pPr>
      <w:r w:rsidRPr="00F834C7">
        <w:rPr>
          <w:color w:val="4F81BD" w:themeColor="accent1"/>
          <w:lang w:val="es-CO"/>
        </w:rPr>
        <w:fldChar w:fldCharType="begin"/>
      </w:r>
      <w:r w:rsidR="00AD3FE9" w:rsidRPr="00F834C7">
        <w:rPr>
          <w:color w:val="4F81BD" w:themeColor="accent1"/>
          <w:lang w:val="es-CO"/>
        </w:rPr>
        <w:instrText xml:space="preserve"> </w:instrText>
      </w:r>
      <w:r w:rsidR="00AD6485" w:rsidRPr="00F834C7">
        <w:rPr>
          <w:color w:val="4F81BD" w:themeColor="accent1"/>
          <w:lang w:val="es-CO"/>
        </w:rPr>
        <w:instrText>DOCPROPERTY</w:instrText>
      </w:r>
      <w:r w:rsidR="00AD3FE9" w:rsidRPr="00F834C7">
        <w:rPr>
          <w:color w:val="4F81BD" w:themeColor="accent1"/>
          <w:lang w:val="es-CO"/>
        </w:rPr>
        <w:instrText xml:space="preserve">  Cliente  \* MERGEFORMAT </w:instrText>
      </w:r>
      <w:r w:rsidRPr="00F834C7">
        <w:rPr>
          <w:color w:val="4F81BD" w:themeColor="accent1"/>
          <w:lang w:val="es-CO"/>
        </w:rPr>
        <w:fldChar w:fldCharType="separate"/>
      </w:r>
      <w:r w:rsidR="009A69F7" w:rsidRPr="00F834C7">
        <w:rPr>
          <w:rFonts w:cs="Arial"/>
          <w:b/>
          <w:color w:val="4F81BD" w:themeColor="accent1"/>
          <w:sz w:val="36"/>
          <w:szCs w:val="36"/>
          <w:lang w:val="es-CO"/>
        </w:rPr>
        <w:t xml:space="preserve">Proyecto </w:t>
      </w:r>
      <w:r w:rsidR="00DE6D9C" w:rsidRPr="00F834C7">
        <w:rPr>
          <w:rFonts w:cs="Arial"/>
          <w:b/>
          <w:color w:val="4F81BD" w:themeColor="accent1"/>
          <w:sz w:val="36"/>
          <w:szCs w:val="36"/>
          <w:lang w:val="es-CO"/>
        </w:rPr>
        <w:t>Nemo</w:t>
      </w:r>
      <w:r w:rsidRPr="00F834C7">
        <w:rPr>
          <w:color w:val="4F81BD" w:themeColor="accent1"/>
          <w:lang w:val="es-CO"/>
        </w:rPr>
        <w:fldChar w:fldCharType="end"/>
      </w:r>
    </w:p>
    <w:p w14:paraId="347208A4" w14:textId="77777777" w:rsidR="00C47C81" w:rsidRPr="00F834C7" w:rsidRDefault="00C47C81" w:rsidP="00C47C81">
      <w:pPr>
        <w:jc w:val="center"/>
        <w:rPr>
          <w:rFonts w:cs="Arial"/>
          <w:b/>
          <w:color w:val="4F81BD" w:themeColor="accent1"/>
          <w:sz w:val="28"/>
          <w:szCs w:val="28"/>
          <w:lang w:val="es-CO"/>
        </w:rPr>
      </w:pPr>
      <w:r w:rsidRPr="00F834C7">
        <w:rPr>
          <w:rFonts w:cs="Arial"/>
          <w:b/>
          <w:color w:val="4F81BD" w:themeColor="accent1"/>
          <w:sz w:val="28"/>
          <w:szCs w:val="28"/>
          <w:lang w:val="es-CO"/>
        </w:rPr>
        <w:t xml:space="preserve">Versión </w:t>
      </w:r>
      <w:r w:rsidRPr="00F834C7">
        <w:rPr>
          <w:color w:val="4F81BD" w:themeColor="accent1"/>
          <w:lang w:val="es-CO"/>
        </w:rPr>
        <w:t>1.0</w:t>
      </w:r>
    </w:p>
    <w:p w14:paraId="15C2435D" w14:textId="77777777" w:rsidR="00A0341C" w:rsidRPr="00F834C7" w:rsidRDefault="00A0341C" w:rsidP="003953CA">
      <w:pPr>
        <w:jc w:val="center"/>
        <w:rPr>
          <w:rFonts w:cs="Arial"/>
          <w:color w:val="4F81BD" w:themeColor="accent1"/>
          <w:highlight w:val="yellow"/>
          <w:lang w:val="es-CO"/>
        </w:rPr>
      </w:pPr>
    </w:p>
    <w:p w14:paraId="589EFAB6" w14:textId="77777777" w:rsidR="00A0341C" w:rsidRPr="00F834C7" w:rsidRDefault="00A0341C" w:rsidP="003953CA">
      <w:pPr>
        <w:jc w:val="center"/>
        <w:rPr>
          <w:rFonts w:cs="Arial"/>
          <w:color w:val="4F81BD" w:themeColor="accent1"/>
          <w:lang w:val="es-CO"/>
        </w:rPr>
      </w:pPr>
    </w:p>
    <w:p w14:paraId="6604ED3C" w14:textId="77777777" w:rsidR="00A0341C" w:rsidRPr="00F834C7" w:rsidRDefault="00A0341C" w:rsidP="003953CA">
      <w:pPr>
        <w:pStyle w:val="Encabezado"/>
        <w:jc w:val="left"/>
        <w:rPr>
          <w:color w:val="4F81BD" w:themeColor="accent1"/>
          <w:lang w:val="es-CO"/>
        </w:rPr>
      </w:pPr>
    </w:p>
    <w:p w14:paraId="660DFDD2" w14:textId="77777777" w:rsidR="00A0341C" w:rsidRPr="00F834C7" w:rsidRDefault="00A0341C" w:rsidP="003953CA">
      <w:pPr>
        <w:jc w:val="left"/>
        <w:rPr>
          <w:rFonts w:cs="Arial"/>
          <w:color w:val="4F81BD" w:themeColor="accent1"/>
          <w:lang w:val="es-CO"/>
        </w:rPr>
      </w:pPr>
    </w:p>
    <w:p w14:paraId="41CF5820" w14:textId="77777777" w:rsidR="003953CA" w:rsidRPr="00F834C7" w:rsidRDefault="003953CA" w:rsidP="00CC037D">
      <w:pPr>
        <w:jc w:val="center"/>
        <w:rPr>
          <w:rFonts w:cs="Arial"/>
          <w:b/>
          <w:color w:val="4F81BD" w:themeColor="accent1"/>
          <w:sz w:val="36"/>
          <w:szCs w:val="36"/>
          <w:lang w:val="es-CO"/>
        </w:rPr>
      </w:pPr>
    </w:p>
    <w:p w14:paraId="4A74A09C" w14:textId="77777777" w:rsidR="003953CA" w:rsidRPr="00F834C7" w:rsidRDefault="003953CA" w:rsidP="00C47C81">
      <w:pPr>
        <w:jc w:val="center"/>
        <w:rPr>
          <w:rFonts w:cs="Arial"/>
          <w:b/>
          <w:color w:val="4F81BD" w:themeColor="accent1"/>
          <w:sz w:val="36"/>
          <w:szCs w:val="36"/>
          <w:lang w:val="es-CO"/>
        </w:rPr>
      </w:pPr>
    </w:p>
    <w:p w14:paraId="77426A78" w14:textId="77777777" w:rsidR="00A0341C" w:rsidRPr="00F834C7" w:rsidRDefault="002B3D36" w:rsidP="0021749E">
      <w:pPr>
        <w:jc w:val="left"/>
        <w:rPr>
          <w:rFonts w:cs="Arial"/>
          <w:b/>
          <w:color w:val="4F81BD" w:themeColor="accent1"/>
          <w:sz w:val="36"/>
          <w:szCs w:val="36"/>
          <w:lang w:val="es-CO"/>
        </w:rPr>
      </w:pPr>
      <w:r w:rsidRPr="00F834C7">
        <w:rPr>
          <w:noProof/>
          <w:color w:val="4F81BD" w:themeColor="accent1"/>
          <w:lang w:val="es-ES_tradnl" w:eastAsia="es-ES_tradnl"/>
        </w:rPr>
        <w:drawing>
          <wp:anchor distT="0" distB="0" distL="114300" distR="114300" simplePos="0" relativeHeight="251657728" behindDoc="1" locked="0" layoutInCell="1" allowOverlap="1" wp14:anchorId="0A6B9916" wp14:editId="5CDC9BF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605405" cy="2605405"/>
            <wp:effectExtent l="0" t="0" r="1079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9FB69B7" w14:textId="77777777" w:rsidR="00A0341C" w:rsidRPr="00F834C7" w:rsidRDefault="00A0341C" w:rsidP="0021749E">
      <w:pPr>
        <w:jc w:val="left"/>
        <w:rPr>
          <w:rFonts w:cs="Arial"/>
          <w:b/>
          <w:color w:val="4F81BD" w:themeColor="accent1"/>
          <w:sz w:val="36"/>
          <w:szCs w:val="36"/>
          <w:lang w:val="es-CO"/>
        </w:rPr>
      </w:pPr>
    </w:p>
    <w:p w14:paraId="4D136F84" w14:textId="77777777" w:rsidR="00A0341C" w:rsidRPr="00F834C7" w:rsidRDefault="00A0341C" w:rsidP="0021749E">
      <w:pPr>
        <w:jc w:val="left"/>
        <w:rPr>
          <w:rFonts w:cs="Arial"/>
          <w:b/>
          <w:color w:val="4F81BD" w:themeColor="accent1"/>
          <w:sz w:val="36"/>
          <w:szCs w:val="36"/>
          <w:lang w:val="es-CO"/>
        </w:rPr>
      </w:pPr>
    </w:p>
    <w:p w14:paraId="7DA9F337" w14:textId="77777777" w:rsidR="00A0341C" w:rsidRPr="00F834C7" w:rsidRDefault="00A0341C" w:rsidP="0021749E">
      <w:pPr>
        <w:jc w:val="left"/>
        <w:rPr>
          <w:rFonts w:cs="Arial"/>
          <w:color w:val="4F81BD" w:themeColor="accent1"/>
          <w:lang w:val="es-CO"/>
        </w:rPr>
      </w:pPr>
    </w:p>
    <w:p w14:paraId="7BE48421" w14:textId="77777777" w:rsidR="00A0341C" w:rsidRPr="00F834C7" w:rsidRDefault="00A0341C" w:rsidP="0021749E">
      <w:pPr>
        <w:jc w:val="left"/>
        <w:rPr>
          <w:rFonts w:cs="Arial"/>
          <w:color w:val="4F81BD" w:themeColor="accent1"/>
          <w:lang w:val="es-CO"/>
        </w:rPr>
      </w:pPr>
    </w:p>
    <w:p w14:paraId="08ADEFA3" w14:textId="77777777" w:rsidR="00A0341C" w:rsidRPr="00F834C7" w:rsidRDefault="00A0341C" w:rsidP="0021749E">
      <w:pPr>
        <w:jc w:val="left"/>
        <w:rPr>
          <w:rFonts w:cs="Arial"/>
          <w:color w:val="4F81BD" w:themeColor="accent1"/>
          <w:lang w:val="es-CO"/>
        </w:rPr>
      </w:pPr>
    </w:p>
    <w:p w14:paraId="13CEE741" w14:textId="77777777" w:rsidR="00A0341C" w:rsidRPr="00F834C7" w:rsidRDefault="00A0341C" w:rsidP="0021749E">
      <w:pPr>
        <w:jc w:val="left"/>
        <w:rPr>
          <w:color w:val="4F81BD" w:themeColor="accent1"/>
          <w:lang w:val="es-CO"/>
        </w:rPr>
      </w:pPr>
    </w:p>
    <w:p w14:paraId="038A7472" w14:textId="77777777" w:rsidR="00A0341C" w:rsidRPr="00F834C7" w:rsidRDefault="00A0341C" w:rsidP="0021749E">
      <w:pPr>
        <w:jc w:val="left"/>
        <w:rPr>
          <w:color w:val="4F81BD" w:themeColor="accent1"/>
          <w:lang w:val="es-CO"/>
        </w:rPr>
      </w:pPr>
    </w:p>
    <w:p w14:paraId="71A1E5FE" w14:textId="77777777" w:rsidR="00A0341C" w:rsidRPr="00F834C7" w:rsidRDefault="00A0341C" w:rsidP="0021749E">
      <w:pPr>
        <w:jc w:val="left"/>
        <w:rPr>
          <w:rFonts w:cs="Arial"/>
          <w:color w:val="4F81BD" w:themeColor="accent1"/>
          <w:lang w:val="es-CO"/>
        </w:rPr>
      </w:pPr>
    </w:p>
    <w:p w14:paraId="6B014465" w14:textId="77777777" w:rsidR="00A0341C" w:rsidRPr="00F834C7" w:rsidRDefault="00A0341C" w:rsidP="0021749E">
      <w:pPr>
        <w:jc w:val="left"/>
        <w:rPr>
          <w:rFonts w:cs="Arial"/>
          <w:color w:val="4F81BD" w:themeColor="accent1"/>
          <w:lang w:val="es-CO"/>
        </w:rPr>
      </w:pPr>
    </w:p>
    <w:p w14:paraId="2AA9D21A" w14:textId="77777777" w:rsidR="00A0341C" w:rsidRPr="00F834C7" w:rsidRDefault="00A0341C" w:rsidP="0021749E">
      <w:pPr>
        <w:jc w:val="left"/>
        <w:rPr>
          <w:rFonts w:cs="Arial"/>
          <w:color w:val="4F81BD" w:themeColor="accent1"/>
          <w:lang w:val="es-CO"/>
        </w:rPr>
      </w:pPr>
    </w:p>
    <w:p w14:paraId="4FEDE937" w14:textId="77777777" w:rsidR="00A0341C" w:rsidRPr="00F834C7" w:rsidRDefault="00A0341C" w:rsidP="0021749E">
      <w:pPr>
        <w:jc w:val="left"/>
        <w:rPr>
          <w:rFonts w:cs="Arial"/>
          <w:color w:val="4F81BD" w:themeColor="accent1"/>
          <w:lang w:val="es-CO"/>
        </w:rPr>
      </w:pPr>
    </w:p>
    <w:p w14:paraId="7518BE8A" w14:textId="77777777" w:rsidR="00A0341C" w:rsidRPr="00F834C7" w:rsidRDefault="00A0341C" w:rsidP="0021749E">
      <w:pPr>
        <w:jc w:val="left"/>
        <w:rPr>
          <w:rFonts w:cs="Arial"/>
          <w:color w:val="4F81BD" w:themeColor="accent1"/>
          <w:lang w:val="es-CO"/>
        </w:rPr>
      </w:pPr>
    </w:p>
    <w:p w14:paraId="5152B2FC" w14:textId="77777777" w:rsidR="00A0341C" w:rsidRPr="00F834C7" w:rsidRDefault="00A0341C" w:rsidP="0021749E">
      <w:pPr>
        <w:jc w:val="left"/>
        <w:rPr>
          <w:rFonts w:cs="Arial"/>
          <w:color w:val="4F81BD" w:themeColor="accent1"/>
          <w:lang w:val="es-CO"/>
        </w:rPr>
      </w:pPr>
    </w:p>
    <w:p w14:paraId="6CA95B50" w14:textId="77777777" w:rsidR="00C47C81" w:rsidRPr="00F834C7" w:rsidRDefault="00C47C81" w:rsidP="0021749E">
      <w:pPr>
        <w:pStyle w:val="TProyecto14"/>
        <w:jc w:val="center"/>
        <w:rPr>
          <w:color w:val="4F81BD" w:themeColor="accent1"/>
          <w:lang w:val="es-CO"/>
        </w:rPr>
      </w:pPr>
    </w:p>
    <w:p w14:paraId="3821103D" w14:textId="77777777" w:rsidR="00A0341C" w:rsidRPr="00F834C7" w:rsidRDefault="00A0341C" w:rsidP="0021749E">
      <w:pPr>
        <w:pStyle w:val="TProyecto14"/>
        <w:jc w:val="center"/>
        <w:rPr>
          <w:color w:val="4F81BD" w:themeColor="accent1"/>
          <w:lang w:val="es-CO"/>
        </w:rPr>
      </w:pPr>
      <w:r w:rsidRPr="00F834C7">
        <w:rPr>
          <w:color w:val="4F81BD" w:themeColor="accent1"/>
          <w:lang w:val="es-CO"/>
        </w:rPr>
        <w:t>Autor</w:t>
      </w:r>
      <w:r w:rsidR="00C47C81" w:rsidRPr="00F834C7">
        <w:rPr>
          <w:color w:val="4F81BD" w:themeColor="accent1"/>
          <w:lang w:val="es-CO"/>
        </w:rPr>
        <w:t>es</w:t>
      </w:r>
    </w:p>
    <w:p w14:paraId="6778B785" w14:textId="5CA7FDC7" w:rsidR="00A0341C" w:rsidRPr="00F834C7" w:rsidRDefault="00C47C81" w:rsidP="0021749E">
      <w:pPr>
        <w:pStyle w:val="TProyecto14"/>
        <w:jc w:val="center"/>
        <w:rPr>
          <w:color w:val="4F81BD" w:themeColor="accent1"/>
          <w:lang w:val="es-CO"/>
        </w:rPr>
      </w:pPr>
      <w:r w:rsidRPr="00F834C7">
        <w:rPr>
          <w:color w:val="4F81BD" w:themeColor="accent1"/>
          <w:lang w:val="es-CO"/>
        </w:rPr>
        <w:t xml:space="preserve">Carlos </w:t>
      </w:r>
      <w:r w:rsidR="0087496D" w:rsidRPr="00F834C7">
        <w:rPr>
          <w:color w:val="4F81BD" w:themeColor="accent1"/>
          <w:lang w:val="es-CO"/>
        </w:rPr>
        <w:t>Andrés</w:t>
      </w:r>
      <w:r w:rsidRPr="00F834C7">
        <w:rPr>
          <w:color w:val="4F81BD" w:themeColor="accent1"/>
          <w:lang w:val="es-CO"/>
        </w:rPr>
        <w:t xml:space="preserve"> Charris S</w:t>
      </w:r>
    </w:p>
    <w:p w14:paraId="1D254E79" w14:textId="77777777" w:rsidR="00C47C81" w:rsidRPr="00F834C7" w:rsidRDefault="00C47C81" w:rsidP="0021749E">
      <w:pPr>
        <w:pStyle w:val="TProyecto14"/>
        <w:jc w:val="center"/>
        <w:rPr>
          <w:color w:val="4F81BD" w:themeColor="accent1"/>
          <w:lang w:val="es-CO"/>
        </w:rPr>
      </w:pPr>
      <w:r w:rsidRPr="00F834C7">
        <w:rPr>
          <w:color w:val="4F81BD" w:themeColor="accent1"/>
          <w:lang w:val="es-CO"/>
        </w:rPr>
        <w:t>Diego Fernando Meza P</w:t>
      </w:r>
    </w:p>
    <w:p w14:paraId="3B4033AD" w14:textId="7167BAA3" w:rsidR="00C47C81" w:rsidRPr="00F834C7" w:rsidRDefault="00C47C81" w:rsidP="0021749E">
      <w:pPr>
        <w:pStyle w:val="TProyecto14"/>
        <w:jc w:val="center"/>
        <w:rPr>
          <w:color w:val="4F81BD" w:themeColor="accent1"/>
          <w:lang w:val="es-CO"/>
        </w:rPr>
      </w:pPr>
      <w:r w:rsidRPr="00F834C7">
        <w:rPr>
          <w:color w:val="4F81BD" w:themeColor="accent1"/>
          <w:lang w:val="es-CO"/>
        </w:rPr>
        <w:t>Jesus</w:t>
      </w:r>
      <w:r w:rsidR="00930C5C">
        <w:rPr>
          <w:color w:val="4F81BD" w:themeColor="accent1"/>
          <w:lang w:val="es-CO"/>
        </w:rPr>
        <w:t xml:space="preserve"> Rios M</w:t>
      </w:r>
    </w:p>
    <w:p w14:paraId="5039850E" w14:textId="77777777" w:rsidR="0087496D" w:rsidRPr="00F834C7" w:rsidRDefault="00A0341C" w:rsidP="001015A9">
      <w:pPr>
        <w:jc w:val="left"/>
        <w:rPr>
          <w:rFonts w:cs="Arial"/>
          <w:b/>
          <w:bCs/>
          <w:color w:val="4F81BD" w:themeColor="accent1"/>
          <w:lang w:val="es-CO"/>
        </w:rPr>
      </w:pPr>
      <w:r w:rsidRPr="00F834C7">
        <w:rPr>
          <w:rFonts w:cs="Arial"/>
          <w:b/>
          <w:bCs/>
          <w:color w:val="4F81BD" w:themeColor="accent1"/>
          <w:lang w:val="es-CO"/>
        </w:rPr>
        <w:br w:type="page"/>
      </w:r>
    </w:p>
    <w:p w14:paraId="572F6968" w14:textId="77777777" w:rsidR="0087496D" w:rsidRPr="00F834C7" w:rsidRDefault="0087496D" w:rsidP="001015A9">
      <w:pPr>
        <w:jc w:val="left"/>
        <w:rPr>
          <w:rFonts w:cs="Arial"/>
          <w:b/>
          <w:bCs/>
          <w:color w:val="4F81BD" w:themeColor="accent1"/>
          <w:lang w:val="es-CO"/>
        </w:rPr>
      </w:pPr>
    </w:p>
    <w:p w14:paraId="290B44C6" w14:textId="49B245DF" w:rsidR="00A0341C" w:rsidRPr="00F834C7" w:rsidRDefault="00A0341C" w:rsidP="001015A9">
      <w:pPr>
        <w:jc w:val="left"/>
        <w:rPr>
          <w:rFonts w:cs="Arial"/>
          <w:b/>
          <w:bCs/>
          <w:color w:val="4F81BD" w:themeColor="accent1"/>
          <w:lang w:val="es-CO"/>
        </w:rPr>
      </w:pPr>
      <w:r w:rsidRPr="00F834C7">
        <w:rPr>
          <w:rFonts w:cs="Arial"/>
          <w:b/>
          <w:bCs/>
          <w:color w:val="4F81BD" w:themeColor="accent1"/>
          <w:lang w:val="es-CO"/>
        </w:rPr>
        <w:t>Detalle</w:t>
      </w:r>
    </w:p>
    <w:p w14:paraId="305A1A00" w14:textId="77777777" w:rsidR="00A0341C" w:rsidRPr="00F834C7" w:rsidRDefault="00A0341C" w:rsidP="001015A9">
      <w:pPr>
        <w:jc w:val="left"/>
        <w:rPr>
          <w:rFonts w:cs="Arial"/>
          <w:b/>
          <w:bCs/>
          <w:color w:val="4F81BD" w:themeColor="accent1"/>
          <w:lang w:val="es-CO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6120"/>
      </w:tblGrid>
      <w:tr w:rsidR="00A0341C" w:rsidRPr="00F834C7" w14:paraId="280C6E7A" w14:textId="77777777" w:rsidTr="001015A9">
        <w:tc>
          <w:tcPr>
            <w:tcW w:w="28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44313" w14:textId="77777777" w:rsidR="00A0341C" w:rsidRPr="00F834C7" w:rsidRDefault="00A0341C" w:rsidP="001015A9">
            <w:pPr>
              <w:jc w:val="left"/>
              <w:rPr>
                <w:rFonts w:cs="Arial"/>
                <w:b/>
                <w:bCs/>
                <w:color w:val="4F81BD" w:themeColor="accent1"/>
                <w:lang w:val="es-CO"/>
              </w:rPr>
            </w:pPr>
            <w:r w:rsidRPr="00F834C7">
              <w:rPr>
                <w:rFonts w:cs="Arial"/>
                <w:b/>
                <w:bCs/>
                <w:color w:val="4F81BD" w:themeColor="accent1"/>
                <w:lang w:val="es-CO"/>
              </w:rPr>
              <w:t>Descripción</w:t>
            </w:r>
          </w:p>
        </w:tc>
        <w:tc>
          <w:tcPr>
            <w:tcW w:w="612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F7E9" w14:textId="77777777" w:rsidR="00A0341C" w:rsidRPr="00F834C7" w:rsidRDefault="00A0341C" w:rsidP="001015A9">
            <w:pPr>
              <w:jc w:val="left"/>
              <w:rPr>
                <w:rFonts w:cs="Arial"/>
                <w:b/>
                <w:bCs/>
                <w:color w:val="4F81BD" w:themeColor="accent1"/>
                <w:lang w:val="es-CO"/>
              </w:rPr>
            </w:pPr>
            <w:r w:rsidRPr="00F834C7">
              <w:rPr>
                <w:rFonts w:cs="Arial"/>
                <w:b/>
                <w:bCs/>
                <w:color w:val="4F81BD" w:themeColor="accent1"/>
                <w:lang w:val="es-CO"/>
              </w:rPr>
              <w:t>Descriptor</w:t>
            </w:r>
          </w:p>
        </w:tc>
      </w:tr>
      <w:tr w:rsidR="00A0341C" w:rsidRPr="00F834C7" w14:paraId="588D7B25" w14:textId="77777777" w:rsidTr="001015A9">
        <w:tc>
          <w:tcPr>
            <w:tcW w:w="28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712" w14:textId="77777777" w:rsidR="00A0341C" w:rsidRPr="00F834C7" w:rsidRDefault="00A0341C" w:rsidP="001015A9">
            <w:pPr>
              <w:jc w:val="left"/>
              <w:rPr>
                <w:rFonts w:cs="Arial"/>
                <w:color w:val="4F81BD" w:themeColor="accent1"/>
                <w:lang w:val="es-CO"/>
              </w:rPr>
            </w:pPr>
            <w:r w:rsidRPr="00F834C7">
              <w:rPr>
                <w:rFonts w:cs="Arial"/>
                <w:color w:val="4F81BD" w:themeColor="accent1"/>
                <w:lang w:val="es-CO"/>
              </w:rPr>
              <w:t>Tipo de Documento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74C0E" w14:textId="77777777" w:rsidR="00A0341C" w:rsidRPr="00F834C7" w:rsidRDefault="00A0341C" w:rsidP="00661107">
            <w:pPr>
              <w:jc w:val="left"/>
              <w:rPr>
                <w:rFonts w:cs="Arial"/>
                <w:color w:val="4F81BD" w:themeColor="accent1"/>
                <w:lang w:val="es-CO"/>
              </w:rPr>
            </w:pPr>
            <w:r w:rsidRPr="00F834C7">
              <w:rPr>
                <w:rFonts w:cs="Arial"/>
                <w:color w:val="4F81BD" w:themeColor="accent1"/>
                <w:lang w:val="es-CO"/>
              </w:rPr>
              <w:t xml:space="preserve">Especificación de </w:t>
            </w:r>
            <w:r w:rsidR="002C0994" w:rsidRPr="00F834C7">
              <w:rPr>
                <w:rFonts w:cs="Arial"/>
                <w:color w:val="4F81BD" w:themeColor="accent1"/>
                <w:lang w:val="es-CO"/>
              </w:rPr>
              <w:t>Requ</w:t>
            </w:r>
            <w:r w:rsidR="00661107" w:rsidRPr="00F834C7">
              <w:rPr>
                <w:rFonts w:cs="Arial"/>
                <w:color w:val="4F81BD" w:themeColor="accent1"/>
                <w:lang w:val="es-CO"/>
              </w:rPr>
              <w:t>erimientos</w:t>
            </w:r>
            <w:r w:rsidR="002C0994" w:rsidRPr="00F834C7">
              <w:rPr>
                <w:rFonts w:cs="Arial"/>
                <w:color w:val="4F81BD" w:themeColor="accent1"/>
                <w:lang w:val="es-CO"/>
              </w:rPr>
              <w:t xml:space="preserve"> de S</w:t>
            </w:r>
            <w:r w:rsidRPr="00F834C7">
              <w:rPr>
                <w:rFonts w:cs="Arial"/>
                <w:color w:val="4F81BD" w:themeColor="accent1"/>
                <w:lang w:val="es-CO"/>
              </w:rPr>
              <w:t>oftware</w:t>
            </w:r>
          </w:p>
        </w:tc>
      </w:tr>
      <w:tr w:rsidR="00C47C81" w:rsidRPr="00F834C7" w14:paraId="2B3E78B3" w14:textId="77777777" w:rsidTr="001015A9">
        <w:tc>
          <w:tcPr>
            <w:tcW w:w="28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A0DE9" w14:textId="77777777" w:rsidR="00A0341C" w:rsidRPr="00F834C7" w:rsidRDefault="00A0341C" w:rsidP="001015A9">
            <w:pPr>
              <w:jc w:val="left"/>
              <w:rPr>
                <w:rFonts w:cs="Arial"/>
                <w:color w:val="4F81BD" w:themeColor="accent1"/>
                <w:lang w:val="es-CO"/>
              </w:rPr>
            </w:pPr>
            <w:r w:rsidRPr="00F834C7">
              <w:rPr>
                <w:rFonts w:cs="Arial"/>
                <w:color w:val="4F81BD" w:themeColor="accent1"/>
                <w:lang w:val="es-CO"/>
              </w:rPr>
              <w:t>Nombre del Archivo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48AD2" w14:textId="77777777" w:rsidR="00A0341C" w:rsidRPr="00F834C7" w:rsidRDefault="00CC4754" w:rsidP="00C47C81">
            <w:pPr>
              <w:jc w:val="left"/>
              <w:rPr>
                <w:rFonts w:cs="Arial"/>
                <w:color w:val="4F81BD" w:themeColor="accent1"/>
                <w:lang w:val="es-CO"/>
              </w:rPr>
            </w:pPr>
            <w:r w:rsidRPr="00F834C7">
              <w:rPr>
                <w:color w:val="4F81BD" w:themeColor="accent1"/>
                <w:lang w:val="es-CO"/>
              </w:rPr>
              <w:fldChar w:fldCharType="begin"/>
            </w:r>
            <w:r w:rsidRPr="00F834C7">
              <w:rPr>
                <w:color w:val="4F81BD" w:themeColor="accent1"/>
                <w:lang w:val="es-CO"/>
              </w:rPr>
              <w:instrText xml:space="preserve"> </w:instrText>
            </w:r>
            <w:r w:rsidR="00AD6485" w:rsidRPr="00F834C7">
              <w:rPr>
                <w:color w:val="4F81BD" w:themeColor="accent1"/>
                <w:lang w:val="es-CO"/>
              </w:rPr>
              <w:instrText>FILENAME</w:instrText>
            </w:r>
            <w:r w:rsidRPr="00F834C7">
              <w:rPr>
                <w:color w:val="4F81BD" w:themeColor="accent1"/>
                <w:lang w:val="es-CO"/>
              </w:rPr>
              <w:instrText xml:space="preserve">   \* MERGEFORMAT </w:instrText>
            </w:r>
            <w:r w:rsidRPr="00F834C7">
              <w:rPr>
                <w:color w:val="4F81BD" w:themeColor="accent1"/>
                <w:lang w:val="es-CO"/>
              </w:rPr>
              <w:fldChar w:fldCharType="separate"/>
            </w:r>
            <w:r w:rsidR="009A69F7" w:rsidRPr="00F834C7">
              <w:rPr>
                <w:noProof/>
                <w:color w:val="4F81BD" w:themeColor="accent1"/>
                <w:lang w:val="es-CO"/>
              </w:rPr>
              <w:t xml:space="preserve">ERS </w:t>
            </w:r>
            <w:r w:rsidR="00C47C81" w:rsidRPr="00F834C7">
              <w:rPr>
                <w:noProof/>
                <w:color w:val="4F81BD" w:themeColor="accent1"/>
                <w:lang w:val="es-CO"/>
              </w:rPr>
              <w:t>Nemo</w:t>
            </w:r>
            <w:r w:rsidR="009A69F7" w:rsidRPr="00F834C7">
              <w:rPr>
                <w:noProof/>
                <w:color w:val="4F81BD" w:themeColor="accent1"/>
                <w:lang w:val="es-CO"/>
              </w:rPr>
              <w:t>.docx</w:t>
            </w:r>
            <w:r w:rsidRPr="00F834C7">
              <w:rPr>
                <w:noProof/>
                <w:color w:val="4F81BD" w:themeColor="accent1"/>
                <w:lang w:val="es-CO"/>
              </w:rPr>
              <w:fldChar w:fldCharType="end"/>
            </w:r>
          </w:p>
        </w:tc>
      </w:tr>
      <w:tr w:rsidR="00C47C81" w:rsidRPr="00F834C7" w14:paraId="0581649E" w14:textId="77777777" w:rsidTr="001015A9">
        <w:tc>
          <w:tcPr>
            <w:tcW w:w="28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93FC6" w14:textId="77777777" w:rsidR="00A0341C" w:rsidRPr="00F834C7" w:rsidRDefault="00A0341C" w:rsidP="001015A9">
            <w:pPr>
              <w:jc w:val="left"/>
              <w:rPr>
                <w:rFonts w:cs="Arial"/>
                <w:color w:val="4F81BD" w:themeColor="accent1"/>
                <w:lang w:val="es-CO"/>
              </w:rPr>
            </w:pPr>
            <w:r w:rsidRPr="00F834C7">
              <w:rPr>
                <w:rFonts w:cs="Arial"/>
                <w:color w:val="4F81BD" w:themeColor="accent1"/>
                <w:lang w:val="es-CO"/>
              </w:rPr>
              <w:t>Cliente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0531D" w14:textId="77777777" w:rsidR="00A0341C" w:rsidRPr="00F834C7" w:rsidRDefault="005C2BC7" w:rsidP="00C47C81">
            <w:pPr>
              <w:jc w:val="left"/>
              <w:rPr>
                <w:rFonts w:cs="Arial"/>
                <w:color w:val="4F81BD" w:themeColor="accent1"/>
                <w:lang w:val="es-CO"/>
              </w:rPr>
            </w:pPr>
            <w:r w:rsidRPr="00F834C7">
              <w:rPr>
                <w:color w:val="4F81BD" w:themeColor="accent1"/>
                <w:lang w:val="es-CO"/>
              </w:rPr>
              <w:fldChar w:fldCharType="begin"/>
            </w:r>
            <w:r w:rsidR="00AD3FE9" w:rsidRPr="00F834C7">
              <w:rPr>
                <w:color w:val="4F81BD" w:themeColor="accent1"/>
                <w:lang w:val="es-CO"/>
              </w:rPr>
              <w:instrText xml:space="preserve"> </w:instrText>
            </w:r>
            <w:r w:rsidR="00AD6485" w:rsidRPr="00F834C7">
              <w:rPr>
                <w:color w:val="4F81BD" w:themeColor="accent1"/>
                <w:lang w:val="es-CO"/>
              </w:rPr>
              <w:instrText>DOCPROPERTY</w:instrText>
            </w:r>
            <w:r w:rsidR="00AD3FE9" w:rsidRPr="00F834C7">
              <w:rPr>
                <w:color w:val="4F81BD" w:themeColor="accent1"/>
                <w:lang w:val="es-CO"/>
              </w:rPr>
              <w:instrText xml:space="preserve">  Cliente  \* MERGEFORMAT </w:instrText>
            </w:r>
            <w:r w:rsidRPr="00F834C7">
              <w:rPr>
                <w:color w:val="4F81BD" w:themeColor="accent1"/>
                <w:lang w:val="es-CO"/>
              </w:rPr>
              <w:fldChar w:fldCharType="separate"/>
            </w:r>
            <w:r w:rsidR="009A69F7" w:rsidRPr="00F834C7">
              <w:rPr>
                <w:rFonts w:cs="Arial"/>
                <w:color w:val="4F81BD" w:themeColor="accent1"/>
                <w:lang w:val="es-CO"/>
              </w:rPr>
              <w:t xml:space="preserve">Proyecto </w:t>
            </w:r>
            <w:r w:rsidR="00C47C81" w:rsidRPr="00F834C7">
              <w:rPr>
                <w:rFonts w:cs="Arial"/>
                <w:color w:val="4F81BD" w:themeColor="accent1"/>
                <w:lang w:val="es-CO"/>
              </w:rPr>
              <w:t>Politécnico Grancolombiano</w:t>
            </w:r>
            <w:r w:rsidRPr="00F834C7">
              <w:rPr>
                <w:color w:val="4F81BD" w:themeColor="accent1"/>
                <w:lang w:val="es-CO"/>
              </w:rPr>
              <w:fldChar w:fldCharType="end"/>
            </w:r>
          </w:p>
        </w:tc>
      </w:tr>
      <w:tr w:rsidR="00A0341C" w:rsidRPr="00F834C7" w14:paraId="06A462C9" w14:textId="77777777" w:rsidTr="001015A9">
        <w:tc>
          <w:tcPr>
            <w:tcW w:w="28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DB639" w14:textId="77777777" w:rsidR="00A0341C" w:rsidRPr="00F834C7" w:rsidRDefault="00A0341C" w:rsidP="001015A9">
            <w:pPr>
              <w:jc w:val="left"/>
              <w:rPr>
                <w:rFonts w:cs="Arial"/>
                <w:color w:val="4F81BD" w:themeColor="accent1"/>
                <w:lang w:val="es-CO"/>
              </w:rPr>
            </w:pPr>
            <w:r w:rsidRPr="00F834C7">
              <w:rPr>
                <w:rFonts w:cs="Arial"/>
                <w:color w:val="4F81BD" w:themeColor="accent1"/>
                <w:lang w:val="es-CO"/>
              </w:rPr>
              <w:t>Versión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484B8" w14:textId="77777777" w:rsidR="00A0341C" w:rsidRPr="00F834C7" w:rsidRDefault="00C47C81" w:rsidP="001015A9">
            <w:pPr>
              <w:jc w:val="left"/>
              <w:rPr>
                <w:rFonts w:cs="Arial"/>
                <w:color w:val="4F81BD" w:themeColor="accent1"/>
                <w:lang w:val="es-CO"/>
              </w:rPr>
            </w:pPr>
            <w:r w:rsidRPr="00F834C7">
              <w:rPr>
                <w:color w:val="4F81BD" w:themeColor="accent1"/>
                <w:lang w:val="es-CO"/>
              </w:rPr>
              <w:t>1.0</w:t>
            </w:r>
          </w:p>
        </w:tc>
      </w:tr>
      <w:tr w:rsidR="00C47C81" w:rsidRPr="00F834C7" w14:paraId="23819CC6" w14:textId="77777777" w:rsidTr="001015A9">
        <w:tc>
          <w:tcPr>
            <w:tcW w:w="28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E679F" w14:textId="77777777" w:rsidR="00A0341C" w:rsidRPr="00F834C7" w:rsidRDefault="00A0341C" w:rsidP="001015A9">
            <w:pPr>
              <w:jc w:val="left"/>
              <w:rPr>
                <w:rFonts w:cs="Arial"/>
                <w:color w:val="4F81BD" w:themeColor="accent1"/>
                <w:lang w:val="es-CO"/>
              </w:rPr>
            </w:pPr>
            <w:r w:rsidRPr="00F834C7">
              <w:rPr>
                <w:rFonts w:cs="Arial"/>
                <w:color w:val="4F81BD" w:themeColor="accent1"/>
                <w:lang w:val="es-CO"/>
              </w:rPr>
              <w:t>Autor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A3E38" w14:textId="336FF54E" w:rsidR="00A0341C" w:rsidRPr="00F834C7" w:rsidDel="00EB74A9" w:rsidRDefault="00DE6D9C" w:rsidP="00C47C81">
            <w:pPr>
              <w:jc w:val="left"/>
              <w:rPr>
                <w:rFonts w:cs="Arial"/>
                <w:color w:val="4F81BD" w:themeColor="accent1"/>
                <w:lang w:val="es-CO"/>
              </w:rPr>
            </w:pPr>
            <w:r w:rsidRPr="00F834C7">
              <w:rPr>
                <w:color w:val="4F81BD" w:themeColor="accent1"/>
                <w:lang w:val="es-CO"/>
              </w:rPr>
              <w:fldChar w:fldCharType="begin"/>
            </w:r>
            <w:r w:rsidRPr="00F834C7">
              <w:rPr>
                <w:color w:val="4F81BD" w:themeColor="accent1"/>
                <w:lang w:val="es-CO"/>
              </w:rPr>
              <w:instrText xml:space="preserve"> </w:instrText>
            </w:r>
            <w:r w:rsidR="00AD6485" w:rsidRPr="00F834C7">
              <w:rPr>
                <w:color w:val="4F81BD" w:themeColor="accent1"/>
                <w:lang w:val="es-CO"/>
              </w:rPr>
              <w:instrText>AUTHOR</w:instrText>
            </w:r>
            <w:r w:rsidRPr="00F834C7">
              <w:rPr>
                <w:color w:val="4F81BD" w:themeColor="accent1"/>
                <w:lang w:val="es-CO"/>
              </w:rPr>
              <w:instrText xml:space="preserve">   \* MERGEFORMAT </w:instrText>
            </w:r>
            <w:r w:rsidRPr="00F834C7">
              <w:rPr>
                <w:color w:val="4F81BD" w:themeColor="accent1"/>
                <w:lang w:val="es-CO"/>
              </w:rPr>
              <w:fldChar w:fldCharType="separate"/>
            </w:r>
            <w:r w:rsidR="00C47C81" w:rsidRPr="00F834C7">
              <w:rPr>
                <w:rFonts w:cs="Arial"/>
                <w:noProof/>
                <w:color w:val="4F81BD" w:themeColor="accent1"/>
                <w:lang w:val="es-CO"/>
              </w:rPr>
              <w:t>Carlos Charris, Diego Meza, Jesus</w:t>
            </w:r>
            <w:r w:rsidRPr="00F834C7">
              <w:rPr>
                <w:rFonts w:cs="Arial"/>
                <w:noProof/>
                <w:color w:val="4F81BD" w:themeColor="accent1"/>
                <w:lang w:val="es-CO"/>
              </w:rPr>
              <w:fldChar w:fldCharType="end"/>
            </w:r>
            <w:r w:rsidR="00930C5C">
              <w:rPr>
                <w:rFonts w:cs="Arial"/>
                <w:noProof/>
                <w:color w:val="4F81BD" w:themeColor="accent1"/>
                <w:lang w:val="es-CO"/>
              </w:rPr>
              <w:t xml:space="preserve"> Rios</w:t>
            </w:r>
          </w:p>
        </w:tc>
      </w:tr>
      <w:tr w:rsidR="00A0341C" w:rsidRPr="00F834C7" w14:paraId="08EAFDDE" w14:textId="77777777" w:rsidTr="001015A9">
        <w:tc>
          <w:tcPr>
            <w:tcW w:w="28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814C6" w14:textId="77777777" w:rsidR="00A0341C" w:rsidRPr="00F834C7" w:rsidRDefault="00A0341C" w:rsidP="001015A9">
            <w:pPr>
              <w:jc w:val="left"/>
              <w:rPr>
                <w:rFonts w:cs="Arial"/>
                <w:color w:val="4F81BD" w:themeColor="accent1"/>
                <w:lang w:val="es-CO"/>
              </w:rPr>
            </w:pPr>
            <w:r w:rsidRPr="00F834C7">
              <w:rPr>
                <w:rFonts w:cs="Arial"/>
                <w:color w:val="4F81BD" w:themeColor="accent1"/>
                <w:lang w:val="es-CO"/>
              </w:rPr>
              <w:t>Fecha de Creación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1B64A" w14:textId="77777777" w:rsidR="00A0341C" w:rsidRPr="00F834C7" w:rsidRDefault="00C47C81" w:rsidP="00163E1B">
            <w:pPr>
              <w:jc w:val="left"/>
              <w:rPr>
                <w:rFonts w:cs="Arial"/>
                <w:color w:val="4F81BD" w:themeColor="accent1"/>
                <w:lang w:val="es-CO"/>
              </w:rPr>
            </w:pPr>
            <w:r w:rsidRPr="00F834C7">
              <w:rPr>
                <w:rFonts w:cs="Arial"/>
                <w:color w:val="4F81BD" w:themeColor="accent1"/>
                <w:lang w:val="es-CO"/>
              </w:rPr>
              <w:t>10</w:t>
            </w:r>
            <w:r w:rsidR="00B11FA7" w:rsidRPr="00F834C7">
              <w:rPr>
                <w:rFonts w:cs="Arial"/>
                <w:color w:val="4F81BD" w:themeColor="accent1"/>
                <w:lang w:val="es-CO"/>
              </w:rPr>
              <w:t>/</w:t>
            </w:r>
            <w:r w:rsidR="00163E1B" w:rsidRPr="00F834C7">
              <w:rPr>
                <w:rFonts w:cs="Arial"/>
                <w:color w:val="4F81BD" w:themeColor="accent1"/>
                <w:lang w:val="es-CO"/>
              </w:rPr>
              <w:t>10</w:t>
            </w:r>
            <w:r w:rsidRPr="00F834C7">
              <w:rPr>
                <w:rFonts w:cs="Arial"/>
                <w:color w:val="4F81BD" w:themeColor="accent1"/>
                <w:lang w:val="es-CO"/>
              </w:rPr>
              <w:t>/2015</w:t>
            </w:r>
          </w:p>
        </w:tc>
      </w:tr>
      <w:tr w:rsidR="00C47C81" w:rsidRPr="00F834C7" w14:paraId="0EAD8F98" w14:textId="77777777" w:rsidTr="001015A9">
        <w:tc>
          <w:tcPr>
            <w:tcW w:w="28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DDFA" w14:textId="77777777" w:rsidR="00A0341C" w:rsidRPr="00F834C7" w:rsidRDefault="00A0341C" w:rsidP="001015A9">
            <w:pPr>
              <w:jc w:val="left"/>
              <w:rPr>
                <w:rFonts w:cs="Arial"/>
                <w:color w:val="4F81BD" w:themeColor="accent1"/>
                <w:lang w:val="es-CO"/>
              </w:rPr>
            </w:pPr>
            <w:r w:rsidRPr="00F834C7">
              <w:rPr>
                <w:rFonts w:cs="Arial"/>
                <w:color w:val="4F81BD" w:themeColor="accent1"/>
                <w:lang w:val="es-CO"/>
              </w:rPr>
              <w:t>Fecha de Actualización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59FBB" w14:textId="77777777" w:rsidR="00A0341C" w:rsidRPr="00F834C7" w:rsidRDefault="005C2BC7" w:rsidP="00C47C81">
            <w:pPr>
              <w:jc w:val="left"/>
              <w:rPr>
                <w:rFonts w:cs="Arial"/>
                <w:color w:val="4F81BD" w:themeColor="accent1"/>
                <w:lang w:val="es-CO"/>
              </w:rPr>
            </w:pPr>
            <w:r w:rsidRPr="00F834C7">
              <w:rPr>
                <w:rFonts w:cs="Arial"/>
                <w:color w:val="4F81BD" w:themeColor="accent1"/>
                <w:lang w:val="es-CO"/>
              </w:rPr>
              <w:fldChar w:fldCharType="begin"/>
            </w:r>
            <w:r w:rsidR="00A0341C" w:rsidRPr="00F834C7">
              <w:rPr>
                <w:rFonts w:cs="Arial"/>
                <w:color w:val="4F81BD" w:themeColor="accent1"/>
                <w:lang w:val="es-CO"/>
              </w:rPr>
              <w:instrText xml:space="preserve"> </w:instrText>
            </w:r>
            <w:r w:rsidR="00AD6485" w:rsidRPr="00F834C7">
              <w:rPr>
                <w:rFonts w:cs="Arial"/>
                <w:color w:val="4F81BD" w:themeColor="accent1"/>
                <w:lang w:val="es-CO"/>
              </w:rPr>
              <w:instrText>SAVEDATE</w:instrText>
            </w:r>
            <w:r w:rsidR="00A0341C" w:rsidRPr="00F834C7">
              <w:rPr>
                <w:rFonts w:cs="Arial"/>
                <w:color w:val="4F81BD" w:themeColor="accent1"/>
                <w:lang w:val="es-CO"/>
              </w:rPr>
              <w:instrText xml:space="preserve">  \@ "</w:instrText>
            </w:r>
            <w:r w:rsidR="00AD6485" w:rsidRPr="00F834C7">
              <w:rPr>
                <w:rFonts w:cs="Arial"/>
                <w:color w:val="4F81BD" w:themeColor="accent1"/>
                <w:lang w:val="es-CO"/>
              </w:rPr>
              <w:instrText>dd/MM/yyyy</w:instrText>
            </w:r>
            <w:r w:rsidR="00A0341C" w:rsidRPr="00F834C7">
              <w:rPr>
                <w:rFonts w:cs="Arial"/>
                <w:color w:val="4F81BD" w:themeColor="accent1"/>
                <w:lang w:val="es-CO"/>
              </w:rPr>
              <w:instrText xml:space="preserve">"  \* MERGEFORMAT </w:instrText>
            </w:r>
            <w:r w:rsidRPr="00F834C7">
              <w:rPr>
                <w:rFonts w:cs="Arial"/>
                <w:color w:val="4F81BD" w:themeColor="accent1"/>
                <w:lang w:val="es-CO"/>
              </w:rPr>
              <w:fldChar w:fldCharType="separate"/>
            </w:r>
            <w:r w:rsidR="00D235AC">
              <w:rPr>
                <w:rFonts w:cs="Arial"/>
                <w:noProof/>
                <w:color w:val="4F81BD" w:themeColor="accent1"/>
                <w:lang w:val="es-CO"/>
              </w:rPr>
              <w:t>14/10/2015</w:t>
            </w:r>
            <w:r w:rsidRPr="00F834C7">
              <w:rPr>
                <w:rFonts w:cs="Arial"/>
                <w:color w:val="4F81BD" w:themeColor="accent1"/>
                <w:lang w:val="es-CO"/>
              </w:rPr>
              <w:fldChar w:fldCharType="end"/>
            </w:r>
            <w:r w:rsidR="00C47C81" w:rsidRPr="00F834C7">
              <w:rPr>
                <w:rFonts w:cs="Arial"/>
                <w:color w:val="4F81BD" w:themeColor="accent1"/>
                <w:lang w:val="es-CO"/>
              </w:rPr>
              <w:t>5</w:t>
            </w:r>
          </w:p>
        </w:tc>
      </w:tr>
      <w:tr w:rsidR="00A0341C" w:rsidRPr="00F834C7" w14:paraId="6B9DE58F" w14:textId="77777777" w:rsidTr="001015A9">
        <w:trPr>
          <w:trHeight w:val="59"/>
        </w:trPr>
        <w:tc>
          <w:tcPr>
            <w:tcW w:w="28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A78B6" w14:textId="77777777" w:rsidR="00A0341C" w:rsidRPr="00F834C7" w:rsidRDefault="00A0341C" w:rsidP="001015A9">
            <w:pPr>
              <w:spacing w:line="59" w:lineRule="atLeast"/>
              <w:jc w:val="left"/>
              <w:rPr>
                <w:rFonts w:cs="Arial"/>
                <w:color w:val="4F81BD" w:themeColor="accent1"/>
                <w:lang w:val="es-CO"/>
              </w:rPr>
            </w:pPr>
            <w:r w:rsidRPr="00F834C7">
              <w:rPr>
                <w:rFonts w:cs="Arial"/>
                <w:color w:val="4F81BD" w:themeColor="accent1"/>
                <w:lang w:val="es-CO"/>
              </w:rPr>
              <w:t>Número de Páginas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A454" w14:textId="77777777" w:rsidR="00A0341C" w:rsidRPr="00F834C7" w:rsidRDefault="00DE6D9C" w:rsidP="00727E06">
            <w:pPr>
              <w:rPr>
                <w:rFonts w:cs="Arial"/>
                <w:color w:val="4F81BD" w:themeColor="accent1"/>
                <w:lang w:val="es-CO"/>
              </w:rPr>
            </w:pPr>
            <w:r w:rsidRPr="00F834C7">
              <w:rPr>
                <w:color w:val="4F81BD" w:themeColor="accent1"/>
                <w:lang w:val="es-CO"/>
              </w:rPr>
              <w:fldChar w:fldCharType="begin"/>
            </w:r>
            <w:r w:rsidRPr="00F834C7">
              <w:rPr>
                <w:color w:val="4F81BD" w:themeColor="accent1"/>
                <w:lang w:val="es-CO"/>
              </w:rPr>
              <w:instrText xml:space="preserve"> </w:instrText>
            </w:r>
            <w:r w:rsidR="00AD6485" w:rsidRPr="00F834C7">
              <w:rPr>
                <w:color w:val="4F81BD" w:themeColor="accent1"/>
                <w:lang w:val="es-CO"/>
              </w:rPr>
              <w:instrText>NUMPAGES</w:instrText>
            </w:r>
            <w:r w:rsidRPr="00F834C7">
              <w:rPr>
                <w:color w:val="4F81BD" w:themeColor="accent1"/>
                <w:lang w:val="es-CO"/>
              </w:rPr>
              <w:instrText xml:space="preserve">   \* MERGEFORMAT </w:instrText>
            </w:r>
            <w:r w:rsidRPr="00F834C7">
              <w:rPr>
                <w:color w:val="4F81BD" w:themeColor="accent1"/>
                <w:lang w:val="es-CO"/>
              </w:rPr>
              <w:fldChar w:fldCharType="separate"/>
            </w:r>
            <w:r w:rsidR="009A69F7" w:rsidRPr="00F834C7">
              <w:rPr>
                <w:rFonts w:cs="Arial"/>
                <w:noProof/>
                <w:color w:val="4F81BD" w:themeColor="accent1"/>
                <w:lang w:val="es-CO"/>
              </w:rPr>
              <w:t>29</w:t>
            </w:r>
            <w:r w:rsidRPr="00F834C7">
              <w:rPr>
                <w:rFonts w:cs="Arial"/>
                <w:noProof/>
                <w:color w:val="4F81BD" w:themeColor="accent1"/>
                <w:lang w:val="es-CO"/>
              </w:rPr>
              <w:fldChar w:fldCharType="end"/>
            </w:r>
          </w:p>
        </w:tc>
      </w:tr>
    </w:tbl>
    <w:p w14:paraId="237C7DE3" w14:textId="77777777" w:rsidR="00A0341C" w:rsidRPr="00F834C7" w:rsidRDefault="00A0341C" w:rsidP="00070504">
      <w:pPr>
        <w:rPr>
          <w:rFonts w:cs="Arial"/>
          <w:b/>
          <w:color w:val="4F81BD" w:themeColor="accent1"/>
          <w:lang w:val="es-CO"/>
        </w:rPr>
      </w:pPr>
    </w:p>
    <w:p w14:paraId="79F62655" w14:textId="77777777" w:rsidR="00A0341C" w:rsidRPr="00F834C7" w:rsidRDefault="00A0341C" w:rsidP="00070504">
      <w:pPr>
        <w:rPr>
          <w:rFonts w:cs="Arial"/>
          <w:b/>
          <w:color w:val="4F81BD" w:themeColor="accent1"/>
          <w:lang w:val="es-CO"/>
        </w:rPr>
      </w:pPr>
      <w:r w:rsidRPr="00F834C7">
        <w:rPr>
          <w:rFonts w:cs="Arial"/>
          <w:b/>
          <w:color w:val="4F81BD" w:themeColor="accent1"/>
          <w:lang w:val="es-CO"/>
        </w:rPr>
        <w:t>Modificaciones</w:t>
      </w:r>
    </w:p>
    <w:p w14:paraId="732985E9" w14:textId="77777777" w:rsidR="00A0341C" w:rsidRPr="00F834C7" w:rsidRDefault="00A0341C" w:rsidP="00070504">
      <w:pPr>
        <w:rPr>
          <w:rFonts w:cs="Arial"/>
          <w:color w:val="4F81BD" w:themeColor="accent1"/>
          <w:lang w:val="es-CO"/>
        </w:rPr>
      </w:pPr>
    </w:p>
    <w:tbl>
      <w:tblPr>
        <w:tblW w:w="4984" w:type="pct"/>
        <w:tblLook w:val="0000" w:firstRow="0" w:lastRow="0" w:firstColumn="0" w:lastColumn="0" w:noHBand="0" w:noVBand="0"/>
      </w:tblPr>
      <w:tblGrid>
        <w:gridCol w:w="914"/>
        <w:gridCol w:w="1474"/>
        <w:gridCol w:w="1810"/>
        <w:gridCol w:w="4827"/>
      </w:tblGrid>
      <w:tr w:rsidR="001E28AA" w:rsidRPr="00F834C7" w14:paraId="673919D7" w14:textId="77777777" w:rsidTr="00A61786">
        <w:tc>
          <w:tcPr>
            <w:tcW w:w="506" w:type="pct"/>
          </w:tcPr>
          <w:p w14:paraId="1B031F60" w14:textId="77777777" w:rsidR="00A0341C" w:rsidRPr="00F834C7" w:rsidRDefault="00A0341C" w:rsidP="001015A9">
            <w:pPr>
              <w:jc w:val="left"/>
              <w:rPr>
                <w:rFonts w:cs="Arial"/>
                <w:b/>
                <w:bCs/>
                <w:color w:val="4F81BD" w:themeColor="accent1"/>
                <w:lang w:val="es-CO"/>
              </w:rPr>
            </w:pPr>
            <w:r w:rsidRPr="00F834C7">
              <w:rPr>
                <w:rFonts w:cs="Arial"/>
                <w:b/>
                <w:bCs/>
                <w:color w:val="4F81BD" w:themeColor="accent1"/>
                <w:lang w:val="es-CO"/>
              </w:rPr>
              <w:t>Versión</w:t>
            </w:r>
          </w:p>
        </w:tc>
        <w:tc>
          <w:tcPr>
            <w:tcW w:w="817" w:type="pct"/>
          </w:tcPr>
          <w:p w14:paraId="61D776B9" w14:textId="77777777" w:rsidR="00A0341C" w:rsidRPr="00F834C7" w:rsidRDefault="00A0341C" w:rsidP="001015A9">
            <w:pPr>
              <w:jc w:val="left"/>
              <w:rPr>
                <w:rFonts w:cs="Arial"/>
                <w:b/>
                <w:bCs/>
                <w:color w:val="4F81BD" w:themeColor="accent1"/>
                <w:lang w:val="es-CO"/>
              </w:rPr>
            </w:pPr>
            <w:r w:rsidRPr="00F834C7">
              <w:rPr>
                <w:rFonts w:cs="Arial"/>
                <w:b/>
                <w:bCs/>
                <w:color w:val="4F81BD" w:themeColor="accent1"/>
                <w:lang w:val="es-CO"/>
              </w:rPr>
              <w:t>Fecha</w:t>
            </w:r>
          </w:p>
        </w:tc>
        <w:tc>
          <w:tcPr>
            <w:tcW w:w="1003" w:type="pct"/>
          </w:tcPr>
          <w:p w14:paraId="21F270AC" w14:textId="77777777" w:rsidR="00A0341C" w:rsidRPr="00F834C7" w:rsidRDefault="00A0341C" w:rsidP="001015A9">
            <w:pPr>
              <w:jc w:val="left"/>
              <w:rPr>
                <w:rFonts w:cs="Arial"/>
                <w:b/>
                <w:bCs/>
                <w:color w:val="4F81BD" w:themeColor="accent1"/>
                <w:lang w:val="es-CO"/>
              </w:rPr>
            </w:pPr>
            <w:r w:rsidRPr="00F834C7">
              <w:rPr>
                <w:rFonts w:cs="Arial"/>
                <w:b/>
                <w:bCs/>
                <w:color w:val="4F81BD" w:themeColor="accent1"/>
                <w:lang w:val="es-CO"/>
              </w:rPr>
              <w:t>Modificado por</w:t>
            </w:r>
          </w:p>
        </w:tc>
        <w:tc>
          <w:tcPr>
            <w:tcW w:w="2674" w:type="pct"/>
          </w:tcPr>
          <w:p w14:paraId="6CD94BAD" w14:textId="77777777" w:rsidR="00A0341C" w:rsidRPr="00F834C7" w:rsidRDefault="00A0341C" w:rsidP="001015A9">
            <w:pPr>
              <w:jc w:val="left"/>
              <w:rPr>
                <w:rFonts w:cs="Arial"/>
                <w:b/>
                <w:bCs/>
                <w:color w:val="4F81BD" w:themeColor="accent1"/>
                <w:lang w:val="es-CO"/>
              </w:rPr>
            </w:pPr>
            <w:r w:rsidRPr="00F834C7">
              <w:rPr>
                <w:rFonts w:cs="Arial"/>
                <w:b/>
                <w:bCs/>
                <w:color w:val="4F81BD" w:themeColor="accent1"/>
                <w:lang w:val="es-CO"/>
              </w:rPr>
              <w:t>Observaciones</w:t>
            </w:r>
          </w:p>
        </w:tc>
      </w:tr>
      <w:tr w:rsidR="001E28AA" w:rsidRPr="00F834C7" w14:paraId="51D7A94F" w14:textId="77777777" w:rsidTr="00A61786">
        <w:tc>
          <w:tcPr>
            <w:tcW w:w="506" w:type="pct"/>
          </w:tcPr>
          <w:p w14:paraId="14A13FD3" w14:textId="77777777" w:rsidR="001E28AA" w:rsidRPr="00F834C7" w:rsidRDefault="001E28AA" w:rsidP="00A61786">
            <w:pPr>
              <w:jc w:val="left"/>
              <w:rPr>
                <w:rFonts w:cs="Arial"/>
                <w:color w:val="4F81BD" w:themeColor="accent1"/>
                <w:lang w:val="es-CO"/>
              </w:rPr>
            </w:pPr>
            <w:r w:rsidRPr="00F834C7">
              <w:rPr>
                <w:rFonts w:cs="Arial"/>
                <w:color w:val="4F81BD" w:themeColor="accent1"/>
                <w:lang w:val="es-CO"/>
              </w:rPr>
              <w:t>1.0.0</w:t>
            </w:r>
          </w:p>
        </w:tc>
        <w:tc>
          <w:tcPr>
            <w:tcW w:w="817" w:type="pct"/>
          </w:tcPr>
          <w:p w14:paraId="091A38A7" w14:textId="77777777" w:rsidR="001E28AA" w:rsidRPr="00F834C7" w:rsidRDefault="00C47C81" w:rsidP="00C03A8E">
            <w:pPr>
              <w:jc w:val="left"/>
              <w:rPr>
                <w:rFonts w:cs="Arial"/>
                <w:color w:val="4F81BD" w:themeColor="accent1"/>
                <w:lang w:val="es-CO"/>
              </w:rPr>
            </w:pPr>
            <w:r w:rsidRPr="00F834C7">
              <w:rPr>
                <w:rFonts w:cs="Arial"/>
                <w:color w:val="4F81BD" w:themeColor="accent1"/>
                <w:lang w:val="es-CO"/>
              </w:rPr>
              <w:t>12</w:t>
            </w:r>
            <w:r w:rsidR="001E28AA" w:rsidRPr="00F834C7">
              <w:rPr>
                <w:rFonts w:cs="Arial"/>
                <w:color w:val="4F81BD" w:themeColor="accent1"/>
                <w:lang w:val="es-CO"/>
              </w:rPr>
              <w:t>/10/2011</w:t>
            </w:r>
          </w:p>
          <w:p w14:paraId="4DFC1E95" w14:textId="77777777" w:rsidR="001E28AA" w:rsidRPr="00F834C7" w:rsidRDefault="001E28AA" w:rsidP="00C47C81">
            <w:pPr>
              <w:jc w:val="left"/>
              <w:rPr>
                <w:rFonts w:cs="Arial"/>
                <w:color w:val="4F81BD" w:themeColor="accent1"/>
                <w:lang w:val="es-CO"/>
              </w:rPr>
            </w:pPr>
          </w:p>
        </w:tc>
        <w:tc>
          <w:tcPr>
            <w:tcW w:w="1003" w:type="pct"/>
          </w:tcPr>
          <w:p w14:paraId="5C2E11A5" w14:textId="77777777" w:rsidR="001E28AA" w:rsidRPr="00F834C7" w:rsidRDefault="00C47C81" w:rsidP="001E28AA">
            <w:pPr>
              <w:jc w:val="left"/>
              <w:rPr>
                <w:rFonts w:cs="Arial"/>
                <w:color w:val="4F81BD" w:themeColor="accent1"/>
                <w:lang w:val="es-CO"/>
              </w:rPr>
            </w:pPr>
            <w:r w:rsidRPr="00F834C7">
              <w:rPr>
                <w:color w:val="4F81BD" w:themeColor="accent1"/>
                <w:lang w:val="es-CO"/>
              </w:rPr>
              <w:t>Carlos Charris, Diego Meza, Jesus</w:t>
            </w:r>
          </w:p>
        </w:tc>
        <w:tc>
          <w:tcPr>
            <w:tcW w:w="2674" w:type="pct"/>
          </w:tcPr>
          <w:p w14:paraId="6E67C6C6" w14:textId="77777777" w:rsidR="001E28AA" w:rsidRPr="00F834C7" w:rsidRDefault="001E28AA" w:rsidP="00A61786">
            <w:pPr>
              <w:jc w:val="left"/>
              <w:rPr>
                <w:rFonts w:cs="Arial"/>
                <w:color w:val="4F81BD" w:themeColor="accent1"/>
                <w:lang w:val="es-CO"/>
              </w:rPr>
            </w:pPr>
            <w:r w:rsidRPr="00F834C7">
              <w:rPr>
                <w:rFonts w:cs="Arial"/>
                <w:color w:val="4F81BD" w:themeColor="accent1"/>
                <w:lang w:val="es-CO"/>
              </w:rPr>
              <w:t>Creación</w:t>
            </w:r>
          </w:p>
          <w:p w14:paraId="1E417FFC" w14:textId="77777777" w:rsidR="001E28AA" w:rsidRPr="00F834C7" w:rsidRDefault="001E28AA" w:rsidP="00C47C81">
            <w:pPr>
              <w:jc w:val="left"/>
              <w:rPr>
                <w:rFonts w:cs="Arial"/>
                <w:color w:val="4F81BD" w:themeColor="accent1"/>
                <w:lang w:val="es-CO"/>
              </w:rPr>
            </w:pPr>
          </w:p>
        </w:tc>
      </w:tr>
    </w:tbl>
    <w:p w14:paraId="59870F78" w14:textId="77777777" w:rsidR="00B11FA7" w:rsidRPr="00F834C7" w:rsidRDefault="00B11FA7" w:rsidP="0046690C">
      <w:pPr>
        <w:rPr>
          <w:b/>
          <w:color w:val="4F81BD" w:themeColor="accent1"/>
          <w:lang w:val="es-CO"/>
        </w:rPr>
      </w:pPr>
    </w:p>
    <w:p w14:paraId="2D694B48" w14:textId="77777777" w:rsidR="00A0341C" w:rsidRPr="00F834C7" w:rsidRDefault="00A0341C" w:rsidP="0046690C">
      <w:pPr>
        <w:rPr>
          <w:b/>
          <w:color w:val="4F81BD" w:themeColor="accent1"/>
          <w:lang w:val="es-CO"/>
        </w:rPr>
      </w:pPr>
      <w:r w:rsidRPr="00F834C7">
        <w:rPr>
          <w:b/>
          <w:color w:val="4F81BD" w:themeColor="accent1"/>
          <w:lang w:val="es-CO"/>
        </w:rPr>
        <w:t>Documento alimentado por:</w:t>
      </w:r>
    </w:p>
    <w:p w14:paraId="3B79D715" w14:textId="77777777" w:rsidR="00A0341C" w:rsidRPr="00F834C7" w:rsidRDefault="00A0341C" w:rsidP="0046690C">
      <w:pPr>
        <w:rPr>
          <w:color w:val="4F81BD" w:themeColor="accent1"/>
          <w:lang w:val="es-CO"/>
        </w:rPr>
      </w:pPr>
    </w:p>
    <w:tbl>
      <w:tblPr>
        <w:tblW w:w="0" w:type="auto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6" w:space="0" w:color="F2F2F2"/>
          <w:insideV w:val="single" w:sz="6" w:space="0" w:color="F2F2F2"/>
        </w:tblBorders>
        <w:tblLayout w:type="fixed"/>
        <w:tblLook w:val="01E0" w:firstRow="1" w:lastRow="1" w:firstColumn="1" w:lastColumn="1" w:noHBand="0" w:noVBand="0"/>
      </w:tblPr>
      <w:tblGrid>
        <w:gridCol w:w="7308"/>
        <w:gridCol w:w="1620"/>
      </w:tblGrid>
      <w:tr w:rsidR="00A0341C" w:rsidRPr="00F834C7" w14:paraId="38AD1257" w14:textId="77777777" w:rsidTr="00F325EC">
        <w:tc>
          <w:tcPr>
            <w:tcW w:w="7308" w:type="dxa"/>
            <w:shd w:val="clear" w:color="auto" w:fill="F3F3F3"/>
          </w:tcPr>
          <w:p w14:paraId="4C3D16DF" w14:textId="77777777" w:rsidR="00A0341C" w:rsidRPr="00F834C7" w:rsidRDefault="00A0341C" w:rsidP="0046690C">
            <w:pPr>
              <w:rPr>
                <w:color w:val="4F81BD" w:themeColor="accent1"/>
                <w:lang w:val="es-CO"/>
              </w:rPr>
            </w:pPr>
            <w:r w:rsidRPr="00F834C7">
              <w:rPr>
                <w:color w:val="4F81BD" w:themeColor="accent1"/>
                <w:lang w:val="es-CO"/>
              </w:rPr>
              <w:t>Documento</w:t>
            </w:r>
          </w:p>
        </w:tc>
        <w:tc>
          <w:tcPr>
            <w:tcW w:w="1620" w:type="dxa"/>
            <w:shd w:val="clear" w:color="auto" w:fill="F3F3F3"/>
          </w:tcPr>
          <w:p w14:paraId="5EA34579" w14:textId="77777777" w:rsidR="00A0341C" w:rsidRPr="00F834C7" w:rsidRDefault="00A0341C" w:rsidP="0046690C">
            <w:pPr>
              <w:rPr>
                <w:color w:val="4F81BD" w:themeColor="accent1"/>
                <w:lang w:val="es-CO"/>
              </w:rPr>
            </w:pPr>
            <w:r w:rsidRPr="00F834C7">
              <w:rPr>
                <w:color w:val="4F81BD" w:themeColor="accent1"/>
                <w:lang w:val="es-CO"/>
              </w:rPr>
              <w:t xml:space="preserve">Fecha </w:t>
            </w:r>
          </w:p>
        </w:tc>
      </w:tr>
      <w:tr w:rsidR="00A0341C" w:rsidRPr="00F834C7" w14:paraId="33C10A97" w14:textId="77777777" w:rsidTr="00F325EC">
        <w:tc>
          <w:tcPr>
            <w:tcW w:w="7308" w:type="dxa"/>
          </w:tcPr>
          <w:p w14:paraId="62A57636" w14:textId="77777777" w:rsidR="00A0341C" w:rsidRPr="00F834C7" w:rsidRDefault="00A0341C" w:rsidP="005820CF">
            <w:pPr>
              <w:rPr>
                <w:color w:val="4F81BD" w:themeColor="accent1"/>
                <w:lang w:val="es-CO"/>
              </w:rPr>
            </w:pPr>
          </w:p>
        </w:tc>
        <w:tc>
          <w:tcPr>
            <w:tcW w:w="1620" w:type="dxa"/>
          </w:tcPr>
          <w:p w14:paraId="00B4D0F5" w14:textId="77777777" w:rsidR="00A0341C" w:rsidRPr="00F834C7" w:rsidRDefault="00A0341C">
            <w:pPr>
              <w:rPr>
                <w:color w:val="4F81BD" w:themeColor="accent1"/>
                <w:lang w:val="es-CO"/>
              </w:rPr>
            </w:pPr>
          </w:p>
        </w:tc>
      </w:tr>
      <w:tr w:rsidR="00A0341C" w:rsidRPr="00F834C7" w14:paraId="1AD3CFC0" w14:textId="77777777" w:rsidTr="00F325EC">
        <w:tc>
          <w:tcPr>
            <w:tcW w:w="7308" w:type="dxa"/>
          </w:tcPr>
          <w:p w14:paraId="0FC0168E" w14:textId="77777777" w:rsidR="00A0341C" w:rsidRPr="00F834C7" w:rsidRDefault="00A0341C" w:rsidP="00E83151">
            <w:pPr>
              <w:rPr>
                <w:color w:val="4F81BD" w:themeColor="accent1"/>
                <w:lang w:val="es-CO"/>
              </w:rPr>
            </w:pPr>
          </w:p>
        </w:tc>
        <w:tc>
          <w:tcPr>
            <w:tcW w:w="1620" w:type="dxa"/>
          </w:tcPr>
          <w:p w14:paraId="572E0071" w14:textId="77777777" w:rsidR="00A0341C" w:rsidRPr="00F834C7" w:rsidRDefault="00A0341C">
            <w:pPr>
              <w:rPr>
                <w:color w:val="4F81BD" w:themeColor="accent1"/>
                <w:lang w:val="es-CO"/>
              </w:rPr>
            </w:pPr>
          </w:p>
        </w:tc>
      </w:tr>
    </w:tbl>
    <w:p w14:paraId="4AD5A8B4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1BFC8119" w14:textId="77777777" w:rsidR="0087496D" w:rsidRPr="00F834C7" w:rsidRDefault="00A0341C" w:rsidP="0046690C">
      <w:pPr>
        <w:jc w:val="left"/>
        <w:rPr>
          <w:color w:val="4F81BD" w:themeColor="accent1"/>
          <w:lang w:val="es-CO"/>
        </w:rPr>
      </w:pPr>
      <w:r w:rsidRPr="00F834C7">
        <w:rPr>
          <w:color w:val="4F81BD" w:themeColor="accent1"/>
          <w:lang w:val="es-CO"/>
        </w:rPr>
        <w:br w:type="page"/>
      </w:r>
    </w:p>
    <w:p w14:paraId="0623E001" w14:textId="77777777" w:rsidR="0087496D" w:rsidRPr="00F834C7" w:rsidRDefault="0087496D" w:rsidP="0046690C">
      <w:pPr>
        <w:jc w:val="left"/>
        <w:rPr>
          <w:color w:val="4F81BD" w:themeColor="accent1"/>
          <w:lang w:val="es-CO"/>
        </w:rPr>
      </w:pPr>
    </w:p>
    <w:p w14:paraId="01B5E4D3" w14:textId="40F15A59" w:rsidR="00A0341C" w:rsidRPr="00F834C7" w:rsidRDefault="00A0341C" w:rsidP="0046690C">
      <w:pPr>
        <w:jc w:val="left"/>
        <w:rPr>
          <w:color w:val="4F81BD" w:themeColor="accent1"/>
          <w:lang w:val="es-CO"/>
        </w:rPr>
      </w:pPr>
      <w:r w:rsidRPr="00F834C7">
        <w:rPr>
          <w:b/>
          <w:color w:val="4F81BD" w:themeColor="accent1"/>
          <w:lang w:val="es-CO"/>
        </w:rPr>
        <w:t>Principales responsables</w:t>
      </w:r>
    </w:p>
    <w:p w14:paraId="3A18278D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tbl>
      <w:tblPr>
        <w:tblW w:w="88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" w:color="auto" w:fill="auto"/>
        <w:tblLook w:val="04A0" w:firstRow="1" w:lastRow="0" w:firstColumn="1" w:lastColumn="0" w:noHBand="0" w:noVBand="1"/>
      </w:tblPr>
      <w:tblGrid>
        <w:gridCol w:w="4559"/>
        <w:gridCol w:w="4325"/>
      </w:tblGrid>
      <w:tr w:rsidR="00C47C81" w:rsidRPr="00F834C7" w14:paraId="11BF2E66" w14:textId="77777777" w:rsidTr="00A059DE">
        <w:trPr>
          <w:trHeight w:val="61"/>
          <w:jc w:val="center"/>
        </w:trPr>
        <w:tc>
          <w:tcPr>
            <w:tcW w:w="455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pct5" w:color="auto" w:fill="auto"/>
          </w:tcPr>
          <w:p w14:paraId="4BB22F34" w14:textId="77777777" w:rsidR="00A0341C" w:rsidRPr="00F834C7" w:rsidRDefault="00A0341C" w:rsidP="002347C5">
            <w:pPr>
              <w:autoSpaceDE w:val="0"/>
              <w:autoSpaceDN w:val="0"/>
              <w:adjustRightInd w:val="0"/>
              <w:rPr>
                <w:rFonts w:cs="Arial"/>
                <w:b/>
                <w:color w:val="4F81BD" w:themeColor="accent1"/>
                <w:lang w:val="es-CO"/>
              </w:rPr>
            </w:pPr>
            <w:r w:rsidRPr="00F834C7">
              <w:rPr>
                <w:color w:val="4F81BD" w:themeColor="accent1"/>
                <w:lang w:val="es-CO"/>
              </w:rPr>
              <w:t>Cliente</w:t>
            </w:r>
          </w:p>
        </w:tc>
        <w:tc>
          <w:tcPr>
            <w:tcW w:w="432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pct5" w:color="auto" w:fill="auto"/>
          </w:tcPr>
          <w:p w14:paraId="0DC9CCB7" w14:textId="77777777" w:rsidR="00A0341C" w:rsidRPr="00F834C7" w:rsidRDefault="00A0341C" w:rsidP="002347C5">
            <w:pPr>
              <w:autoSpaceDE w:val="0"/>
              <w:autoSpaceDN w:val="0"/>
              <w:adjustRightInd w:val="0"/>
              <w:rPr>
                <w:rFonts w:cs="Arial"/>
                <w:b/>
                <w:color w:val="4F81BD" w:themeColor="accent1"/>
                <w:lang w:val="es-CO"/>
              </w:rPr>
            </w:pPr>
            <w:r w:rsidRPr="00F834C7">
              <w:rPr>
                <w:color w:val="4F81BD" w:themeColor="accent1"/>
                <w:lang w:val="es-CO"/>
              </w:rPr>
              <w:t>Desarrollador</w:t>
            </w:r>
          </w:p>
        </w:tc>
      </w:tr>
      <w:tr w:rsidR="00C47C81" w:rsidRPr="00F834C7" w14:paraId="27BB1AB0" w14:textId="77777777" w:rsidTr="00A059DE">
        <w:trPr>
          <w:trHeight w:val="1464"/>
          <w:jc w:val="center"/>
        </w:trPr>
        <w:tc>
          <w:tcPr>
            <w:tcW w:w="455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auto"/>
          </w:tcPr>
          <w:p w14:paraId="6E63AF15" w14:textId="77777777" w:rsidR="00A0341C" w:rsidRPr="00F834C7" w:rsidRDefault="00A0341C" w:rsidP="002347C5">
            <w:pPr>
              <w:autoSpaceDE w:val="0"/>
              <w:autoSpaceDN w:val="0"/>
              <w:adjustRightInd w:val="0"/>
              <w:rPr>
                <w:rFonts w:cs="Arial"/>
                <w:b/>
                <w:color w:val="4F81BD" w:themeColor="accent1"/>
                <w:lang w:val="es-CO"/>
              </w:rPr>
            </w:pPr>
          </w:p>
        </w:tc>
        <w:tc>
          <w:tcPr>
            <w:tcW w:w="432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auto"/>
          </w:tcPr>
          <w:p w14:paraId="0140A308" w14:textId="77777777" w:rsidR="00A0341C" w:rsidRPr="00F834C7" w:rsidRDefault="00A0341C" w:rsidP="002347C5">
            <w:pPr>
              <w:autoSpaceDE w:val="0"/>
              <w:autoSpaceDN w:val="0"/>
              <w:adjustRightInd w:val="0"/>
              <w:rPr>
                <w:rFonts w:cs="Arial"/>
                <w:b/>
                <w:color w:val="4F81BD" w:themeColor="accent1"/>
                <w:lang w:val="es-CO"/>
              </w:rPr>
            </w:pPr>
          </w:p>
        </w:tc>
      </w:tr>
      <w:tr w:rsidR="00C47C81" w:rsidRPr="00F834C7" w14:paraId="268D5367" w14:textId="77777777" w:rsidTr="00A059DE">
        <w:trPr>
          <w:trHeight w:val="135"/>
          <w:jc w:val="center"/>
        </w:trPr>
        <w:tc>
          <w:tcPr>
            <w:tcW w:w="455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pct5" w:color="auto" w:fill="auto"/>
          </w:tcPr>
          <w:p w14:paraId="4FFB8EEE" w14:textId="77777777" w:rsidR="00A0341C" w:rsidRPr="00F834C7" w:rsidRDefault="00C47C81" w:rsidP="001041A6">
            <w:pPr>
              <w:jc w:val="left"/>
              <w:rPr>
                <w:rFonts w:cs="Arial"/>
                <w:color w:val="4F81BD" w:themeColor="accent1"/>
                <w:lang w:val="es-CO"/>
              </w:rPr>
            </w:pPr>
            <w:r w:rsidRPr="00F834C7">
              <w:rPr>
                <w:color w:val="4F81BD" w:themeColor="accent1"/>
                <w:lang w:val="es-CO"/>
              </w:rPr>
              <w:t>Proyecto Politécnico Grancolombiano</w:t>
            </w:r>
          </w:p>
        </w:tc>
        <w:tc>
          <w:tcPr>
            <w:tcW w:w="432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pct5" w:color="auto" w:fill="auto"/>
          </w:tcPr>
          <w:p w14:paraId="00A72043" w14:textId="77777777" w:rsidR="00A0341C" w:rsidRPr="00F834C7" w:rsidRDefault="00C47C81" w:rsidP="002347C5">
            <w:pPr>
              <w:autoSpaceDE w:val="0"/>
              <w:autoSpaceDN w:val="0"/>
              <w:adjustRightInd w:val="0"/>
              <w:rPr>
                <w:rFonts w:cs="Arial"/>
                <w:b/>
                <w:color w:val="4F81BD" w:themeColor="accent1"/>
                <w:lang w:val="es-CO"/>
              </w:rPr>
            </w:pPr>
            <w:r w:rsidRPr="00F834C7">
              <w:rPr>
                <w:rFonts w:cs="Arial"/>
                <w:noProof/>
                <w:color w:val="4F81BD" w:themeColor="accent1"/>
                <w:lang w:val="es-CO"/>
              </w:rPr>
              <w:t>Carlos Andres Charris</w:t>
            </w:r>
          </w:p>
        </w:tc>
      </w:tr>
      <w:tr w:rsidR="00C47C81" w:rsidRPr="00F834C7" w14:paraId="5EC808A5" w14:textId="77777777" w:rsidTr="00A059DE">
        <w:trPr>
          <w:trHeight w:val="263"/>
          <w:jc w:val="center"/>
        </w:trPr>
        <w:tc>
          <w:tcPr>
            <w:tcW w:w="4559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auto" w:fill="auto"/>
          </w:tcPr>
          <w:p w14:paraId="16C55E94" w14:textId="77777777" w:rsidR="00A0341C" w:rsidRPr="00F834C7" w:rsidRDefault="00A0341C" w:rsidP="002347C5">
            <w:pPr>
              <w:autoSpaceDE w:val="0"/>
              <w:autoSpaceDN w:val="0"/>
              <w:adjustRightInd w:val="0"/>
              <w:rPr>
                <w:rFonts w:cs="Arial"/>
                <w:b/>
                <w:color w:val="4F81BD" w:themeColor="accent1"/>
                <w:lang w:val="es-CO"/>
              </w:rPr>
            </w:pPr>
          </w:p>
        </w:tc>
        <w:tc>
          <w:tcPr>
            <w:tcW w:w="4325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auto" w:fill="auto"/>
          </w:tcPr>
          <w:p w14:paraId="3F971F26" w14:textId="77777777" w:rsidR="00A0341C" w:rsidRPr="00F834C7" w:rsidRDefault="00A0341C" w:rsidP="002347C5">
            <w:pPr>
              <w:autoSpaceDE w:val="0"/>
              <w:autoSpaceDN w:val="0"/>
              <w:adjustRightInd w:val="0"/>
              <w:ind w:left="185"/>
              <w:rPr>
                <w:rFonts w:cs="Arial"/>
                <w:b/>
                <w:color w:val="4F81BD" w:themeColor="accent1"/>
                <w:lang w:val="es-CO"/>
              </w:rPr>
            </w:pPr>
          </w:p>
          <w:p w14:paraId="2CCA0FAC" w14:textId="77777777" w:rsidR="0087496D" w:rsidRPr="00F834C7" w:rsidRDefault="0087496D" w:rsidP="002347C5">
            <w:pPr>
              <w:autoSpaceDE w:val="0"/>
              <w:autoSpaceDN w:val="0"/>
              <w:adjustRightInd w:val="0"/>
              <w:ind w:left="185"/>
              <w:rPr>
                <w:rFonts w:cs="Arial"/>
                <w:b/>
                <w:color w:val="4F81BD" w:themeColor="accent1"/>
                <w:lang w:val="es-CO"/>
              </w:rPr>
            </w:pPr>
          </w:p>
        </w:tc>
      </w:tr>
      <w:tr w:rsidR="00C47C81" w:rsidRPr="00F834C7" w14:paraId="3A9B5F64" w14:textId="77777777" w:rsidTr="00A059DE">
        <w:trPr>
          <w:jc w:val="center"/>
        </w:trPr>
        <w:tc>
          <w:tcPr>
            <w:tcW w:w="455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pct5" w:color="auto" w:fill="auto"/>
          </w:tcPr>
          <w:p w14:paraId="3B008B41" w14:textId="77777777" w:rsidR="00A0341C" w:rsidRPr="00F834C7" w:rsidRDefault="00C47C81" w:rsidP="002347C5">
            <w:pPr>
              <w:autoSpaceDE w:val="0"/>
              <w:autoSpaceDN w:val="0"/>
              <w:adjustRightInd w:val="0"/>
              <w:rPr>
                <w:color w:val="4F81BD" w:themeColor="accent1"/>
                <w:lang w:val="es-CO"/>
              </w:rPr>
            </w:pPr>
            <w:r w:rsidRPr="00F834C7">
              <w:rPr>
                <w:color w:val="4F81BD" w:themeColor="accent1"/>
                <w:lang w:val="es-CO"/>
              </w:rPr>
              <w:t>Desarrollador</w:t>
            </w:r>
          </w:p>
        </w:tc>
        <w:tc>
          <w:tcPr>
            <w:tcW w:w="432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pct5" w:color="auto" w:fill="auto"/>
          </w:tcPr>
          <w:p w14:paraId="1EEB0E96" w14:textId="77777777" w:rsidR="00A0341C" w:rsidRPr="00F834C7" w:rsidRDefault="00C47C81" w:rsidP="00BA1D00">
            <w:pPr>
              <w:autoSpaceDE w:val="0"/>
              <w:autoSpaceDN w:val="0"/>
              <w:adjustRightInd w:val="0"/>
              <w:rPr>
                <w:color w:val="4F81BD" w:themeColor="accent1"/>
                <w:lang w:val="es-CO"/>
              </w:rPr>
            </w:pPr>
            <w:r w:rsidRPr="00F834C7">
              <w:rPr>
                <w:color w:val="4F81BD" w:themeColor="accent1"/>
                <w:lang w:val="es-CO"/>
              </w:rPr>
              <w:t>Desarrollador</w:t>
            </w:r>
          </w:p>
        </w:tc>
      </w:tr>
      <w:tr w:rsidR="00C47C81" w:rsidRPr="00F834C7" w14:paraId="1DB059FA" w14:textId="77777777" w:rsidTr="00A059DE">
        <w:trPr>
          <w:trHeight w:val="1156"/>
          <w:jc w:val="center"/>
        </w:trPr>
        <w:tc>
          <w:tcPr>
            <w:tcW w:w="455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auto"/>
          </w:tcPr>
          <w:p w14:paraId="75A7636E" w14:textId="77777777" w:rsidR="00A0341C" w:rsidRPr="00F834C7" w:rsidRDefault="00A0341C" w:rsidP="002347C5">
            <w:pPr>
              <w:autoSpaceDE w:val="0"/>
              <w:autoSpaceDN w:val="0"/>
              <w:adjustRightInd w:val="0"/>
              <w:rPr>
                <w:rFonts w:cs="Arial"/>
                <w:b/>
                <w:color w:val="4F81BD" w:themeColor="accent1"/>
                <w:lang w:val="es-CO"/>
              </w:rPr>
            </w:pPr>
          </w:p>
          <w:p w14:paraId="319E6694" w14:textId="77777777" w:rsidR="00A0341C" w:rsidRPr="00F834C7" w:rsidRDefault="00A0341C" w:rsidP="002347C5">
            <w:pPr>
              <w:autoSpaceDE w:val="0"/>
              <w:autoSpaceDN w:val="0"/>
              <w:adjustRightInd w:val="0"/>
              <w:rPr>
                <w:rFonts w:cs="Arial"/>
                <w:b/>
                <w:color w:val="4F81BD" w:themeColor="accent1"/>
                <w:lang w:val="es-CO"/>
              </w:rPr>
            </w:pPr>
          </w:p>
          <w:p w14:paraId="24D1F9BC" w14:textId="77777777" w:rsidR="00A0341C" w:rsidRPr="00F834C7" w:rsidRDefault="00A0341C" w:rsidP="002347C5">
            <w:pPr>
              <w:autoSpaceDE w:val="0"/>
              <w:autoSpaceDN w:val="0"/>
              <w:adjustRightInd w:val="0"/>
              <w:rPr>
                <w:rFonts w:cs="Arial"/>
                <w:b/>
                <w:color w:val="4F81BD" w:themeColor="accent1"/>
                <w:lang w:val="es-CO"/>
              </w:rPr>
            </w:pPr>
          </w:p>
          <w:p w14:paraId="26665D17" w14:textId="77777777" w:rsidR="00A0341C" w:rsidRPr="00F834C7" w:rsidRDefault="00A0341C" w:rsidP="002347C5">
            <w:pPr>
              <w:autoSpaceDE w:val="0"/>
              <w:autoSpaceDN w:val="0"/>
              <w:adjustRightInd w:val="0"/>
              <w:rPr>
                <w:rFonts w:cs="Arial"/>
                <w:b/>
                <w:color w:val="4F81BD" w:themeColor="accent1"/>
                <w:lang w:val="es-CO"/>
              </w:rPr>
            </w:pPr>
          </w:p>
          <w:p w14:paraId="400E133F" w14:textId="77777777" w:rsidR="00A0341C" w:rsidRPr="00F834C7" w:rsidRDefault="00A0341C" w:rsidP="002347C5">
            <w:pPr>
              <w:autoSpaceDE w:val="0"/>
              <w:autoSpaceDN w:val="0"/>
              <w:adjustRightInd w:val="0"/>
              <w:rPr>
                <w:rFonts w:cs="Arial"/>
                <w:b/>
                <w:color w:val="4F81BD" w:themeColor="accent1"/>
                <w:lang w:val="es-CO"/>
              </w:rPr>
            </w:pPr>
          </w:p>
        </w:tc>
        <w:tc>
          <w:tcPr>
            <w:tcW w:w="432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auto"/>
          </w:tcPr>
          <w:p w14:paraId="77053432" w14:textId="77777777" w:rsidR="00A0341C" w:rsidRPr="00F834C7" w:rsidRDefault="00A0341C" w:rsidP="002347C5">
            <w:pPr>
              <w:autoSpaceDE w:val="0"/>
              <w:autoSpaceDN w:val="0"/>
              <w:adjustRightInd w:val="0"/>
              <w:ind w:left="185"/>
              <w:rPr>
                <w:rFonts w:cs="Arial"/>
                <w:b/>
                <w:bCs/>
                <w:color w:val="4F81BD" w:themeColor="accent1"/>
                <w:lang w:val="es-CO"/>
              </w:rPr>
            </w:pPr>
          </w:p>
        </w:tc>
      </w:tr>
      <w:tr w:rsidR="00C47C81" w:rsidRPr="00F834C7" w14:paraId="2FD5EA9E" w14:textId="77777777" w:rsidTr="00A059DE">
        <w:trPr>
          <w:trHeight w:val="135"/>
          <w:jc w:val="center"/>
        </w:trPr>
        <w:tc>
          <w:tcPr>
            <w:tcW w:w="455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pct5" w:color="auto" w:fill="auto"/>
          </w:tcPr>
          <w:p w14:paraId="11789062" w14:textId="77777777" w:rsidR="00A0341C" w:rsidRPr="00F834C7" w:rsidRDefault="00C47C81" w:rsidP="002347C5">
            <w:pPr>
              <w:autoSpaceDE w:val="0"/>
              <w:autoSpaceDN w:val="0"/>
              <w:adjustRightInd w:val="0"/>
              <w:rPr>
                <w:rFonts w:cs="Arial"/>
                <w:b/>
                <w:color w:val="4F81BD" w:themeColor="accent1"/>
                <w:lang w:val="es-CO"/>
              </w:rPr>
            </w:pPr>
            <w:r w:rsidRPr="00F834C7">
              <w:rPr>
                <w:color w:val="4F81BD" w:themeColor="accent1"/>
                <w:lang w:val="es-CO"/>
              </w:rPr>
              <w:t>Diego Meza</w:t>
            </w:r>
          </w:p>
        </w:tc>
        <w:tc>
          <w:tcPr>
            <w:tcW w:w="4325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pct5" w:color="auto" w:fill="auto"/>
          </w:tcPr>
          <w:p w14:paraId="5947BACB" w14:textId="74B2526F" w:rsidR="00A0341C" w:rsidRPr="00F834C7" w:rsidRDefault="00C47C81" w:rsidP="002347C5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4F81BD" w:themeColor="accent1"/>
                <w:lang w:val="es-CO"/>
              </w:rPr>
            </w:pPr>
            <w:r w:rsidRPr="00F834C7">
              <w:rPr>
                <w:rFonts w:cs="Arial"/>
                <w:noProof/>
                <w:color w:val="4F81BD" w:themeColor="accent1"/>
                <w:lang w:val="es-CO"/>
              </w:rPr>
              <w:t>Jesus</w:t>
            </w:r>
            <w:r w:rsidR="004B5A25">
              <w:rPr>
                <w:rFonts w:cs="Arial"/>
                <w:noProof/>
                <w:color w:val="4F81BD" w:themeColor="accent1"/>
                <w:lang w:val="es-CO"/>
              </w:rPr>
              <w:t xml:space="preserve"> Rios</w:t>
            </w:r>
            <w:bookmarkStart w:id="0" w:name="_GoBack"/>
            <w:bookmarkEnd w:id="0"/>
          </w:p>
        </w:tc>
      </w:tr>
      <w:tr w:rsidR="00C47C81" w:rsidRPr="00F834C7" w14:paraId="54213508" w14:textId="77777777" w:rsidTr="00A059DE">
        <w:trPr>
          <w:trHeight w:val="135"/>
          <w:jc w:val="center"/>
        </w:trPr>
        <w:tc>
          <w:tcPr>
            <w:tcW w:w="4559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auto" w:fill="auto"/>
          </w:tcPr>
          <w:p w14:paraId="3C968651" w14:textId="77777777" w:rsidR="00A0341C" w:rsidRPr="00F834C7" w:rsidRDefault="00A0341C" w:rsidP="002347C5">
            <w:pPr>
              <w:autoSpaceDE w:val="0"/>
              <w:autoSpaceDN w:val="0"/>
              <w:adjustRightInd w:val="0"/>
              <w:rPr>
                <w:rFonts w:cs="Arial"/>
                <w:b/>
                <w:color w:val="4F81BD" w:themeColor="accent1"/>
                <w:lang w:val="es-CO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AB9FDF" w14:textId="77777777" w:rsidR="00A0341C" w:rsidRPr="00F834C7" w:rsidRDefault="00A0341C" w:rsidP="002347C5">
            <w:pPr>
              <w:autoSpaceDE w:val="0"/>
              <w:autoSpaceDN w:val="0"/>
              <w:adjustRightInd w:val="0"/>
              <w:rPr>
                <w:rFonts w:cs="Arial"/>
                <w:b/>
                <w:color w:val="4F81BD" w:themeColor="accent1"/>
                <w:lang w:val="es-CO"/>
              </w:rPr>
            </w:pPr>
          </w:p>
        </w:tc>
      </w:tr>
    </w:tbl>
    <w:p w14:paraId="18FC5A09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2416D4DA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1AF070E9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15285996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48019926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005D0F7D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0D27E93B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4F2B4677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4A3B16C4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57E53C10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103E0A02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37129A30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5FB1E466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46940967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383980EC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1113A2AC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39545828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73C6CECB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2CF840E7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4ADE9AD6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58E6D111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29EF6466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5FEB741F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66D2A5A5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3A29A9B9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6B60DE91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7E476200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138787A0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516AAEB6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04BD4EB1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6D809638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790FCBD7" w14:textId="77777777" w:rsidR="00A0341C" w:rsidRPr="00F834C7" w:rsidRDefault="00A0341C" w:rsidP="0046690C">
      <w:pPr>
        <w:jc w:val="left"/>
        <w:rPr>
          <w:color w:val="4F81BD" w:themeColor="accent1"/>
          <w:lang w:val="es-CO"/>
        </w:rPr>
      </w:pPr>
    </w:p>
    <w:p w14:paraId="6E0BEDB7" w14:textId="77777777" w:rsidR="00A0341C" w:rsidRPr="00F834C7" w:rsidRDefault="00A0341C" w:rsidP="00D6149C">
      <w:pPr>
        <w:jc w:val="left"/>
        <w:rPr>
          <w:rFonts w:cs="Arial"/>
          <w:b/>
          <w:bCs/>
          <w:color w:val="4F81BD" w:themeColor="accent1"/>
          <w:sz w:val="28"/>
          <w:lang w:val="es-CO"/>
        </w:rPr>
      </w:pPr>
      <w:r w:rsidRPr="00F834C7">
        <w:rPr>
          <w:rFonts w:cs="Arial"/>
          <w:b/>
          <w:bCs/>
          <w:color w:val="4F81BD" w:themeColor="accent1"/>
          <w:sz w:val="28"/>
          <w:lang w:val="es-CO"/>
        </w:rPr>
        <w:t>Índice</w:t>
      </w:r>
    </w:p>
    <w:p w14:paraId="0D43100F" w14:textId="77777777" w:rsidR="00E84F41" w:rsidRPr="00E84F41" w:rsidRDefault="005C2BC7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4F81BD" w:themeColor="accent1"/>
          <w:sz w:val="24"/>
          <w:szCs w:val="24"/>
          <w:lang w:val="es-ES_tradnl" w:eastAsia="es-ES_tradnl"/>
        </w:rPr>
      </w:pPr>
      <w:r w:rsidRPr="00E84F41">
        <w:rPr>
          <w:color w:val="4F81BD" w:themeColor="accent1"/>
          <w:lang w:val="es-CO"/>
        </w:rPr>
        <w:fldChar w:fldCharType="begin"/>
      </w:r>
      <w:r w:rsidR="00A0341C" w:rsidRPr="00E84F41">
        <w:rPr>
          <w:color w:val="4F81BD" w:themeColor="accent1"/>
          <w:lang w:val="es-CO"/>
        </w:rPr>
        <w:instrText xml:space="preserve"> </w:instrText>
      </w:r>
      <w:r w:rsidR="00AD6485" w:rsidRPr="00E84F41">
        <w:rPr>
          <w:color w:val="4F81BD" w:themeColor="accent1"/>
          <w:lang w:val="es-CO"/>
        </w:rPr>
        <w:instrText>TOC</w:instrText>
      </w:r>
      <w:r w:rsidR="00A0341C" w:rsidRPr="00E84F41">
        <w:rPr>
          <w:color w:val="4F81BD" w:themeColor="accent1"/>
          <w:lang w:val="es-CO"/>
        </w:rPr>
        <w:instrText xml:space="preserve"> \o "1-3" \h \z \u </w:instrText>
      </w:r>
      <w:r w:rsidRPr="00E84F41">
        <w:rPr>
          <w:color w:val="4F81BD" w:themeColor="accent1"/>
          <w:lang w:val="es-CO"/>
        </w:rPr>
        <w:fldChar w:fldCharType="separate"/>
      </w:r>
      <w:hyperlink w:anchor="_Toc432616037" w:history="1">
        <w:r w:rsidR="00E84F41" w:rsidRPr="00E84F41">
          <w:rPr>
            <w:rStyle w:val="Hipervnculo"/>
            <w:noProof/>
            <w:color w:val="4F81BD" w:themeColor="accent1"/>
            <w:lang w:val="es-CO"/>
          </w:rPr>
          <w:t>1.</w:t>
        </w:r>
        <w:r w:rsidR="00E84F41" w:rsidRPr="00E84F4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4F81BD" w:themeColor="accent1"/>
            <w:sz w:val="24"/>
            <w:szCs w:val="24"/>
            <w:lang w:val="es-ES_tradnl" w:eastAsia="es-ES_tradnl"/>
          </w:rPr>
          <w:tab/>
        </w:r>
        <w:r w:rsidR="00E84F41" w:rsidRPr="00E84F41">
          <w:rPr>
            <w:rStyle w:val="Hipervnculo"/>
            <w:noProof/>
            <w:color w:val="4F81BD" w:themeColor="accent1"/>
            <w:lang w:val="es-CO"/>
          </w:rPr>
          <w:t>Introducción</w:t>
        </w:r>
        <w:r w:rsidR="00E84F41" w:rsidRPr="00E84F41">
          <w:rPr>
            <w:noProof/>
            <w:webHidden/>
            <w:color w:val="4F81BD" w:themeColor="accent1"/>
          </w:rPr>
          <w:tab/>
        </w:r>
        <w:r w:rsidR="00E84F41" w:rsidRPr="00E84F41">
          <w:rPr>
            <w:noProof/>
            <w:webHidden/>
            <w:color w:val="4F81BD" w:themeColor="accent1"/>
          </w:rPr>
          <w:fldChar w:fldCharType="begin"/>
        </w:r>
        <w:r w:rsidR="00E84F41" w:rsidRPr="00E84F41">
          <w:rPr>
            <w:noProof/>
            <w:webHidden/>
            <w:color w:val="4F81BD" w:themeColor="accent1"/>
          </w:rPr>
          <w:instrText xml:space="preserve"> PAGEREF _Toc432616037 \h </w:instrText>
        </w:r>
        <w:r w:rsidR="00E84F41" w:rsidRPr="00E84F41">
          <w:rPr>
            <w:noProof/>
            <w:webHidden/>
            <w:color w:val="4F81BD" w:themeColor="accent1"/>
          </w:rPr>
        </w:r>
        <w:r w:rsidR="00E84F41" w:rsidRPr="00E84F41">
          <w:rPr>
            <w:noProof/>
            <w:webHidden/>
            <w:color w:val="4F81BD" w:themeColor="accent1"/>
          </w:rPr>
          <w:fldChar w:fldCharType="separate"/>
        </w:r>
        <w:r w:rsidR="00E84F41" w:rsidRPr="00E84F41">
          <w:rPr>
            <w:noProof/>
            <w:webHidden/>
            <w:color w:val="4F81BD" w:themeColor="accent1"/>
          </w:rPr>
          <w:t>4</w:t>
        </w:r>
        <w:r w:rsidR="00E84F41" w:rsidRPr="00E84F41">
          <w:rPr>
            <w:noProof/>
            <w:webHidden/>
            <w:color w:val="4F81BD" w:themeColor="accent1"/>
          </w:rPr>
          <w:fldChar w:fldCharType="end"/>
        </w:r>
      </w:hyperlink>
    </w:p>
    <w:p w14:paraId="60CBCAB7" w14:textId="77777777" w:rsidR="00E84F41" w:rsidRPr="00E84F41" w:rsidRDefault="00E84F41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color w:val="4F81BD" w:themeColor="accent1"/>
          <w:sz w:val="24"/>
          <w:szCs w:val="24"/>
          <w:lang w:val="es-ES_tradnl" w:eastAsia="es-ES_tradnl"/>
        </w:rPr>
      </w:pPr>
      <w:hyperlink w:anchor="_Toc432616038" w:history="1">
        <w:r w:rsidRPr="00E84F41">
          <w:rPr>
            <w:rStyle w:val="Hipervnculo"/>
            <w:noProof/>
            <w:color w:val="4F81BD" w:themeColor="accent1"/>
            <w:lang w:val="es-CO"/>
          </w:rPr>
          <w:t>1.1.</w:t>
        </w:r>
        <w:r w:rsidRPr="00E84F41">
          <w:rPr>
            <w:rFonts w:asciiTheme="minorHAnsi" w:eastAsiaTheme="minorEastAsia" w:hAnsiTheme="minorHAnsi" w:cstheme="minorBidi"/>
            <w:b w:val="0"/>
            <w:bCs w:val="0"/>
            <w:noProof/>
            <w:color w:val="4F81BD" w:themeColor="accent1"/>
            <w:sz w:val="24"/>
            <w:szCs w:val="24"/>
            <w:lang w:val="es-ES_tradnl" w:eastAsia="es-ES_tradnl"/>
          </w:rPr>
          <w:tab/>
        </w:r>
        <w:r w:rsidRPr="00E84F41">
          <w:rPr>
            <w:rStyle w:val="Hipervnculo"/>
            <w:noProof/>
            <w:color w:val="4F81BD" w:themeColor="accent1"/>
            <w:lang w:val="es-CO"/>
          </w:rPr>
          <w:t>Propósito</w:t>
        </w:r>
        <w:r w:rsidRPr="00E84F41">
          <w:rPr>
            <w:noProof/>
            <w:webHidden/>
            <w:color w:val="4F81BD" w:themeColor="accent1"/>
          </w:rPr>
          <w:tab/>
        </w:r>
        <w:r w:rsidRPr="00E84F41">
          <w:rPr>
            <w:noProof/>
            <w:webHidden/>
            <w:color w:val="4F81BD" w:themeColor="accent1"/>
          </w:rPr>
          <w:fldChar w:fldCharType="begin"/>
        </w:r>
        <w:r w:rsidRPr="00E84F41">
          <w:rPr>
            <w:noProof/>
            <w:webHidden/>
            <w:color w:val="4F81BD" w:themeColor="accent1"/>
          </w:rPr>
          <w:instrText xml:space="preserve"> PAGEREF _Toc432616038 \h </w:instrText>
        </w:r>
        <w:r w:rsidRPr="00E84F41">
          <w:rPr>
            <w:noProof/>
            <w:webHidden/>
            <w:color w:val="4F81BD" w:themeColor="accent1"/>
          </w:rPr>
        </w:r>
        <w:r w:rsidRPr="00E84F41">
          <w:rPr>
            <w:noProof/>
            <w:webHidden/>
            <w:color w:val="4F81BD" w:themeColor="accent1"/>
          </w:rPr>
          <w:fldChar w:fldCharType="separate"/>
        </w:r>
        <w:r w:rsidRPr="00E84F41">
          <w:rPr>
            <w:noProof/>
            <w:webHidden/>
            <w:color w:val="4F81BD" w:themeColor="accent1"/>
          </w:rPr>
          <w:t>4</w:t>
        </w:r>
        <w:r w:rsidRPr="00E84F41">
          <w:rPr>
            <w:noProof/>
            <w:webHidden/>
            <w:color w:val="4F81BD" w:themeColor="accent1"/>
          </w:rPr>
          <w:fldChar w:fldCharType="end"/>
        </w:r>
      </w:hyperlink>
    </w:p>
    <w:p w14:paraId="052CC253" w14:textId="77777777" w:rsidR="00E84F41" w:rsidRPr="00E84F41" w:rsidRDefault="00E84F41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color w:val="4F81BD" w:themeColor="accent1"/>
          <w:sz w:val="24"/>
          <w:szCs w:val="24"/>
          <w:lang w:val="es-ES_tradnl" w:eastAsia="es-ES_tradnl"/>
        </w:rPr>
      </w:pPr>
      <w:hyperlink w:anchor="_Toc432616039" w:history="1">
        <w:r w:rsidRPr="00E84F41">
          <w:rPr>
            <w:rStyle w:val="Hipervnculo"/>
            <w:noProof/>
            <w:color w:val="4F81BD" w:themeColor="accent1"/>
            <w:lang w:val="es-CO"/>
          </w:rPr>
          <w:t>1.2.</w:t>
        </w:r>
        <w:r w:rsidRPr="00E84F41">
          <w:rPr>
            <w:rFonts w:asciiTheme="minorHAnsi" w:eastAsiaTheme="minorEastAsia" w:hAnsiTheme="minorHAnsi" w:cstheme="minorBidi"/>
            <w:b w:val="0"/>
            <w:bCs w:val="0"/>
            <w:noProof/>
            <w:color w:val="4F81BD" w:themeColor="accent1"/>
            <w:sz w:val="24"/>
            <w:szCs w:val="24"/>
            <w:lang w:val="es-ES_tradnl" w:eastAsia="es-ES_tradnl"/>
          </w:rPr>
          <w:tab/>
        </w:r>
        <w:r w:rsidRPr="00E84F41">
          <w:rPr>
            <w:rStyle w:val="Hipervnculo"/>
            <w:noProof/>
            <w:color w:val="4F81BD" w:themeColor="accent1"/>
            <w:lang w:val="es-CO"/>
          </w:rPr>
          <w:t>Alcance del sistema</w:t>
        </w:r>
        <w:r w:rsidRPr="00E84F41">
          <w:rPr>
            <w:noProof/>
            <w:webHidden/>
            <w:color w:val="4F81BD" w:themeColor="accent1"/>
          </w:rPr>
          <w:tab/>
        </w:r>
        <w:r w:rsidRPr="00E84F41">
          <w:rPr>
            <w:noProof/>
            <w:webHidden/>
            <w:color w:val="4F81BD" w:themeColor="accent1"/>
          </w:rPr>
          <w:fldChar w:fldCharType="begin"/>
        </w:r>
        <w:r w:rsidRPr="00E84F41">
          <w:rPr>
            <w:noProof/>
            <w:webHidden/>
            <w:color w:val="4F81BD" w:themeColor="accent1"/>
          </w:rPr>
          <w:instrText xml:space="preserve"> PAGEREF _Toc432616039 \h </w:instrText>
        </w:r>
        <w:r w:rsidRPr="00E84F41">
          <w:rPr>
            <w:noProof/>
            <w:webHidden/>
            <w:color w:val="4F81BD" w:themeColor="accent1"/>
          </w:rPr>
        </w:r>
        <w:r w:rsidRPr="00E84F41">
          <w:rPr>
            <w:noProof/>
            <w:webHidden/>
            <w:color w:val="4F81BD" w:themeColor="accent1"/>
          </w:rPr>
          <w:fldChar w:fldCharType="separate"/>
        </w:r>
        <w:r w:rsidRPr="00E84F41">
          <w:rPr>
            <w:noProof/>
            <w:webHidden/>
            <w:color w:val="4F81BD" w:themeColor="accent1"/>
          </w:rPr>
          <w:t>5</w:t>
        </w:r>
        <w:r w:rsidRPr="00E84F41">
          <w:rPr>
            <w:noProof/>
            <w:webHidden/>
            <w:color w:val="4F81BD" w:themeColor="accent1"/>
          </w:rPr>
          <w:fldChar w:fldCharType="end"/>
        </w:r>
      </w:hyperlink>
    </w:p>
    <w:p w14:paraId="21279696" w14:textId="77777777" w:rsidR="00E84F41" w:rsidRPr="00E84F41" w:rsidRDefault="00E84F41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color w:val="4F81BD" w:themeColor="accent1"/>
          <w:sz w:val="24"/>
          <w:szCs w:val="24"/>
          <w:lang w:val="es-ES_tradnl" w:eastAsia="es-ES_tradnl"/>
        </w:rPr>
      </w:pPr>
      <w:hyperlink w:anchor="_Toc432616040" w:history="1">
        <w:r w:rsidRPr="00E84F41">
          <w:rPr>
            <w:rStyle w:val="Hipervnculo"/>
            <w:noProof/>
            <w:color w:val="4F81BD" w:themeColor="accent1"/>
            <w:lang w:val="es-CO"/>
          </w:rPr>
          <w:t>1.3.</w:t>
        </w:r>
        <w:r w:rsidRPr="00E84F41">
          <w:rPr>
            <w:rFonts w:asciiTheme="minorHAnsi" w:eastAsiaTheme="minorEastAsia" w:hAnsiTheme="minorHAnsi" w:cstheme="minorBidi"/>
            <w:b w:val="0"/>
            <w:bCs w:val="0"/>
            <w:noProof/>
            <w:color w:val="4F81BD" w:themeColor="accent1"/>
            <w:sz w:val="24"/>
            <w:szCs w:val="24"/>
            <w:lang w:val="es-ES_tradnl" w:eastAsia="es-ES_tradnl"/>
          </w:rPr>
          <w:tab/>
        </w:r>
        <w:r w:rsidRPr="00E84F41">
          <w:rPr>
            <w:rStyle w:val="Hipervnculo"/>
            <w:noProof/>
            <w:color w:val="4F81BD" w:themeColor="accent1"/>
            <w:lang w:val="es-CO"/>
          </w:rPr>
          <w:t>Referencias</w:t>
        </w:r>
        <w:r w:rsidRPr="00E84F41">
          <w:rPr>
            <w:noProof/>
            <w:webHidden/>
            <w:color w:val="4F81BD" w:themeColor="accent1"/>
          </w:rPr>
          <w:tab/>
        </w:r>
        <w:r w:rsidRPr="00E84F41">
          <w:rPr>
            <w:noProof/>
            <w:webHidden/>
            <w:color w:val="4F81BD" w:themeColor="accent1"/>
          </w:rPr>
          <w:fldChar w:fldCharType="begin"/>
        </w:r>
        <w:r w:rsidRPr="00E84F41">
          <w:rPr>
            <w:noProof/>
            <w:webHidden/>
            <w:color w:val="4F81BD" w:themeColor="accent1"/>
          </w:rPr>
          <w:instrText xml:space="preserve"> PAGEREF _Toc432616040 \h </w:instrText>
        </w:r>
        <w:r w:rsidRPr="00E84F41">
          <w:rPr>
            <w:noProof/>
            <w:webHidden/>
            <w:color w:val="4F81BD" w:themeColor="accent1"/>
          </w:rPr>
        </w:r>
        <w:r w:rsidRPr="00E84F41">
          <w:rPr>
            <w:noProof/>
            <w:webHidden/>
            <w:color w:val="4F81BD" w:themeColor="accent1"/>
          </w:rPr>
          <w:fldChar w:fldCharType="separate"/>
        </w:r>
        <w:r w:rsidRPr="00E84F41">
          <w:rPr>
            <w:noProof/>
            <w:webHidden/>
            <w:color w:val="4F81BD" w:themeColor="accent1"/>
          </w:rPr>
          <w:t>5</w:t>
        </w:r>
        <w:r w:rsidRPr="00E84F41">
          <w:rPr>
            <w:noProof/>
            <w:webHidden/>
            <w:color w:val="4F81BD" w:themeColor="accent1"/>
          </w:rPr>
          <w:fldChar w:fldCharType="end"/>
        </w:r>
      </w:hyperlink>
    </w:p>
    <w:p w14:paraId="06C8C752" w14:textId="77777777" w:rsidR="00E84F41" w:rsidRPr="00E84F41" w:rsidRDefault="00E84F41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color w:val="4F81BD" w:themeColor="accent1"/>
          <w:sz w:val="24"/>
          <w:szCs w:val="24"/>
          <w:lang w:val="es-ES_tradnl" w:eastAsia="es-ES_tradnl"/>
        </w:rPr>
      </w:pPr>
      <w:hyperlink w:anchor="_Toc432616041" w:history="1">
        <w:r w:rsidRPr="00E84F41">
          <w:rPr>
            <w:rStyle w:val="Hipervnculo"/>
            <w:noProof/>
            <w:color w:val="4F81BD" w:themeColor="accent1"/>
            <w:lang w:val="es-CO"/>
          </w:rPr>
          <w:t>1.4.</w:t>
        </w:r>
        <w:r w:rsidRPr="00E84F41">
          <w:rPr>
            <w:rFonts w:asciiTheme="minorHAnsi" w:eastAsiaTheme="minorEastAsia" w:hAnsiTheme="minorHAnsi" w:cstheme="minorBidi"/>
            <w:b w:val="0"/>
            <w:bCs w:val="0"/>
            <w:noProof/>
            <w:color w:val="4F81BD" w:themeColor="accent1"/>
            <w:sz w:val="24"/>
            <w:szCs w:val="24"/>
            <w:lang w:val="es-ES_tradnl" w:eastAsia="es-ES_tradnl"/>
          </w:rPr>
          <w:tab/>
        </w:r>
        <w:r w:rsidRPr="00E84F41">
          <w:rPr>
            <w:rStyle w:val="Hipervnculo"/>
            <w:noProof/>
            <w:color w:val="4F81BD" w:themeColor="accent1"/>
            <w:lang w:val="es-CO"/>
          </w:rPr>
          <w:t>Visión general del documento</w:t>
        </w:r>
        <w:r w:rsidRPr="00E84F41">
          <w:rPr>
            <w:noProof/>
            <w:webHidden/>
            <w:color w:val="4F81BD" w:themeColor="accent1"/>
          </w:rPr>
          <w:tab/>
        </w:r>
        <w:r w:rsidRPr="00E84F41">
          <w:rPr>
            <w:noProof/>
            <w:webHidden/>
            <w:color w:val="4F81BD" w:themeColor="accent1"/>
          </w:rPr>
          <w:fldChar w:fldCharType="begin"/>
        </w:r>
        <w:r w:rsidRPr="00E84F41">
          <w:rPr>
            <w:noProof/>
            <w:webHidden/>
            <w:color w:val="4F81BD" w:themeColor="accent1"/>
          </w:rPr>
          <w:instrText xml:space="preserve"> PAGEREF _Toc432616041 \h </w:instrText>
        </w:r>
        <w:r w:rsidRPr="00E84F41">
          <w:rPr>
            <w:noProof/>
            <w:webHidden/>
            <w:color w:val="4F81BD" w:themeColor="accent1"/>
          </w:rPr>
        </w:r>
        <w:r w:rsidRPr="00E84F41">
          <w:rPr>
            <w:noProof/>
            <w:webHidden/>
            <w:color w:val="4F81BD" w:themeColor="accent1"/>
          </w:rPr>
          <w:fldChar w:fldCharType="separate"/>
        </w:r>
        <w:r w:rsidRPr="00E84F41">
          <w:rPr>
            <w:noProof/>
            <w:webHidden/>
            <w:color w:val="4F81BD" w:themeColor="accent1"/>
          </w:rPr>
          <w:t>5</w:t>
        </w:r>
        <w:r w:rsidRPr="00E84F41">
          <w:rPr>
            <w:noProof/>
            <w:webHidden/>
            <w:color w:val="4F81BD" w:themeColor="accent1"/>
          </w:rPr>
          <w:fldChar w:fldCharType="end"/>
        </w:r>
      </w:hyperlink>
    </w:p>
    <w:p w14:paraId="5F934B8F" w14:textId="77777777" w:rsidR="00E84F41" w:rsidRPr="00E84F41" w:rsidRDefault="00E84F4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4F81BD" w:themeColor="accent1"/>
          <w:sz w:val="24"/>
          <w:szCs w:val="24"/>
          <w:lang w:val="es-ES_tradnl" w:eastAsia="es-ES_tradnl"/>
        </w:rPr>
      </w:pPr>
      <w:hyperlink w:anchor="_Toc432616042" w:history="1">
        <w:r w:rsidRPr="00E84F41">
          <w:rPr>
            <w:rStyle w:val="Hipervnculo"/>
            <w:noProof/>
            <w:color w:val="4F81BD" w:themeColor="accent1"/>
            <w:lang w:val="es-CO"/>
          </w:rPr>
          <w:t>2.</w:t>
        </w:r>
        <w:r w:rsidRPr="00E84F4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4F81BD" w:themeColor="accent1"/>
            <w:sz w:val="24"/>
            <w:szCs w:val="24"/>
            <w:lang w:val="es-ES_tradnl" w:eastAsia="es-ES_tradnl"/>
          </w:rPr>
          <w:tab/>
        </w:r>
        <w:r w:rsidRPr="00E84F41">
          <w:rPr>
            <w:rStyle w:val="Hipervnculo"/>
            <w:noProof/>
            <w:color w:val="4F81BD" w:themeColor="accent1"/>
            <w:lang w:val="es-CO"/>
          </w:rPr>
          <w:t>Descripción General</w:t>
        </w:r>
        <w:r w:rsidRPr="00E84F41">
          <w:rPr>
            <w:noProof/>
            <w:webHidden/>
            <w:color w:val="4F81BD" w:themeColor="accent1"/>
          </w:rPr>
          <w:tab/>
        </w:r>
        <w:r w:rsidRPr="00E84F41">
          <w:rPr>
            <w:noProof/>
            <w:webHidden/>
            <w:color w:val="4F81BD" w:themeColor="accent1"/>
          </w:rPr>
          <w:fldChar w:fldCharType="begin"/>
        </w:r>
        <w:r w:rsidRPr="00E84F41">
          <w:rPr>
            <w:noProof/>
            <w:webHidden/>
            <w:color w:val="4F81BD" w:themeColor="accent1"/>
          </w:rPr>
          <w:instrText xml:space="preserve"> PAGEREF _Toc432616042 \h </w:instrText>
        </w:r>
        <w:r w:rsidRPr="00E84F41">
          <w:rPr>
            <w:noProof/>
            <w:webHidden/>
            <w:color w:val="4F81BD" w:themeColor="accent1"/>
          </w:rPr>
        </w:r>
        <w:r w:rsidRPr="00E84F41">
          <w:rPr>
            <w:noProof/>
            <w:webHidden/>
            <w:color w:val="4F81BD" w:themeColor="accent1"/>
          </w:rPr>
          <w:fldChar w:fldCharType="separate"/>
        </w:r>
        <w:r w:rsidRPr="00E84F41">
          <w:rPr>
            <w:noProof/>
            <w:webHidden/>
            <w:color w:val="4F81BD" w:themeColor="accent1"/>
          </w:rPr>
          <w:t>5</w:t>
        </w:r>
        <w:r w:rsidRPr="00E84F41">
          <w:rPr>
            <w:noProof/>
            <w:webHidden/>
            <w:color w:val="4F81BD" w:themeColor="accent1"/>
          </w:rPr>
          <w:fldChar w:fldCharType="end"/>
        </w:r>
      </w:hyperlink>
    </w:p>
    <w:p w14:paraId="30C6A4B0" w14:textId="77777777" w:rsidR="00E84F41" w:rsidRPr="00E84F41" w:rsidRDefault="00E84F41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color w:val="4F81BD" w:themeColor="accent1"/>
          <w:sz w:val="24"/>
          <w:szCs w:val="24"/>
          <w:lang w:val="es-ES_tradnl" w:eastAsia="es-ES_tradnl"/>
        </w:rPr>
      </w:pPr>
      <w:hyperlink w:anchor="_Toc432616043" w:history="1">
        <w:r w:rsidRPr="00E84F41">
          <w:rPr>
            <w:rStyle w:val="Hipervnculo"/>
            <w:noProof/>
            <w:color w:val="4F81BD" w:themeColor="accent1"/>
            <w:lang w:val="es-CO"/>
          </w:rPr>
          <w:t>2.1.</w:t>
        </w:r>
        <w:r w:rsidRPr="00E84F41">
          <w:rPr>
            <w:rFonts w:asciiTheme="minorHAnsi" w:eastAsiaTheme="minorEastAsia" w:hAnsiTheme="minorHAnsi" w:cstheme="minorBidi"/>
            <w:b w:val="0"/>
            <w:bCs w:val="0"/>
            <w:noProof/>
            <w:color w:val="4F81BD" w:themeColor="accent1"/>
            <w:sz w:val="24"/>
            <w:szCs w:val="24"/>
            <w:lang w:val="es-ES_tradnl" w:eastAsia="es-ES_tradnl"/>
          </w:rPr>
          <w:tab/>
        </w:r>
        <w:r w:rsidRPr="00E84F41">
          <w:rPr>
            <w:rStyle w:val="Hipervnculo"/>
            <w:noProof/>
            <w:color w:val="4F81BD" w:themeColor="accent1"/>
            <w:lang w:val="es-CO"/>
          </w:rPr>
          <w:t>Perspectiva del Producto</w:t>
        </w:r>
        <w:r w:rsidRPr="00E84F41">
          <w:rPr>
            <w:noProof/>
            <w:webHidden/>
            <w:color w:val="4F81BD" w:themeColor="accent1"/>
          </w:rPr>
          <w:tab/>
        </w:r>
        <w:r w:rsidRPr="00E84F41">
          <w:rPr>
            <w:noProof/>
            <w:webHidden/>
            <w:color w:val="4F81BD" w:themeColor="accent1"/>
          </w:rPr>
          <w:fldChar w:fldCharType="begin"/>
        </w:r>
        <w:r w:rsidRPr="00E84F41">
          <w:rPr>
            <w:noProof/>
            <w:webHidden/>
            <w:color w:val="4F81BD" w:themeColor="accent1"/>
          </w:rPr>
          <w:instrText xml:space="preserve"> PAGEREF _Toc432616043 \h </w:instrText>
        </w:r>
        <w:r w:rsidRPr="00E84F41">
          <w:rPr>
            <w:noProof/>
            <w:webHidden/>
            <w:color w:val="4F81BD" w:themeColor="accent1"/>
          </w:rPr>
        </w:r>
        <w:r w:rsidRPr="00E84F41">
          <w:rPr>
            <w:noProof/>
            <w:webHidden/>
            <w:color w:val="4F81BD" w:themeColor="accent1"/>
          </w:rPr>
          <w:fldChar w:fldCharType="separate"/>
        </w:r>
        <w:r w:rsidRPr="00E84F41">
          <w:rPr>
            <w:noProof/>
            <w:webHidden/>
            <w:color w:val="4F81BD" w:themeColor="accent1"/>
          </w:rPr>
          <w:t>5</w:t>
        </w:r>
        <w:r w:rsidRPr="00E84F41">
          <w:rPr>
            <w:noProof/>
            <w:webHidden/>
            <w:color w:val="4F81BD" w:themeColor="accent1"/>
          </w:rPr>
          <w:fldChar w:fldCharType="end"/>
        </w:r>
      </w:hyperlink>
    </w:p>
    <w:p w14:paraId="4FA8B174" w14:textId="77777777" w:rsidR="00E84F41" w:rsidRPr="00E84F41" w:rsidRDefault="00E84F41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color w:val="4F81BD" w:themeColor="accent1"/>
          <w:sz w:val="24"/>
          <w:szCs w:val="24"/>
          <w:lang w:val="es-ES_tradnl" w:eastAsia="es-ES_tradnl"/>
        </w:rPr>
      </w:pPr>
      <w:hyperlink w:anchor="_Toc432616046" w:history="1">
        <w:r w:rsidRPr="00E84F41">
          <w:rPr>
            <w:rStyle w:val="Hipervnculo"/>
            <w:noProof/>
            <w:color w:val="4F81BD" w:themeColor="accent1"/>
            <w:lang w:val="es-CO"/>
          </w:rPr>
          <w:t>2.2.</w:t>
        </w:r>
        <w:r w:rsidRPr="00E84F41">
          <w:rPr>
            <w:rFonts w:asciiTheme="minorHAnsi" w:eastAsiaTheme="minorEastAsia" w:hAnsiTheme="minorHAnsi" w:cstheme="minorBidi"/>
            <w:b w:val="0"/>
            <w:bCs w:val="0"/>
            <w:noProof/>
            <w:color w:val="4F81BD" w:themeColor="accent1"/>
            <w:sz w:val="24"/>
            <w:szCs w:val="24"/>
            <w:lang w:val="es-ES_tradnl" w:eastAsia="es-ES_tradnl"/>
          </w:rPr>
          <w:tab/>
        </w:r>
        <w:r w:rsidRPr="00E84F41">
          <w:rPr>
            <w:rStyle w:val="Hipervnculo"/>
            <w:noProof/>
            <w:color w:val="4F81BD" w:themeColor="accent1"/>
            <w:lang w:val="es-CO"/>
          </w:rPr>
          <w:t>Funciones del Producto</w:t>
        </w:r>
        <w:r w:rsidRPr="00E84F41">
          <w:rPr>
            <w:noProof/>
            <w:webHidden/>
            <w:color w:val="4F81BD" w:themeColor="accent1"/>
          </w:rPr>
          <w:tab/>
        </w:r>
        <w:r w:rsidRPr="00E84F41">
          <w:rPr>
            <w:noProof/>
            <w:webHidden/>
            <w:color w:val="4F81BD" w:themeColor="accent1"/>
          </w:rPr>
          <w:fldChar w:fldCharType="begin"/>
        </w:r>
        <w:r w:rsidRPr="00E84F41">
          <w:rPr>
            <w:noProof/>
            <w:webHidden/>
            <w:color w:val="4F81BD" w:themeColor="accent1"/>
          </w:rPr>
          <w:instrText xml:space="preserve"> PAGEREF _Toc432616046 \h </w:instrText>
        </w:r>
        <w:r w:rsidRPr="00E84F41">
          <w:rPr>
            <w:noProof/>
            <w:webHidden/>
            <w:color w:val="4F81BD" w:themeColor="accent1"/>
          </w:rPr>
        </w:r>
        <w:r w:rsidRPr="00E84F41">
          <w:rPr>
            <w:noProof/>
            <w:webHidden/>
            <w:color w:val="4F81BD" w:themeColor="accent1"/>
          </w:rPr>
          <w:fldChar w:fldCharType="separate"/>
        </w:r>
        <w:r w:rsidRPr="00E84F41">
          <w:rPr>
            <w:noProof/>
            <w:webHidden/>
            <w:color w:val="4F81BD" w:themeColor="accent1"/>
          </w:rPr>
          <w:t>6</w:t>
        </w:r>
        <w:r w:rsidRPr="00E84F41">
          <w:rPr>
            <w:noProof/>
            <w:webHidden/>
            <w:color w:val="4F81BD" w:themeColor="accent1"/>
          </w:rPr>
          <w:fldChar w:fldCharType="end"/>
        </w:r>
      </w:hyperlink>
    </w:p>
    <w:p w14:paraId="15AC8DDA" w14:textId="77777777" w:rsidR="00E84F41" w:rsidRPr="00E84F41" w:rsidRDefault="00E84F41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color w:val="4F81BD" w:themeColor="accent1"/>
          <w:sz w:val="24"/>
          <w:szCs w:val="24"/>
          <w:lang w:val="es-ES_tradnl" w:eastAsia="es-ES_tradnl"/>
        </w:rPr>
      </w:pPr>
      <w:hyperlink w:anchor="_Toc432616050" w:history="1">
        <w:r w:rsidRPr="00E84F41">
          <w:rPr>
            <w:rStyle w:val="Hipervnculo"/>
            <w:noProof/>
            <w:color w:val="4F81BD" w:themeColor="accent1"/>
            <w:lang w:val="es-CO"/>
          </w:rPr>
          <w:t>2.3.</w:t>
        </w:r>
        <w:r w:rsidRPr="00E84F41">
          <w:rPr>
            <w:rFonts w:asciiTheme="minorHAnsi" w:eastAsiaTheme="minorEastAsia" w:hAnsiTheme="minorHAnsi" w:cstheme="minorBidi"/>
            <w:b w:val="0"/>
            <w:bCs w:val="0"/>
            <w:noProof/>
            <w:color w:val="4F81BD" w:themeColor="accent1"/>
            <w:sz w:val="24"/>
            <w:szCs w:val="24"/>
            <w:lang w:val="es-ES_tradnl" w:eastAsia="es-ES_tradnl"/>
          </w:rPr>
          <w:tab/>
        </w:r>
        <w:r w:rsidRPr="00E84F41">
          <w:rPr>
            <w:rStyle w:val="Hipervnculo"/>
            <w:noProof/>
            <w:color w:val="4F81BD" w:themeColor="accent1"/>
            <w:lang w:val="es-CO"/>
          </w:rPr>
          <w:t>Características de los Usuarios</w:t>
        </w:r>
        <w:r w:rsidRPr="00E84F41">
          <w:rPr>
            <w:noProof/>
            <w:webHidden/>
            <w:color w:val="4F81BD" w:themeColor="accent1"/>
          </w:rPr>
          <w:tab/>
        </w:r>
        <w:r w:rsidRPr="00E84F41">
          <w:rPr>
            <w:noProof/>
            <w:webHidden/>
            <w:color w:val="4F81BD" w:themeColor="accent1"/>
          </w:rPr>
          <w:fldChar w:fldCharType="begin"/>
        </w:r>
        <w:r w:rsidRPr="00E84F41">
          <w:rPr>
            <w:noProof/>
            <w:webHidden/>
            <w:color w:val="4F81BD" w:themeColor="accent1"/>
          </w:rPr>
          <w:instrText xml:space="preserve"> PAGEREF _Toc432616050 \h </w:instrText>
        </w:r>
        <w:r w:rsidRPr="00E84F41">
          <w:rPr>
            <w:noProof/>
            <w:webHidden/>
            <w:color w:val="4F81BD" w:themeColor="accent1"/>
          </w:rPr>
        </w:r>
        <w:r w:rsidRPr="00E84F41">
          <w:rPr>
            <w:noProof/>
            <w:webHidden/>
            <w:color w:val="4F81BD" w:themeColor="accent1"/>
          </w:rPr>
          <w:fldChar w:fldCharType="separate"/>
        </w:r>
        <w:r w:rsidRPr="00E84F41">
          <w:rPr>
            <w:noProof/>
            <w:webHidden/>
            <w:color w:val="4F81BD" w:themeColor="accent1"/>
          </w:rPr>
          <w:t>7</w:t>
        </w:r>
        <w:r w:rsidRPr="00E84F41">
          <w:rPr>
            <w:noProof/>
            <w:webHidden/>
            <w:color w:val="4F81BD" w:themeColor="accent1"/>
          </w:rPr>
          <w:fldChar w:fldCharType="end"/>
        </w:r>
      </w:hyperlink>
    </w:p>
    <w:p w14:paraId="17CAAE74" w14:textId="77777777" w:rsidR="00E84F41" w:rsidRPr="00E84F41" w:rsidRDefault="00E84F41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color w:val="4F81BD" w:themeColor="accent1"/>
          <w:sz w:val="24"/>
          <w:szCs w:val="24"/>
          <w:lang w:val="es-ES_tradnl" w:eastAsia="es-ES_tradnl"/>
        </w:rPr>
      </w:pPr>
      <w:hyperlink w:anchor="_Toc432616051" w:history="1">
        <w:r w:rsidRPr="00E84F41">
          <w:rPr>
            <w:rStyle w:val="Hipervnculo"/>
            <w:noProof/>
            <w:color w:val="4F81BD" w:themeColor="accent1"/>
            <w:lang w:val="es-CO"/>
          </w:rPr>
          <w:t>2.4.</w:t>
        </w:r>
        <w:r w:rsidRPr="00E84F41">
          <w:rPr>
            <w:rFonts w:asciiTheme="minorHAnsi" w:eastAsiaTheme="minorEastAsia" w:hAnsiTheme="minorHAnsi" w:cstheme="minorBidi"/>
            <w:b w:val="0"/>
            <w:bCs w:val="0"/>
            <w:noProof/>
            <w:color w:val="4F81BD" w:themeColor="accent1"/>
            <w:sz w:val="24"/>
            <w:szCs w:val="24"/>
            <w:lang w:val="es-ES_tradnl" w:eastAsia="es-ES_tradnl"/>
          </w:rPr>
          <w:tab/>
        </w:r>
        <w:r w:rsidRPr="00E84F41">
          <w:rPr>
            <w:rStyle w:val="Hipervnculo"/>
            <w:noProof/>
            <w:color w:val="4F81BD" w:themeColor="accent1"/>
            <w:lang w:val="es-CO"/>
          </w:rPr>
          <w:t>Restricciones</w:t>
        </w:r>
        <w:r w:rsidRPr="00E84F41">
          <w:rPr>
            <w:noProof/>
            <w:webHidden/>
            <w:color w:val="4F81BD" w:themeColor="accent1"/>
          </w:rPr>
          <w:tab/>
        </w:r>
        <w:r w:rsidRPr="00E84F41">
          <w:rPr>
            <w:noProof/>
            <w:webHidden/>
            <w:color w:val="4F81BD" w:themeColor="accent1"/>
          </w:rPr>
          <w:fldChar w:fldCharType="begin"/>
        </w:r>
        <w:r w:rsidRPr="00E84F41">
          <w:rPr>
            <w:noProof/>
            <w:webHidden/>
            <w:color w:val="4F81BD" w:themeColor="accent1"/>
          </w:rPr>
          <w:instrText xml:space="preserve"> PAGEREF _Toc432616051 \h </w:instrText>
        </w:r>
        <w:r w:rsidRPr="00E84F41">
          <w:rPr>
            <w:noProof/>
            <w:webHidden/>
            <w:color w:val="4F81BD" w:themeColor="accent1"/>
          </w:rPr>
        </w:r>
        <w:r w:rsidRPr="00E84F41">
          <w:rPr>
            <w:noProof/>
            <w:webHidden/>
            <w:color w:val="4F81BD" w:themeColor="accent1"/>
          </w:rPr>
          <w:fldChar w:fldCharType="separate"/>
        </w:r>
        <w:r w:rsidRPr="00E84F41">
          <w:rPr>
            <w:noProof/>
            <w:webHidden/>
            <w:color w:val="4F81BD" w:themeColor="accent1"/>
          </w:rPr>
          <w:t>7</w:t>
        </w:r>
        <w:r w:rsidRPr="00E84F41">
          <w:rPr>
            <w:noProof/>
            <w:webHidden/>
            <w:color w:val="4F81BD" w:themeColor="accent1"/>
          </w:rPr>
          <w:fldChar w:fldCharType="end"/>
        </w:r>
      </w:hyperlink>
    </w:p>
    <w:p w14:paraId="55934BD7" w14:textId="77777777" w:rsidR="00E84F41" w:rsidRPr="00E84F41" w:rsidRDefault="00E84F41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color w:val="4F81BD" w:themeColor="accent1"/>
          <w:sz w:val="24"/>
          <w:szCs w:val="24"/>
          <w:lang w:val="es-ES_tradnl" w:eastAsia="es-ES_tradnl"/>
        </w:rPr>
      </w:pPr>
      <w:hyperlink w:anchor="_Toc432616052" w:history="1">
        <w:r w:rsidRPr="00E84F41">
          <w:rPr>
            <w:rStyle w:val="Hipervnculo"/>
            <w:noProof/>
            <w:color w:val="4F81BD" w:themeColor="accent1"/>
            <w:lang w:val="es-CO"/>
          </w:rPr>
          <w:t>2.5.</w:t>
        </w:r>
        <w:r w:rsidRPr="00E84F41">
          <w:rPr>
            <w:rFonts w:asciiTheme="minorHAnsi" w:eastAsiaTheme="minorEastAsia" w:hAnsiTheme="minorHAnsi" w:cstheme="minorBidi"/>
            <w:b w:val="0"/>
            <w:bCs w:val="0"/>
            <w:noProof/>
            <w:color w:val="4F81BD" w:themeColor="accent1"/>
            <w:sz w:val="24"/>
            <w:szCs w:val="24"/>
            <w:lang w:val="es-ES_tradnl" w:eastAsia="es-ES_tradnl"/>
          </w:rPr>
          <w:tab/>
        </w:r>
        <w:r w:rsidRPr="00E84F41">
          <w:rPr>
            <w:rStyle w:val="Hipervnculo"/>
            <w:noProof/>
            <w:color w:val="4F81BD" w:themeColor="accent1"/>
            <w:lang w:val="es-CO"/>
          </w:rPr>
          <w:t>Suposiciones y Dependencias</w:t>
        </w:r>
        <w:r w:rsidRPr="00E84F41">
          <w:rPr>
            <w:noProof/>
            <w:webHidden/>
            <w:color w:val="4F81BD" w:themeColor="accent1"/>
          </w:rPr>
          <w:tab/>
        </w:r>
        <w:r w:rsidRPr="00E84F41">
          <w:rPr>
            <w:noProof/>
            <w:webHidden/>
            <w:color w:val="4F81BD" w:themeColor="accent1"/>
          </w:rPr>
          <w:fldChar w:fldCharType="begin"/>
        </w:r>
        <w:r w:rsidRPr="00E84F41">
          <w:rPr>
            <w:noProof/>
            <w:webHidden/>
            <w:color w:val="4F81BD" w:themeColor="accent1"/>
          </w:rPr>
          <w:instrText xml:space="preserve"> PAGEREF _Toc432616052 \h </w:instrText>
        </w:r>
        <w:r w:rsidRPr="00E84F41">
          <w:rPr>
            <w:noProof/>
            <w:webHidden/>
            <w:color w:val="4F81BD" w:themeColor="accent1"/>
          </w:rPr>
        </w:r>
        <w:r w:rsidRPr="00E84F41">
          <w:rPr>
            <w:noProof/>
            <w:webHidden/>
            <w:color w:val="4F81BD" w:themeColor="accent1"/>
          </w:rPr>
          <w:fldChar w:fldCharType="separate"/>
        </w:r>
        <w:r w:rsidRPr="00E84F41">
          <w:rPr>
            <w:noProof/>
            <w:webHidden/>
            <w:color w:val="4F81BD" w:themeColor="accent1"/>
          </w:rPr>
          <w:t>7</w:t>
        </w:r>
        <w:r w:rsidRPr="00E84F41">
          <w:rPr>
            <w:noProof/>
            <w:webHidden/>
            <w:color w:val="4F81BD" w:themeColor="accent1"/>
          </w:rPr>
          <w:fldChar w:fldCharType="end"/>
        </w:r>
      </w:hyperlink>
    </w:p>
    <w:p w14:paraId="0ED15DB0" w14:textId="77777777" w:rsidR="00E84F41" w:rsidRPr="00E84F41" w:rsidRDefault="00E84F41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color w:val="4F81BD" w:themeColor="accent1"/>
          <w:sz w:val="24"/>
          <w:szCs w:val="24"/>
          <w:lang w:val="es-ES_tradnl" w:eastAsia="es-ES_tradnl"/>
        </w:rPr>
      </w:pPr>
      <w:hyperlink w:anchor="_Toc432616053" w:history="1">
        <w:r w:rsidRPr="00E84F41">
          <w:rPr>
            <w:rStyle w:val="Hipervnculo"/>
            <w:noProof/>
            <w:color w:val="4F81BD" w:themeColor="accent1"/>
            <w:lang w:val="es-CO"/>
          </w:rPr>
          <w:t>2.6.</w:t>
        </w:r>
        <w:r w:rsidRPr="00E84F41">
          <w:rPr>
            <w:rFonts w:asciiTheme="minorHAnsi" w:eastAsiaTheme="minorEastAsia" w:hAnsiTheme="minorHAnsi" w:cstheme="minorBidi"/>
            <w:b w:val="0"/>
            <w:bCs w:val="0"/>
            <w:noProof/>
            <w:color w:val="4F81BD" w:themeColor="accent1"/>
            <w:sz w:val="24"/>
            <w:szCs w:val="24"/>
            <w:lang w:val="es-ES_tradnl" w:eastAsia="es-ES_tradnl"/>
          </w:rPr>
          <w:tab/>
        </w:r>
        <w:r w:rsidRPr="00E84F41">
          <w:rPr>
            <w:rStyle w:val="Hipervnculo"/>
            <w:noProof/>
            <w:color w:val="4F81BD" w:themeColor="accent1"/>
            <w:lang w:val="es-CO"/>
          </w:rPr>
          <w:t>Requerimientos Futuros</w:t>
        </w:r>
        <w:r w:rsidRPr="00E84F41">
          <w:rPr>
            <w:noProof/>
            <w:webHidden/>
            <w:color w:val="4F81BD" w:themeColor="accent1"/>
          </w:rPr>
          <w:tab/>
        </w:r>
        <w:r w:rsidRPr="00E84F41">
          <w:rPr>
            <w:noProof/>
            <w:webHidden/>
            <w:color w:val="4F81BD" w:themeColor="accent1"/>
          </w:rPr>
          <w:fldChar w:fldCharType="begin"/>
        </w:r>
        <w:r w:rsidRPr="00E84F41">
          <w:rPr>
            <w:noProof/>
            <w:webHidden/>
            <w:color w:val="4F81BD" w:themeColor="accent1"/>
          </w:rPr>
          <w:instrText xml:space="preserve"> PAGEREF _Toc432616053 \h </w:instrText>
        </w:r>
        <w:r w:rsidRPr="00E84F41">
          <w:rPr>
            <w:noProof/>
            <w:webHidden/>
            <w:color w:val="4F81BD" w:themeColor="accent1"/>
          </w:rPr>
        </w:r>
        <w:r w:rsidRPr="00E84F41">
          <w:rPr>
            <w:noProof/>
            <w:webHidden/>
            <w:color w:val="4F81BD" w:themeColor="accent1"/>
          </w:rPr>
          <w:fldChar w:fldCharType="separate"/>
        </w:r>
        <w:r w:rsidRPr="00E84F41">
          <w:rPr>
            <w:noProof/>
            <w:webHidden/>
            <w:color w:val="4F81BD" w:themeColor="accent1"/>
          </w:rPr>
          <w:t>7</w:t>
        </w:r>
        <w:r w:rsidRPr="00E84F41">
          <w:rPr>
            <w:noProof/>
            <w:webHidden/>
            <w:color w:val="4F81BD" w:themeColor="accent1"/>
          </w:rPr>
          <w:fldChar w:fldCharType="end"/>
        </w:r>
      </w:hyperlink>
    </w:p>
    <w:p w14:paraId="1103CF9B" w14:textId="77777777" w:rsidR="00E84F41" w:rsidRPr="00E84F41" w:rsidRDefault="00E84F4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4F81BD" w:themeColor="accent1"/>
          <w:sz w:val="24"/>
          <w:szCs w:val="24"/>
          <w:lang w:val="es-ES_tradnl" w:eastAsia="es-ES_tradnl"/>
        </w:rPr>
      </w:pPr>
      <w:hyperlink w:anchor="_Toc432616054" w:history="1">
        <w:r w:rsidRPr="00E84F41">
          <w:rPr>
            <w:rStyle w:val="Hipervnculo"/>
            <w:noProof/>
            <w:color w:val="4F81BD" w:themeColor="accent1"/>
            <w:lang w:val="es-CO"/>
          </w:rPr>
          <w:t>3.</w:t>
        </w:r>
        <w:r w:rsidRPr="00E84F4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4F81BD" w:themeColor="accent1"/>
            <w:sz w:val="24"/>
            <w:szCs w:val="24"/>
            <w:lang w:val="es-ES_tradnl" w:eastAsia="es-ES_tradnl"/>
          </w:rPr>
          <w:tab/>
        </w:r>
        <w:r w:rsidRPr="00E84F41">
          <w:rPr>
            <w:rStyle w:val="Hipervnculo"/>
            <w:noProof/>
            <w:color w:val="4F81BD" w:themeColor="accent1"/>
            <w:lang w:val="es-CO"/>
          </w:rPr>
          <w:t>Requerimientos Específicos</w:t>
        </w:r>
        <w:r w:rsidRPr="00E84F41">
          <w:rPr>
            <w:noProof/>
            <w:webHidden/>
            <w:color w:val="4F81BD" w:themeColor="accent1"/>
          </w:rPr>
          <w:tab/>
        </w:r>
        <w:r w:rsidRPr="00E84F41">
          <w:rPr>
            <w:noProof/>
            <w:webHidden/>
            <w:color w:val="4F81BD" w:themeColor="accent1"/>
          </w:rPr>
          <w:fldChar w:fldCharType="begin"/>
        </w:r>
        <w:r w:rsidRPr="00E84F41">
          <w:rPr>
            <w:noProof/>
            <w:webHidden/>
            <w:color w:val="4F81BD" w:themeColor="accent1"/>
          </w:rPr>
          <w:instrText xml:space="preserve"> PAGEREF _Toc432616054 \h </w:instrText>
        </w:r>
        <w:r w:rsidRPr="00E84F41">
          <w:rPr>
            <w:noProof/>
            <w:webHidden/>
            <w:color w:val="4F81BD" w:themeColor="accent1"/>
          </w:rPr>
        </w:r>
        <w:r w:rsidRPr="00E84F41">
          <w:rPr>
            <w:noProof/>
            <w:webHidden/>
            <w:color w:val="4F81BD" w:themeColor="accent1"/>
          </w:rPr>
          <w:fldChar w:fldCharType="separate"/>
        </w:r>
        <w:r w:rsidRPr="00E84F41">
          <w:rPr>
            <w:noProof/>
            <w:webHidden/>
            <w:color w:val="4F81BD" w:themeColor="accent1"/>
          </w:rPr>
          <w:t>7</w:t>
        </w:r>
        <w:r w:rsidRPr="00E84F41">
          <w:rPr>
            <w:noProof/>
            <w:webHidden/>
            <w:color w:val="4F81BD" w:themeColor="accent1"/>
          </w:rPr>
          <w:fldChar w:fldCharType="end"/>
        </w:r>
      </w:hyperlink>
    </w:p>
    <w:p w14:paraId="5A40164B" w14:textId="77777777" w:rsidR="00E84F41" w:rsidRPr="00E84F41" w:rsidRDefault="00E84F41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color w:val="4F81BD" w:themeColor="accent1"/>
          <w:sz w:val="24"/>
          <w:szCs w:val="24"/>
          <w:lang w:val="es-ES_tradnl" w:eastAsia="es-ES_tradnl"/>
        </w:rPr>
      </w:pPr>
      <w:hyperlink w:anchor="_Toc432616056" w:history="1">
        <w:r w:rsidRPr="00E84F41">
          <w:rPr>
            <w:rStyle w:val="Hipervnculo"/>
            <w:noProof/>
            <w:color w:val="4F81BD" w:themeColor="accent1"/>
            <w:lang w:val="es-CO"/>
          </w:rPr>
          <w:t>3.1.</w:t>
        </w:r>
        <w:r w:rsidRPr="00E84F41">
          <w:rPr>
            <w:rFonts w:asciiTheme="minorHAnsi" w:eastAsiaTheme="minorEastAsia" w:hAnsiTheme="minorHAnsi" w:cstheme="minorBidi"/>
            <w:b w:val="0"/>
            <w:bCs w:val="0"/>
            <w:noProof/>
            <w:color w:val="4F81BD" w:themeColor="accent1"/>
            <w:sz w:val="24"/>
            <w:szCs w:val="24"/>
            <w:lang w:val="es-ES_tradnl" w:eastAsia="es-ES_tradnl"/>
          </w:rPr>
          <w:tab/>
        </w:r>
        <w:r w:rsidRPr="00E84F41">
          <w:rPr>
            <w:rStyle w:val="Hipervnculo"/>
            <w:noProof/>
            <w:color w:val="4F81BD" w:themeColor="accent1"/>
            <w:lang w:val="es-CO"/>
          </w:rPr>
          <w:t>Trazabilidad Requerimiento</w:t>
        </w:r>
        <w:r w:rsidRPr="00E84F41">
          <w:rPr>
            <w:noProof/>
            <w:webHidden/>
            <w:color w:val="4F81BD" w:themeColor="accent1"/>
          </w:rPr>
          <w:tab/>
        </w:r>
        <w:r w:rsidRPr="00E84F41">
          <w:rPr>
            <w:noProof/>
            <w:webHidden/>
            <w:color w:val="4F81BD" w:themeColor="accent1"/>
          </w:rPr>
          <w:fldChar w:fldCharType="begin"/>
        </w:r>
        <w:r w:rsidRPr="00E84F41">
          <w:rPr>
            <w:noProof/>
            <w:webHidden/>
            <w:color w:val="4F81BD" w:themeColor="accent1"/>
          </w:rPr>
          <w:instrText xml:space="preserve"> PAGEREF _Toc432616056 \h </w:instrText>
        </w:r>
        <w:r w:rsidRPr="00E84F41">
          <w:rPr>
            <w:noProof/>
            <w:webHidden/>
            <w:color w:val="4F81BD" w:themeColor="accent1"/>
          </w:rPr>
        </w:r>
        <w:r w:rsidRPr="00E84F41">
          <w:rPr>
            <w:noProof/>
            <w:webHidden/>
            <w:color w:val="4F81BD" w:themeColor="accent1"/>
          </w:rPr>
          <w:fldChar w:fldCharType="separate"/>
        </w:r>
        <w:r w:rsidRPr="00E84F41">
          <w:rPr>
            <w:noProof/>
            <w:webHidden/>
            <w:color w:val="4F81BD" w:themeColor="accent1"/>
          </w:rPr>
          <w:t>8</w:t>
        </w:r>
        <w:r w:rsidRPr="00E84F41">
          <w:rPr>
            <w:noProof/>
            <w:webHidden/>
            <w:color w:val="4F81BD" w:themeColor="accent1"/>
          </w:rPr>
          <w:fldChar w:fldCharType="end"/>
        </w:r>
      </w:hyperlink>
    </w:p>
    <w:p w14:paraId="67A422CB" w14:textId="77777777" w:rsidR="00E84F41" w:rsidRPr="00E84F41" w:rsidRDefault="00E84F41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color w:val="4F81BD" w:themeColor="accent1"/>
          <w:sz w:val="24"/>
          <w:szCs w:val="24"/>
          <w:lang w:val="es-ES_tradnl" w:eastAsia="es-ES_tradnl"/>
        </w:rPr>
      </w:pPr>
      <w:hyperlink w:anchor="_Toc432616057" w:history="1">
        <w:r w:rsidRPr="00E84F41">
          <w:rPr>
            <w:rStyle w:val="Hipervnculo"/>
            <w:noProof/>
            <w:color w:val="4F81BD" w:themeColor="accent1"/>
            <w:lang w:val="es-CO"/>
          </w:rPr>
          <w:t>3.2.</w:t>
        </w:r>
        <w:r w:rsidRPr="00E84F41">
          <w:rPr>
            <w:rFonts w:asciiTheme="minorHAnsi" w:eastAsiaTheme="minorEastAsia" w:hAnsiTheme="minorHAnsi" w:cstheme="minorBidi"/>
            <w:b w:val="0"/>
            <w:bCs w:val="0"/>
            <w:noProof/>
            <w:color w:val="4F81BD" w:themeColor="accent1"/>
            <w:sz w:val="24"/>
            <w:szCs w:val="24"/>
            <w:lang w:val="es-ES_tradnl" w:eastAsia="es-ES_tradnl"/>
          </w:rPr>
          <w:tab/>
        </w:r>
        <w:r w:rsidRPr="00E84F41">
          <w:rPr>
            <w:rStyle w:val="Hipervnculo"/>
            <w:noProof/>
            <w:color w:val="4F81BD" w:themeColor="accent1"/>
            <w:lang w:val="es-CO"/>
          </w:rPr>
          <w:t>Lista de Requerimientos</w:t>
        </w:r>
        <w:r w:rsidRPr="00E84F41">
          <w:rPr>
            <w:noProof/>
            <w:webHidden/>
            <w:color w:val="4F81BD" w:themeColor="accent1"/>
          </w:rPr>
          <w:tab/>
        </w:r>
        <w:r w:rsidRPr="00E84F41">
          <w:rPr>
            <w:noProof/>
            <w:webHidden/>
            <w:color w:val="4F81BD" w:themeColor="accent1"/>
          </w:rPr>
          <w:fldChar w:fldCharType="begin"/>
        </w:r>
        <w:r w:rsidRPr="00E84F41">
          <w:rPr>
            <w:noProof/>
            <w:webHidden/>
            <w:color w:val="4F81BD" w:themeColor="accent1"/>
          </w:rPr>
          <w:instrText xml:space="preserve"> PAGEREF _Toc432616057 \h </w:instrText>
        </w:r>
        <w:r w:rsidRPr="00E84F41">
          <w:rPr>
            <w:noProof/>
            <w:webHidden/>
            <w:color w:val="4F81BD" w:themeColor="accent1"/>
          </w:rPr>
        </w:r>
        <w:r w:rsidRPr="00E84F41">
          <w:rPr>
            <w:noProof/>
            <w:webHidden/>
            <w:color w:val="4F81BD" w:themeColor="accent1"/>
          </w:rPr>
          <w:fldChar w:fldCharType="separate"/>
        </w:r>
        <w:r w:rsidRPr="00E84F41">
          <w:rPr>
            <w:noProof/>
            <w:webHidden/>
            <w:color w:val="4F81BD" w:themeColor="accent1"/>
          </w:rPr>
          <w:t>9</w:t>
        </w:r>
        <w:r w:rsidRPr="00E84F41">
          <w:rPr>
            <w:noProof/>
            <w:webHidden/>
            <w:color w:val="4F81BD" w:themeColor="accent1"/>
          </w:rPr>
          <w:fldChar w:fldCharType="end"/>
        </w:r>
      </w:hyperlink>
    </w:p>
    <w:p w14:paraId="1ED7C700" w14:textId="77777777" w:rsidR="00E84F41" w:rsidRPr="00E84F41" w:rsidRDefault="00E84F41">
      <w:pPr>
        <w:pStyle w:val="TDC2"/>
        <w:tabs>
          <w:tab w:val="left" w:pos="751"/>
        </w:tabs>
        <w:rPr>
          <w:rFonts w:asciiTheme="minorHAnsi" w:eastAsiaTheme="minorEastAsia" w:hAnsiTheme="minorHAnsi" w:cstheme="minorBidi"/>
          <w:b w:val="0"/>
          <w:bCs w:val="0"/>
          <w:noProof/>
          <w:color w:val="4F81BD" w:themeColor="accent1"/>
          <w:sz w:val="24"/>
          <w:szCs w:val="24"/>
          <w:lang w:val="es-ES_tradnl" w:eastAsia="es-ES_tradnl"/>
        </w:rPr>
      </w:pPr>
      <w:hyperlink w:anchor="_Toc432616058" w:history="1">
        <w:r w:rsidRPr="00E84F41">
          <w:rPr>
            <w:rStyle w:val="Hipervnculo"/>
            <w:noProof/>
            <w:color w:val="4F81BD" w:themeColor="accent1"/>
            <w:lang w:val="es-CO"/>
          </w:rPr>
          <w:t>3.2.1.</w:t>
        </w:r>
        <w:r w:rsidRPr="00E84F41">
          <w:rPr>
            <w:rFonts w:asciiTheme="minorHAnsi" w:eastAsiaTheme="minorEastAsia" w:hAnsiTheme="minorHAnsi" w:cstheme="minorBidi"/>
            <w:b w:val="0"/>
            <w:bCs w:val="0"/>
            <w:noProof/>
            <w:color w:val="4F81BD" w:themeColor="accent1"/>
            <w:sz w:val="24"/>
            <w:szCs w:val="24"/>
            <w:lang w:val="es-ES_tradnl" w:eastAsia="es-ES_tradnl"/>
          </w:rPr>
          <w:tab/>
        </w:r>
        <w:r w:rsidRPr="00E84F41">
          <w:rPr>
            <w:rStyle w:val="Hipervnculo"/>
            <w:noProof/>
            <w:color w:val="4F81BD" w:themeColor="accent1"/>
            <w:lang w:val="es-CO"/>
          </w:rPr>
          <w:t>1.0 Crear una Cuenta</w:t>
        </w:r>
        <w:r w:rsidRPr="00E84F41">
          <w:rPr>
            <w:noProof/>
            <w:webHidden/>
            <w:color w:val="4F81BD" w:themeColor="accent1"/>
          </w:rPr>
          <w:tab/>
        </w:r>
        <w:r w:rsidRPr="00E84F41">
          <w:rPr>
            <w:noProof/>
            <w:webHidden/>
            <w:color w:val="4F81BD" w:themeColor="accent1"/>
          </w:rPr>
          <w:fldChar w:fldCharType="begin"/>
        </w:r>
        <w:r w:rsidRPr="00E84F41">
          <w:rPr>
            <w:noProof/>
            <w:webHidden/>
            <w:color w:val="4F81BD" w:themeColor="accent1"/>
          </w:rPr>
          <w:instrText xml:space="preserve"> PAGEREF _Toc432616058 \h </w:instrText>
        </w:r>
        <w:r w:rsidRPr="00E84F41">
          <w:rPr>
            <w:noProof/>
            <w:webHidden/>
            <w:color w:val="4F81BD" w:themeColor="accent1"/>
          </w:rPr>
        </w:r>
        <w:r w:rsidRPr="00E84F41">
          <w:rPr>
            <w:noProof/>
            <w:webHidden/>
            <w:color w:val="4F81BD" w:themeColor="accent1"/>
          </w:rPr>
          <w:fldChar w:fldCharType="separate"/>
        </w:r>
        <w:r w:rsidRPr="00E84F41">
          <w:rPr>
            <w:noProof/>
            <w:webHidden/>
            <w:color w:val="4F81BD" w:themeColor="accent1"/>
          </w:rPr>
          <w:t>9</w:t>
        </w:r>
        <w:r w:rsidRPr="00E84F41">
          <w:rPr>
            <w:noProof/>
            <w:webHidden/>
            <w:color w:val="4F81BD" w:themeColor="accent1"/>
          </w:rPr>
          <w:fldChar w:fldCharType="end"/>
        </w:r>
      </w:hyperlink>
    </w:p>
    <w:p w14:paraId="56FA0B23" w14:textId="77777777" w:rsidR="00E84F41" w:rsidRPr="00E84F41" w:rsidRDefault="00E84F41">
      <w:pPr>
        <w:pStyle w:val="TDC2"/>
        <w:tabs>
          <w:tab w:val="left" w:pos="751"/>
        </w:tabs>
        <w:rPr>
          <w:rFonts w:asciiTheme="minorHAnsi" w:eastAsiaTheme="minorEastAsia" w:hAnsiTheme="minorHAnsi" w:cstheme="minorBidi"/>
          <w:b w:val="0"/>
          <w:bCs w:val="0"/>
          <w:noProof/>
          <w:color w:val="4F81BD" w:themeColor="accent1"/>
          <w:sz w:val="24"/>
          <w:szCs w:val="24"/>
          <w:lang w:val="es-ES_tradnl" w:eastAsia="es-ES_tradnl"/>
        </w:rPr>
      </w:pPr>
      <w:hyperlink w:anchor="_Toc432616059" w:history="1">
        <w:r w:rsidRPr="00E84F41">
          <w:rPr>
            <w:rStyle w:val="Hipervnculo"/>
            <w:noProof/>
            <w:color w:val="4F81BD" w:themeColor="accent1"/>
            <w:lang w:val="es-CO"/>
          </w:rPr>
          <w:t>3.2.2.</w:t>
        </w:r>
        <w:r w:rsidRPr="00E84F41">
          <w:rPr>
            <w:rFonts w:asciiTheme="minorHAnsi" w:eastAsiaTheme="minorEastAsia" w:hAnsiTheme="minorHAnsi" w:cstheme="minorBidi"/>
            <w:b w:val="0"/>
            <w:bCs w:val="0"/>
            <w:noProof/>
            <w:color w:val="4F81BD" w:themeColor="accent1"/>
            <w:sz w:val="24"/>
            <w:szCs w:val="24"/>
            <w:lang w:val="es-ES_tradnl" w:eastAsia="es-ES_tradnl"/>
          </w:rPr>
          <w:tab/>
        </w:r>
        <w:r w:rsidRPr="00E84F41">
          <w:rPr>
            <w:rStyle w:val="Hipervnculo"/>
            <w:noProof/>
            <w:color w:val="4F81BD" w:themeColor="accent1"/>
            <w:lang w:val="es-CO"/>
          </w:rPr>
          <w:t>2.0 Iniciar Sesión</w:t>
        </w:r>
        <w:r w:rsidRPr="00E84F41">
          <w:rPr>
            <w:noProof/>
            <w:webHidden/>
            <w:color w:val="4F81BD" w:themeColor="accent1"/>
          </w:rPr>
          <w:tab/>
        </w:r>
        <w:r w:rsidRPr="00E84F41">
          <w:rPr>
            <w:noProof/>
            <w:webHidden/>
            <w:color w:val="4F81BD" w:themeColor="accent1"/>
          </w:rPr>
          <w:fldChar w:fldCharType="begin"/>
        </w:r>
        <w:r w:rsidRPr="00E84F41">
          <w:rPr>
            <w:noProof/>
            <w:webHidden/>
            <w:color w:val="4F81BD" w:themeColor="accent1"/>
          </w:rPr>
          <w:instrText xml:space="preserve"> PAGEREF _Toc432616059 \h </w:instrText>
        </w:r>
        <w:r w:rsidRPr="00E84F41">
          <w:rPr>
            <w:noProof/>
            <w:webHidden/>
            <w:color w:val="4F81BD" w:themeColor="accent1"/>
          </w:rPr>
        </w:r>
        <w:r w:rsidRPr="00E84F41">
          <w:rPr>
            <w:noProof/>
            <w:webHidden/>
            <w:color w:val="4F81BD" w:themeColor="accent1"/>
          </w:rPr>
          <w:fldChar w:fldCharType="separate"/>
        </w:r>
        <w:r w:rsidRPr="00E84F41">
          <w:rPr>
            <w:noProof/>
            <w:webHidden/>
            <w:color w:val="4F81BD" w:themeColor="accent1"/>
          </w:rPr>
          <w:t>9</w:t>
        </w:r>
        <w:r w:rsidRPr="00E84F41">
          <w:rPr>
            <w:noProof/>
            <w:webHidden/>
            <w:color w:val="4F81BD" w:themeColor="accent1"/>
          </w:rPr>
          <w:fldChar w:fldCharType="end"/>
        </w:r>
      </w:hyperlink>
    </w:p>
    <w:p w14:paraId="518A2A23" w14:textId="77777777" w:rsidR="00E84F41" w:rsidRPr="00E84F41" w:rsidRDefault="00E84F41">
      <w:pPr>
        <w:pStyle w:val="TDC2"/>
        <w:tabs>
          <w:tab w:val="left" w:pos="751"/>
        </w:tabs>
        <w:rPr>
          <w:rFonts w:asciiTheme="minorHAnsi" w:eastAsiaTheme="minorEastAsia" w:hAnsiTheme="minorHAnsi" w:cstheme="minorBidi"/>
          <w:b w:val="0"/>
          <w:bCs w:val="0"/>
          <w:noProof/>
          <w:color w:val="4F81BD" w:themeColor="accent1"/>
          <w:sz w:val="24"/>
          <w:szCs w:val="24"/>
          <w:lang w:val="es-ES_tradnl" w:eastAsia="es-ES_tradnl"/>
        </w:rPr>
      </w:pPr>
      <w:hyperlink w:anchor="_Toc432616060" w:history="1">
        <w:r w:rsidRPr="00E84F41">
          <w:rPr>
            <w:rStyle w:val="Hipervnculo"/>
            <w:noProof/>
            <w:color w:val="4F81BD" w:themeColor="accent1"/>
            <w:lang w:val="es-CO"/>
          </w:rPr>
          <w:t>3.2.3.</w:t>
        </w:r>
        <w:r w:rsidRPr="00E84F41">
          <w:rPr>
            <w:rFonts w:asciiTheme="minorHAnsi" w:eastAsiaTheme="minorEastAsia" w:hAnsiTheme="minorHAnsi" w:cstheme="minorBidi"/>
            <w:b w:val="0"/>
            <w:bCs w:val="0"/>
            <w:noProof/>
            <w:color w:val="4F81BD" w:themeColor="accent1"/>
            <w:sz w:val="24"/>
            <w:szCs w:val="24"/>
            <w:lang w:val="es-ES_tradnl" w:eastAsia="es-ES_tradnl"/>
          </w:rPr>
          <w:tab/>
        </w:r>
        <w:r w:rsidRPr="00E84F41">
          <w:rPr>
            <w:rStyle w:val="Hipervnculo"/>
            <w:noProof/>
            <w:color w:val="4F81BD" w:themeColor="accent1"/>
            <w:lang w:val="es-CO"/>
          </w:rPr>
          <w:t>2.1 Editar Datos</w:t>
        </w:r>
        <w:r w:rsidRPr="00E84F41">
          <w:rPr>
            <w:noProof/>
            <w:webHidden/>
            <w:color w:val="4F81BD" w:themeColor="accent1"/>
          </w:rPr>
          <w:tab/>
        </w:r>
        <w:r w:rsidRPr="00E84F41">
          <w:rPr>
            <w:noProof/>
            <w:webHidden/>
            <w:color w:val="4F81BD" w:themeColor="accent1"/>
          </w:rPr>
          <w:fldChar w:fldCharType="begin"/>
        </w:r>
        <w:r w:rsidRPr="00E84F41">
          <w:rPr>
            <w:noProof/>
            <w:webHidden/>
            <w:color w:val="4F81BD" w:themeColor="accent1"/>
          </w:rPr>
          <w:instrText xml:space="preserve"> PAGEREF _Toc432616060 \h </w:instrText>
        </w:r>
        <w:r w:rsidRPr="00E84F41">
          <w:rPr>
            <w:noProof/>
            <w:webHidden/>
            <w:color w:val="4F81BD" w:themeColor="accent1"/>
          </w:rPr>
        </w:r>
        <w:r w:rsidRPr="00E84F41">
          <w:rPr>
            <w:noProof/>
            <w:webHidden/>
            <w:color w:val="4F81BD" w:themeColor="accent1"/>
          </w:rPr>
          <w:fldChar w:fldCharType="separate"/>
        </w:r>
        <w:r w:rsidRPr="00E84F41">
          <w:rPr>
            <w:noProof/>
            <w:webHidden/>
            <w:color w:val="4F81BD" w:themeColor="accent1"/>
          </w:rPr>
          <w:t>9</w:t>
        </w:r>
        <w:r w:rsidRPr="00E84F41">
          <w:rPr>
            <w:noProof/>
            <w:webHidden/>
            <w:color w:val="4F81BD" w:themeColor="accent1"/>
          </w:rPr>
          <w:fldChar w:fldCharType="end"/>
        </w:r>
      </w:hyperlink>
    </w:p>
    <w:p w14:paraId="3C7F542F" w14:textId="77777777" w:rsidR="00E84F41" w:rsidRPr="00E84F41" w:rsidRDefault="00E84F41">
      <w:pPr>
        <w:pStyle w:val="TDC2"/>
        <w:tabs>
          <w:tab w:val="left" w:pos="751"/>
        </w:tabs>
        <w:rPr>
          <w:rFonts w:asciiTheme="minorHAnsi" w:eastAsiaTheme="minorEastAsia" w:hAnsiTheme="minorHAnsi" w:cstheme="minorBidi"/>
          <w:b w:val="0"/>
          <w:bCs w:val="0"/>
          <w:noProof/>
          <w:color w:val="4F81BD" w:themeColor="accent1"/>
          <w:sz w:val="24"/>
          <w:szCs w:val="24"/>
          <w:lang w:val="es-ES_tradnl" w:eastAsia="es-ES_tradnl"/>
        </w:rPr>
      </w:pPr>
      <w:hyperlink w:anchor="_Toc432616061" w:history="1">
        <w:r w:rsidRPr="00E84F41">
          <w:rPr>
            <w:rStyle w:val="Hipervnculo"/>
            <w:noProof/>
            <w:color w:val="4F81BD" w:themeColor="accent1"/>
            <w:lang w:val="es-CO"/>
          </w:rPr>
          <w:t>3.2.4.</w:t>
        </w:r>
        <w:r w:rsidRPr="00E84F41">
          <w:rPr>
            <w:rFonts w:asciiTheme="minorHAnsi" w:eastAsiaTheme="minorEastAsia" w:hAnsiTheme="minorHAnsi" w:cstheme="minorBidi"/>
            <w:b w:val="0"/>
            <w:bCs w:val="0"/>
            <w:noProof/>
            <w:color w:val="4F81BD" w:themeColor="accent1"/>
            <w:sz w:val="24"/>
            <w:szCs w:val="24"/>
            <w:lang w:val="es-ES_tradnl" w:eastAsia="es-ES_tradnl"/>
          </w:rPr>
          <w:tab/>
        </w:r>
        <w:r w:rsidRPr="00E84F41">
          <w:rPr>
            <w:rStyle w:val="Hipervnculo"/>
            <w:noProof/>
            <w:color w:val="4F81BD" w:themeColor="accent1"/>
            <w:lang w:val="es-CO"/>
          </w:rPr>
          <w:t>2.2 Crear Objeto Perdido</w:t>
        </w:r>
        <w:r w:rsidRPr="00E84F41">
          <w:rPr>
            <w:noProof/>
            <w:webHidden/>
            <w:color w:val="4F81BD" w:themeColor="accent1"/>
          </w:rPr>
          <w:tab/>
        </w:r>
        <w:r w:rsidRPr="00E84F41">
          <w:rPr>
            <w:noProof/>
            <w:webHidden/>
            <w:color w:val="4F81BD" w:themeColor="accent1"/>
          </w:rPr>
          <w:fldChar w:fldCharType="begin"/>
        </w:r>
        <w:r w:rsidRPr="00E84F41">
          <w:rPr>
            <w:noProof/>
            <w:webHidden/>
            <w:color w:val="4F81BD" w:themeColor="accent1"/>
          </w:rPr>
          <w:instrText xml:space="preserve"> PAGEREF _Toc432616061 \h </w:instrText>
        </w:r>
        <w:r w:rsidRPr="00E84F41">
          <w:rPr>
            <w:noProof/>
            <w:webHidden/>
            <w:color w:val="4F81BD" w:themeColor="accent1"/>
          </w:rPr>
        </w:r>
        <w:r w:rsidRPr="00E84F41">
          <w:rPr>
            <w:noProof/>
            <w:webHidden/>
            <w:color w:val="4F81BD" w:themeColor="accent1"/>
          </w:rPr>
          <w:fldChar w:fldCharType="separate"/>
        </w:r>
        <w:r w:rsidRPr="00E84F41">
          <w:rPr>
            <w:noProof/>
            <w:webHidden/>
            <w:color w:val="4F81BD" w:themeColor="accent1"/>
          </w:rPr>
          <w:t>9</w:t>
        </w:r>
        <w:r w:rsidRPr="00E84F41">
          <w:rPr>
            <w:noProof/>
            <w:webHidden/>
            <w:color w:val="4F81BD" w:themeColor="accent1"/>
          </w:rPr>
          <w:fldChar w:fldCharType="end"/>
        </w:r>
      </w:hyperlink>
    </w:p>
    <w:p w14:paraId="7BCD763F" w14:textId="77777777" w:rsidR="00E84F41" w:rsidRPr="00E84F41" w:rsidRDefault="00E84F41">
      <w:pPr>
        <w:pStyle w:val="TDC2"/>
        <w:tabs>
          <w:tab w:val="left" w:pos="751"/>
        </w:tabs>
        <w:rPr>
          <w:rFonts w:asciiTheme="minorHAnsi" w:eastAsiaTheme="minorEastAsia" w:hAnsiTheme="minorHAnsi" w:cstheme="minorBidi"/>
          <w:b w:val="0"/>
          <w:bCs w:val="0"/>
          <w:noProof/>
          <w:color w:val="4F81BD" w:themeColor="accent1"/>
          <w:sz w:val="24"/>
          <w:szCs w:val="24"/>
          <w:lang w:val="es-ES_tradnl" w:eastAsia="es-ES_tradnl"/>
        </w:rPr>
      </w:pPr>
      <w:hyperlink w:anchor="_Toc432616062" w:history="1">
        <w:r w:rsidRPr="00E84F41">
          <w:rPr>
            <w:rStyle w:val="Hipervnculo"/>
            <w:noProof/>
            <w:color w:val="4F81BD" w:themeColor="accent1"/>
            <w:lang w:val="es-CO"/>
          </w:rPr>
          <w:t>3.2.5.</w:t>
        </w:r>
        <w:r w:rsidRPr="00E84F41">
          <w:rPr>
            <w:rFonts w:asciiTheme="minorHAnsi" w:eastAsiaTheme="minorEastAsia" w:hAnsiTheme="minorHAnsi" w:cstheme="minorBidi"/>
            <w:b w:val="0"/>
            <w:bCs w:val="0"/>
            <w:noProof/>
            <w:color w:val="4F81BD" w:themeColor="accent1"/>
            <w:sz w:val="24"/>
            <w:szCs w:val="24"/>
            <w:lang w:val="es-ES_tradnl" w:eastAsia="es-ES_tradnl"/>
          </w:rPr>
          <w:tab/>
        </w:r>
        <w:r w:rsidRPr="00E84F41">
          <w:rPr>
            <w:rStyle w:val="Hipervnculo"/>
            <w:noProof/>
            <w:color w:val="4F81BD" w:themeColor="accent1"/>
            <w:lang w:val="es-CO"/>
          </w:rPr>
          <w:t>2.3 Editar Objeto Perdido</w:t>
        </w:r>
        <w:r w:rsidRPr="00E84F41">
          <w:rPr>
            <w:noProof/>
            <w:webHidden/>
            <w:color w:val="4F81BD" w:themeColor="accent1"/>
          </w:rPr>
          <w:tab/>
        </w:r>
        <w:r w:rsidRPr="00E84F41">
          <w:rPr>
            <w:noProof/>
            <w:webHidden/>
            <w:color w:val="4F81BD" w:themeColor="accent1"/>
          </w:rPr>
          <w:fldChar w:fldCharType="begin"/>
        </w:r>
        <w:r w:rsidRPr="00E84F41">
          <w:rPr>
            <w:noProof/>
            <w:webHidden/>
            <w:color w:val="4F81BD" w:themeColor="accent1"/>
          </w:rPr>
          <w:instrText xml:space="preserve"> PAGEREF _Toc432616062 \h </w:instrText>
        </w:r>
        <w:r w:rsidRPr="00E84F41">
          <w:rPr>
            <w:noProof/>
            <w:webHidden/>
            <w:color w:val="4F81BD" w:themeColor="accent1"/>
          </w:rPr>
        </w:r>
        <w:r w:rsidRPr="00E84F41">
          <w:rPr>
            <w:noProof/>
            <w:webHidden/>
            <w:color w:val="4F81BD" w:themeColor="accent1"/>
          </w:rPr>
          <w:fldChar w:fldCharType="separate"/>
        </w:r>
        <w:r w:rsidRPr="00E84F41">
          <w:rPr>
            <w:noProof/>
            <w:webHidden/>
            <w:color w:val="4F81BD" w:themeColor="accent1"/>
          </w:rPr>
          <w:t>9</w:t>
        </w:r>
        <w:r w:rsidRPr="00E84F41">
          <w:rPr>
            <w:noProof/>
            <w:webHidden/>
            <w:color w:val="4F81BD" w:themeColor="accent1"/>
          </w:rPr>
          <w:fldChar w:fldCharType="end"/>
        </w:r>
      </w:hyperlink>
    </w:p>
    <w:p w14:paraId="143E53AA" w14:textId="77777777" w:rsidR="00E84F41" w:rsidRPr="00E84F41" w:rsidRDefault="00E84F41">
      <w:pPr>
        <w:pStyle w:val="TDC2"/>
        <w:tabs>
          <w:tab w:val="left" w:pos="751"/>
        </w:tabs>
        <w:rPr>
          <w:rFonts w:asciiTheme="minorHAnsi" w:eastAsiaTheme="minorEastAsia" w:hAnsiTheme="minorHAnsi" w:cstheme="minorBidi"/>
          <w:b w:val="0"/>
          <w:bCs w:val="0"/>
          <w:noProof/>
          <w:color w:val="4F81BD" w:themeColor="accent1"/>
          <w:sz w:val="24"/>
          <w:szCs w:val="24"/>
          <w:lang w:val="es-ES_tradnl" w:eastAsia="es-ES_tradnl"/>
        </w:rPr>
      </w:pPr>
      <w:hyperlink w:anchor="_Toc432616063" w:history="1">
        <w:r w:rsidRPr="00E84F41">
          <w:rPr>
            <w:rStyle w:val="Hipervnculo"/>
            <w:noProof/>
            <w:color w:val="4F81BD" w:themeColor="accent1"/>
            <w:lang w:val="es-CO"/>
          </w:rPr>
          <w:t>3.2.6.</w:t>
        </w:r>
        <w:r w:rsidRPr="00E84F41">
          <w:rPr>
            <w:rFonts w:asciiTheme="minorHAnsi" w:eastAsiaTheme="minorEastAsia" w:hAnsiTheme="minorHAnsi" w:cstheme="minorBidi"/>
            <w:b w:val="0"/>
            <w:bCs w:val="0"/>
            <w:noProof/>
            <w:color w:val="4F81BD" w:themeColor="accent1"/>
            <w:sz w:val="24"/>
            <w:szCs w:val="24"/>
            <w:lang w:val="es-ES_tradnl" w:eastAsia="es-ES_tradnl"/>
          </w:rPr>
          <w:tab/>
        </w:r>
        <w:r w:rsidRPr="00E84F41">
          <w:rPr>
            <w:rStyle w:val="Hipervnculo"/>
            <w:noProof/>
            <w:color w:val="4F81BD" w:themeColor="accent1"/>
            <w:lang w:val="es-CO"/>
          </w:rPr>
          <w:t>3.0 Validar Creación de Cuentas de Usuario</w:t>
        </w:r>
        <w:r w:rsidRPr="00E84F41">
          <w:rPr>
            <w:noProof/>
            <w:webHidden/>
            <w:color w:val="4F81BD" w:themeColor="accent1"/>
          </w:rPr>
          <w:tab/>
        </w:r>
        <w:r w:rsidRPr="00E84F41">
          <w:rPr>
            <w:noProof/>
            <w:webHidden/>
            <w:color w:val="4F81BD" w:themeColor="accent1"/>
          </w:rPr>
          <w:fldChar w:fldCharType="begin"/>
        </w:r>
        <w:r w:rsidRPr="00E84F41">
          <w:rPr>
            <w:noProof/>
            <w:webHidden/>
            <w:color w:val="4F81BD" w:themeColor="accent1"/>
          </w:rPr>
          <w:instrText xml:space="preserve"> PAGEREF _Toc432616063 \h </w:instrText>
        </w:r>
        <w:r w:rsidRPr="00E84F41">
          <w:rPr>
            <w:noProof/>
            <w:webHidden/>
            <w:color w:val="4F81BD" w:themeColor="accent1"/>
          </w:rPr>
        </w:r>
        <w:r w:rsidRPr="00E84F41">
          <w:rPr>
            <w:noProof/>
            <w:webHidden/>
            <w:color w:val="4F81BD" w:themeColor="accent1"/>
          </w:rPr>
          <w:fldChar w:fldCharType="separate"/>
        </w:r>
        <w:r w:rsidRPr="00E84F41">
          <w:rPr>
            <w:noProof/>
            <w:webHidden/>
            <w:color w:val="4F81BD" w:themeColor="accent1"/>
          </w:rPr>
          <w:t>10</w:t>
        </w:r>
        <w:r w:rsidRPr="00E84F41">
          <w:rPr>
            <w:noProof/>
            <w:webHidden/>
            <w:color w:val="4F81BD" w:themeColor="accent1"/>
          </w:rPr>
          <w:fldChar w:fldCharType="end"/>
        </w:r>
      </w:hyperlink>
    </w:p>
    <w:p w14:paraId="361C4F24" w14:textId="77777777" w:rsidR="00E84F41" w:rsidRPr="00E84F41" w:rsidRDefault="00E84F41">
      <w:pPr>
        <w:pStyle w:val="TDC2"/>
        <w:tabs>
          <w:tab w:val="left" w:pos="751"/>
        </w:tabs>
        <w:rPr>
          <w:rFonts w:asciiTheme="minorHAnsi" w:eastAsiaTheme="minorEastAsia" w:hAnsiTheme="minorHAnsi" w:cstheme="minorBidi"/>
          <w:b w:val="0"/>
          <w:bCs w:val="0"/>
          <w:noProof/>
          <w:color w:val="4F81BD" w:themeColor="accent1"/>
          <w:sz w:val="24"/>
          <w:szCs w:val="24"/>
          <w:lang w:val="es-ES_tradnl" w:eastAsia="es-ES_tradnl"/>
        </w:rPr>
      </w:pPr>
      <w:hyperlink w:anchor="_Toc432616064" w:history="1">
        <w:r w:rsidRPr="00E84F41">
          <w:rPr>
            <w:rStyle w:val="Hipervnculo"/>
            <w:noProof/>
            <w:color w:val="4F81BD" w:themeColor="accent1"/>
            <w:lang w:val="es-CO"/>
          </w:rPr>
          <w:t>3.2.7.</w:t>
        </w:r>
        <w:r w:rsidRPr="00E84F41">
          <w:rPr>
            <w:rFonts w:asciiTheme="minorHAnsi" w:eastAsiaTheme="minorEastAsia" w:hAnsiTheme="minorHAnsi" w:cstheme="minorBidi"/>
            <w:b w:val="0"/>
            <w:bCs w:val="0"/>
            <w:noProof/>
            <w:color w:val="4F81BD" w:themeColor="accent1"/>
            <w:sz w:val="24"/>
            <w:szCs w:val="24"/>
            <w:lang w:val="es-ES_tradnl" w:eastAsia="es-ES_tradnl"/>
          </w:rPr>
          <w:tab/>
        </w:r>
        <w:r w:rsidRPr="00E84F41">
          <w:rPr>
            <w:rStyle w:val="Hipervnculo"/>
            <w:noProof/>
            <w:color w:val="4F81BD" w:themeColor="accent1"/>
            <w:lang w:val="es-CO"/>
          </w:rPr>
          <w:t>4.0 Validar Creación de Cuentas de Usuario</w:t>
        </w:r>
        <w:r w:rsidRPr="00E84F41">
          <w:rPr>
            <w:noProof/>
            <w:webHidden/>
            <w:color w:val="4F81BD" w:themeColor="accent1"/>
          </w:rPr>
          <w:tab/>
        </w:r>
        <w:r w:rsidRPr="00E84F41">
          <w:rPr>
            <w:noProof/>
            <w:webHidden/>
            <w:color w:val="4F81BD" w:themeColor="accent1"/>
          </w:rPr>
          <w:fldChar w:fldCharType="begin"/>
        </w:r>
        <w:r w:rsidRPr="00E84F41">
          <w:rPr>
            <w:noProof/>
            <w:webHidden/>
            <w:color w:val="4F81BD" w:themeColor="accent1"/>
          </w:rPr>
          <w:instrText xml:space="preserve"> PAGEREF _Toc432616064 \h </w:instrText>
        </w:r>
        <w:r w:rsidRPr="00E84F41">
          <w:rPr>
            <w:noProof/>
            <w:webHidden/>
            <w:color w:val="4F81BD" w:themeColor="accent1"/>
          </w:rPr>
        </w:r>
        <w:r w:rsidRPr="00E84F41">
          <w:rPr>
            <w:noProof/>
            <w:webHidden/>
            <w:color w:val="4F81BD" w:themeColor="accent1"/>
          </w:rPr>
          <w:fldChar w:fldCharType="separate"/>
        </w:r>
        <w:r w:rsidRPr="00E84F41">
          <w:rPr>
            <w:noProof/>
            <w:webHidden/>
            <w:color w:val="4F81BD" w:themeColor="accent1"/>
          </w:rPr>
          <w:t>10</w:t>
        </w:r>
        <w:r w:rsidRPr="00E84F41">
          <w:rPr>
            <w:noProof/>
            <w:webHidden/>
            <w:color w:val="4F81BD" w:themeColor="accent1"/>
          </w:rPr>
          <w:fldChar w:fldCharType="end"/>
        </w:r>
      </w:hyperlink>
    </w:p>
    <w:p w14:paraId="7714DC43" w14:textId="77777777" w:rsidR="00E84F41" w:rsidRPr="00E84F41" w:rsidRDefault="00E84F41">
      <w:pPr>
        <w:pStyle w:val="TDC2"/>
        <w:tabs>
          <w:tab w:val="left" w:pos="751"/>
        </w:tabs>
        <w:rPr>
          <w:rFonts w:asciiTheme="minorHAnsi" w:eastAsiaTheme="minorEastAsia" w:hAnsiTheme="minorHAnsi" w:cstheme="minorBidi"/>
          <w:b w:val="0"/>
          <w:bCs w:val="0"/>
          <w:noProof/>
          <w:color w:val="4F81BD" w:themeColor="accent1"/>
          <w:sz w:val="24"/>
          <w:szCs w:val="24"/>
          <w:lang w:val="es-ES_tradnl" w:eastAsia="es-ES_tradnl"/>
        </w:rPr>
      </w:pPr>
      <w:hyperlink w:anchor="_Toc432616065" w:history="1">
        <w:r w:rsidRPr="00E84F41">
          <w:rPr>
            <w:rStyle w:val="Hipervnculo"/>
            <w:noProof/>
            <w:color w:val="4F81BD" w:themeColor="accent1"/>
            <w:lang w:val="es-CO"/>
          </w:rPr>
          <w:t>3.2.8.</w:t>
        </w:r>
        <w:r w:rsidRPr="00E84F41">
          <w:rPr>
            <w:rFonts w:asciiTheme="minorHAnsi" w:eastAsiaTheme="minorEastAsia" w:hAnsiTheme="minorHAnsi" w:cstheme="minorBidi"/>
            <w:b w:val="0"/>
            <w:bCs w:val="0"/>
            <w:noProof/>
            <w:color w:val="4F81BD" w:themeColor="accent1"/>
            <w:sz w:val="24"/>
            <w:szCs w:val="24"/>
            <w:lang w:val="es-ES_tradnl" w:eastAsia="es-ES_tradnl"/>
          </w:rPr>
          <w:tab/>
        </w:r>
        <w:r w:rsidRPr="00E84F41">
          <w:rPr>
            <w:rStyle w:val="Hipervnculo"/>
            <w:noProof/>
            <w:color w:val="4F81BD" w:themeColor="accent1"/>
            <w:lang w:val="es-CO"/>
          </w:rPr>
          <w:t>5.0 Crear Lista de Productos</w:t>
        </w:r>
        <w:r w:rsidRPr="00E84F41">
          <w:rPr>
            <w:noProof/>
            <w:webHidden/>
            <w:color w:val="4F81BD" w:themeColor="accent1"/>
          </w:rPr>
          <w:tab/>
        </w:r>
        <w:r w:rsidRPr="00E84F41">
          <w:rPr>
            <w:noProof/>
            <w:webHidden/>
            <w:color w:val="4F81BD" w:themeColor="accent1"/>
          </w:rPr>
          <w:fldChar w:fldCharType="begin"/>
        </w:r>
        <w:r w:rsidRPr="00E84F41">
          <w:rPr>
            <w:noProof/>
            <w:webHidden/>
            <w:color w:val="4F81BD" w:themeColor="accent1"/>
          </w:rPr>
          <w:instrText xml:space="preserve"> PAGEREF _Toc432616065 \h </w:instrText>
        </w:r>
        <w:r w:rsidRPr="00E84F41">
          <w:rPr>
            <w:noProof/>
            <w:webHidden/>
            <w:color w:val="4F81BD" w:themeColor="accent1"/>
          </w:rPr>
        </w:r>
        <w:r w:rsidRPr="00E84F41">
          <w:rPr>
            <w:noProof/>
            <w:webHidden/>
            <w:color w:val="4F81BD" w:themeColor="accent1"/>
          </w:rPr>
          <w:fldChar w:fldCharType="separate"/>
        </w:r>
        <w:r w:rsidRPr="00E84F41">
          <w:rPr>
            <w:noProof/>
            <w:webHidden/>
            <w:color w:val="4F81BD" w:themeColor="accent1"/>
          </w:rPr>
          <w:t>10</w:t>
        </w:r>
        <w:r w:rsidRPr="00E84F41">
          <w:rPr>
            <w:noProof/>
            <w:webHidden/>
            <w:color w:val="4F81BD" w:themeColor="accent1"/>
          </w:rPr>
          <w:fldChar w:fldCharType="end"/>
        </w:r>
      </w:hyperlink>
    </w:p>
    <w:p w14:paraId="7652DB6A" w14:textId="77777777" w:rsidR="00E84F41" w:rsidRPr="00E84F41" w:rsidRDefault="00E84F41">
      <w:pPr>
        <w:pStyle w:val="TDC2"/>
        <w:tabs>
          <w:tab w:val="left" w:pos="751"/>
        </w:tabs>
        <w:rPr>
          <w:rFonts w:asciiTheme="minorHAnsi" w:eastAsiaTheme="minorEastAsia" w:hAnsiTheme="minorHAnsi" w:cstheme="minorBidi"/>
          <w:b w:val="0"/>
          <w:bCs w:val="0"/>
          <w:noProof/>
          <w:color w:val="4F81BD" w:themeColor="accent1"/>
          <w:sz w:val="24"/>
          <w:szCs w:val="24"/>
          <w:lang w:val="es-ES_tradnl" w:eastAsia="es-ES_tradnl"/>
        </w:rPr>
      </w:pPr>
      <w:hyperlink w:anchor="_Toc432616066" w:history="1">
        <w:r w:rsidRPr="00E84F41">
          <w:rPr>
            <w:rStyle w:val="Hipervnculo"/>
            <w:noProof/>
            <w:color w:val="4F81BD" w:themeColor="accent1"/>
            <w:lang w:val="es-CO"/>
          </w:rPr>
          <w:t>3.2.9.</w:t>
        </w:r>
        <w:r w:rsidRPr="00E84F41">
          <w:rPr>
            <w:rFonts w:asciiTheme="minorHAnsi" w:eastAsiaTheme="minorEastAsia" w:hAnsiTheme="minorHAnsi" w:cstheme="minorBidi"/>
            <w:b w:val="0"/>
            <w:bCs w:val="0"/>
            <w:noProof/>
            <w:color w:val="4F81BD" w:themeColor="accent1"/>
            <w:sz w:val="24"/>
            <w:szCs w:val="24"/>
            <w:lang w:val="es-ES_tradnl" w:eastAsia="es-ES_tradnl"/>
          </w:rPr>
          <w:tab/>
        </w:r>
        <w:r w:rsidRPr="00E84F41">
          <w:rPr>
            <w:rStyle w:val="Hipervnculo"/>
            <w:noProof/>
            <w:color w:val="4F81BD" w:themeColor="accent1"/>
            <w:lang w:val="es-CO"/>
          </w:rPr>
          <w:t>6.0 Eliminar Objetos Perdidos</w:t>
        </w:r>
        <w:r w:rsidRPr="00E84F41">
          <w:rPr>
            <w:noProof/>
            <w:webHidden/>
            <w:color w:val="4F81BD" w:themeColor="accent1"/>
          </w:rPr>
          <w:tab/>
        </w:r>
        <w:r w:rsidRPr="00E84F41">
          <w:rPr>
            <w:noProof/>
            <w:webHidden/>
            <w:color w:val="4F81BD" w:themeColor="accent1"/>
          </w:rPr>
          <w:fldChar w:fldCharType="begin"/>
        </w:r>
        <w:r w:rsidRPr="00E84F41">
          <w:rPr>
            <w:noProof/>
            <w:webHidden/>
            <w:color w:val="4F81BD" w:themeColor="accent1"/>
          </w:rPr>
          <w:instrText xml:space="preserve"> PAGEREF _Toc432616066 \h </w:instrText>
        </w:r>
        <w:r w:rsidRPr="00E84F41">
          <w:rPr>
            <w:noProof/>
            <w:webHidden/>
            <w:color w:val="4F81BD" w:themeColor="accent1"/>
          </w:rPr>
        </w:r>
        <w:r w:rsidRPr="00E84F41">
          <w:rPr>
            <w:noProof/>
            <w:webHidden/>
            <w:color w:val="4F81BD" w:themeColor="accent1"/>
          </w:rPr>
          <w:fldChar w:fldCharType="separate"/>
        </w:r>
        <w:r w:rsidRPr="00E84F41">
          <w:rPr>
            <w:noProof/>
            <w:webHidden/>
            <w:color w:val="4F81BD" w:themeColor="accent1"/>
          </w:rPr>
          <w:t>10</w:t>
        </w:r>
        <w:r w:rsidRPr="00E84F41">
          <w:rPr>
            <w:noProof/>
            <w:webHidden/>
            <w:color w:val="4F81BD" w:themeColor="accent1"/>
          </w:rPr>
          <w:fldChar w:fldCharType="end"/>
        </w:r>
      </w:hyperlink>
    </w:p>
    <w:p w14:paraId="6641426D" w14:textId="77777777" w:rsidR="00A0341C" w:rsidRPr="00E84F41" w:rsidRDefault="005C2BC7" w:rsidP="00D6149C">
      <w:pPr>
        <w:rPr>
          <w:color w:val="4F81BD" w:themeColor="accent1"/>
          <w:lang w:val="es-CO"/>
        </w:rPr>
      </w:pPr>
      <w:r w:rsidRPr="00E84F41">
        <w:rPr>
          <w:color w:val="4F81BD" w:themeColor="accent1"/>
          <w:lang w:val="es-CO"/>
        </w:rPr>
        <w:fldChar w:fldCharType="end"/>
      </w:r>
    </w:p>
    <w:p w14:paraId="709E4169" w14:textId="77777777" w:rsidR="00BF69D3" w:rsidRPr="00E84F41" w:rsidRDefault="00BF69D3" w:rsidP="00D6149C">
      <w:pPr>
        <w:rPr>
          <w:color w:val="4F81BD" w:themeColor="accent1"/>
          <w:lang w:val="es-CO"/>
        </w:rPr>
      </w:pPr>
    </w:p>
    <w:p w14:paraId="024055FB" w14:textId="77777777" w:rsidR="00BF69D3" w:rsidRDefault="00BF69D3" w:rsidP="00D6149C">
      <w:pPr>
        <w:rPr>
          <w:color w:val="4F81BD" w:themeColor="accent1"/>
          <w:lang w:val="es-CO"/>
        </w:rPr>
      </w:pPr>
    </w:p>
    <w:p w14:paraId="63B8730F" w14:textId="77777777" w:rsidR="00E84F41" w:rsidRDefault="00E84F41" w:rsidP="00D6149C">
      <w:pPr>
        <w:rPr>
          <w:color w:val="4F81BD" w:themeColor="accent1"/>
          <w:lang w:val="es-CO"/>
        </w:rPr>
      </w:pPr>
    </w:p>
    <w:p w14:paraId="3622E289" w14:textId="77777777" w:rsidR="00E84F41" w:rsidRPr="00F834C7" w:rsidRDefault="00E84F41" w:rsidP="00D6149C">
      <w:pPr>
        <w:rPr>
          <w:color w:val="4F81BD" w:themeColor="accent1"/>
          <w:lang w:val="es-CO"/>
        </w:rPr>
      </w:pPr>
    </w:p>
    <w:p w14:paraId="7FAF3208" w14:textId="77777777" w:rsidR="00BA7FA1" w:rsidRPr="00F834C7" w:rsidRDefault="00BA7FA1" w:rsidP="00D6149C">
      <w:pPr>
        <w:rPr>
          <w:color w:val="4F81BD" w:themeColor="accent1"/>
          <w:lang w:val="es-CO"/>
        </w:rPr>
      </w:pPr>
    </w:p>
    <w:p w14:paraId="7F1F62A6" w14:textId="77777777" w:rsidR="00BA7FA1" w:rsidRPr="00F834C7" w:rsidRDefault="00BA7FA1" w:rsidP="00D6149C">
      <w:pPr>
        <w:rPr>
          <w:color w:val="4F81BD" w:themeColor="accent1"/>
          <w:lang w:val="es-CO"/>
        </w:rPr>
      </w:pPr>
    </w:p>
    <w:p w14:paraId="34F971D4" w14:textId="77777777" w:rsidR="00BA7FA1" w:rsidRPr="00F834C7" w:rsidRDefault="00BA7FA1" w:rsidP="00BA7FA1">
      <w:pPr>
        <w:pStyle w:val="Ttulo1"/>
        <w:tabs>
          <w:tab w:val="clear" w:pos="720"/>
        </w:tabs>
        <w:ind w:firstLine="0"/>
        <w:rPr>
          <w:color w:val="4F81BD" w:themeColor="accent1"/>
          <w:lang w:val="es-CO"/>
        </w:rPr>
      </w:pPr>
      <w:bookmarkStart w:id="1" w:name="_Toc245277270"/>
      <w:bookmarkStart w:id="2" w:name="_Toc245484385"/>
      <w:bookmarkStart w:id="3" w:name="_Toc245488066"/>
      <w:bookmarkStart w:id="4" w:name="_Toc245277271"/>
      <w:bookmarkStart w:id="5" w:name="_Toc245484386"/>
      <w:bookmarkStart w:id="6" w:name="_Toc245488067"/>
      <w:bookmarkStart w:id="7" w:name="_Toc245277272"/>
      <w:bookmarkStart w:id="8" w:name="_Toc245484387"/>
      <w:bookmarkStart w:id="9" w:name="_Toc245488068"/>
      <w:bookmarkStart w:id="10" w:name="_Toc245277273"/>
      <w:bookmarkStart w:id="11" w:name="_Toc245484388"/>
      <w:bookmarkStart w:id="12" w:name="_Toc245488069"/>
      <w:bookmarkStart w:id="13" w:name="_Toc245277274"/>
      <w:bookmarkStart w:id="14" w:name="_Toc245484389"/>
      <w:bookmarkStart w:id="15" w:name="_Toc245488070"/>
      <w:bookmarkStart w:id="16" w:name="_Toc28379774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792F22F8" w14:textId="77777777" w:rsidR="00A0341C" w:rsidRPr="00F834C7" w:rsidRDefault="00A0341C" w:rsidP="00FC6370">
      <w:pPr>
        <w:pStyle w:val="Ttulo1"/>
        <w:numPr>
          <w:ilvl w:val="0"/>
          <w:numId w:val="1"/>
        </w:numPr>
        <w:rPr>
          <w:color w:val="4F81BD" w:themeColor="accent1"/>
          <w:lang w:val="es-CO"/>
        </w:rPr>
      </w:pPr>
      <w:bookmarkStart w:id="17" w:name="_Toc432616037"/>
      <w:r w:rsidRPr="00F834C7">
        <w:rPr>
          <w:color w:val="4F81BD" w:themeColor="accent1"/>
          <w:lang w:val="es-CO"/>
        </w:rPr>
        <w:t>Introducción</w:t>
      </w:r>
      <w:bookmarkEnd w:id="16"/>
      <w:bookmarkEnd w:id="17"/>
    </w:p>
    <w:p w14:paraId="205D8B6B" w14:textId="77777777" w:rsidR="00A0341C" w:rsidRPr="00F834C7" w:rsidRDefault="00A0341C" w:rsidP="00FC6370">
      <w:pPr>
        <w:pStyle w:val="Ttulo2"/>
        <w:keepNext/>
        <w:keepLines/>
        <w:numPr>
          <w:ilvl w:val="1"/>
          <w:numId w:val="2"/>
        </w:numPr>
        <w:spacing w:before="200"/>
        <w:rPr>
          <w:color w:val="4F81BD" w:themeColor="accent1"/>
          <w:lang w:val="es-CO"/>
        </w:rPr>
      </w:pPr>
      <w:bookmarkStart w:id="18" w:name="_Toc283797743"/>
      <w:bookmarkStart w:id="19" w:name="_Toc432616038"/>
      <w:r w:rsidRPr="00F834C7">
        <w:rPr>
          <w:color w:val="4F81BD" w:themeColor="accent1"/>
          <w:lang w:val="es-CO"/>
        </w:rPr>
        <w:t>Propósito</w:t>
      </w:r>
      <w:bookmarkEnd w:id="18"/>
      <w:bookmarkEnd w:id="19"/>
    </w:p>
    <w:p w14:paraId="3FBA5413" w14:textId="77777777" w:rsidR="003C187A" w:rsidRPr="00F834C7" w:rsidRDefault="003C187A" w:rsidP="003C187A">
      <w:pPr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  <w:bookmarkStart w:id="20" w:name="_Toc271530987"/>
      <w:bookmarkStart w:id="21" w:name="_Toc271531982"/>
      <w:bookmarkStart w:id="22" w:name="_Toc283797744"/>
      <w:r w:rsidRPr="00F834C7">
        <w:rPr>
          <w:rFonts w:cs="Arial"/>
          <w:color w:val="4F81BD" w:themeColor="accent1"/>
          <w:lang w:val="es-CO"/>
        </w:rPr>
        <w:t>Este documento ha sido redactado con el fin de marcar las pautas generales y las especificaciones que deberá seguir el software a desarrollar, con el objetivo final de resolver las necesidades que el cliente ha planteado.</w:t>
      </w:r>
    </w:p>
    <w:p w14:paraId="6A382C53" w14:textId="77777777" w:rsidR="003C187A" w:rsidRPr="00F834C7" w:rsidRDefault="003C187A" w:rsidP="003C187A">
      <w:pPr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</w:p>
    <w:p w14:paraId="08095AAD" w14:textId="77777777" w:rsidR="003C187A" w:rsidRPr="00F834C7" w:rsidRDefault="003C187A" w:rsidP="003C187A">
      <w:pPr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  <w:r w:rsidRPr="00F834C7">
        <w:rPr>
          <w:rFonts w:cs="Arial"/>
          <w:color w:val="4F81BD" w:themeColor="accent1"/>
          <w:lang w:val="es-CO"/>
        </w:rPr>
        <w:t>Servirá como canal de comunicación entre e</w:t>
      </w:r>
      <w:r w:rsidR="004B163E" w:rsidRPr="00F834C7">
        <w:rPr>
          <w:rFonts w:cs="Arial"/>
          <w:color w:val="4F81BD" w:themeColor="accent1"/>
          <w:lang w:val="es-CO"/>
        </w:rPr>
        <w:t xml:space="preserve">l </w:t>
      </w:r>
      <w:r w:rsidR="00307C20" w:rsidRPr="00F834C7">
        <w:rPr>
          <w:color w:val="4F81BD" w:themeColor="accent1"/>
          <w:lang w:val="es-CO"/>
        </w:rPr>
        <w:t xml:space="preserve">equipo </w:t>
      </w:r>
      <w:r w:rsidRPr="00F834C7">
        <w:rPr>
          <w:rFonts w:cs="Arial"/>
          <w:color w:val="4F81BD" w:themeColor="accent1"/>
          <w:lang w:val="es-CO"/>
        </w:rPr>
        <w:t xml:space="preserve">de </w:t>
      </w:r>
      <w:r w:rsidR="00C47C81" w:rsidRPr="00F834C7">
        <w:rPr>
          <w:color w:val="4F81BD" w:themeColor="accent1"/>
          <w:lang w:val="es-CO"/>
        </w:rPr>
        <w:t>Proyecto Nemo</w:t>
      </w:r>
      <w:r w:rsidRPr="00F834C7">
        <w:rPr>
          <w:rFonts w:cs="Arial"/>
          <w:color w:val="4F81BD" w:themeColor="accent1"/>
          <w:lang w:val="es-CO"/>
        </w:rPr>
        <w:t xml:space="preserve"> y Equipo de desarrollo </w:t>
      </w:r>
      <w:r w:rsidR="00C47C81" w:rsidRPr="00F834C7">
        <w:rPr>
          <w:rFonts w:cs="Arial"/>
          <w:color w:val="4F81BD" w:themeColor="accent1"/>
          <w:lang w:val="es-CO"/>
        </w:rPr>
        <w:t>Nemo</w:t>
      </w:r>
      <w:r w:rsidRPr="00F834C7">
        <w:rPr>
          <w:rFonts w:cs="Arial"/>
          <w:color w:val="4F81BD" w:themeColor="accent1"/>
          <w:lang w:val="es-CO"/>
        </w:rPr>
        <w:t>.</w:t>
      </w:r>
    </w:p>
    <w:p w14:paraId="69E84F40" w14:textId="77777777" w:rsidR="003C187A" w:rsidRPr="00F834C7" w:rsidRDefault="003C187A" w:rsidP="003C187A">
      <w:pPr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</w:p>
    <w:p w14:paraId="10353121" w14:textId="77777777" w:rsidR="003C187A" w:rsidRPr="00F834C7" w:rsidRDefault="003C187A" w:rsidP="003C187A">
      <w:pPr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  <w:r w:rsidRPr="00F834C7">
        <w:rPr>
          <w:rFonts w:cs="Arial"/>
          <w:color w:val="4F81BD" w:themeColor="accent1"/>
          <w:lang w:val="es-CO"/>
        </w:rPr>
        <w:t xml:space="preserve">Este documento está sujeto a revisiones, especialmente por los potenciales usuarios, hasta alcanzar su aprobación. Una vez aprobado servirá de base al equipo de desarrollo </w:t>
      </w:r>
      <w:r w:rsidR="003C2795" w:rsidRPr="00F834C7">
        <w:rPr>
          <w:rFonts w:cs="Arial"/>
          <w:color w:val="4F81BD" w:themeColor="accent1"/>
          <w:lang w:val="es-CO"/>
        </w:rPr>
        <w:t>Nemo</w:t>
      </w:r>
      <w:r w:rsidRPr="00F834C7">
        <w:rPr>
          <w:rFonts w:cs="Arial"/>
          <w:color w:val="4F81BD" w:themeColor="accent1"/>
          <w:lang w:val="es-CO"/>
        </w:rPr>
        <w:t xml:space="preserve"> para la construcción del nuevo software.</w:t>
      </w:r>
    </w:p>
    <w:p w14:paraId="63AA8186" w14:textId="77777777" w:rsidR="00A0341C" w:rsidRPr="00F834C7" w:rsidRDefault="004B163E" w:rsidP="00B91CBA">
      <w:pPr>
        <w:pStyle w:val="Ttulo2"/>
        <w:keepNext/>
        <w:keepLines/>
        <w:numPr>
          <w:ilvl w:val="1"/>
          <w:numId w:val="2"/>
        </w:numPr>
        <w:spacing w:before="200"/>
        <w:rPr>
          <w:color w:val="4F81BD" w:themeColor="accent1"/>
          <w:lang w:val="es-CO"/>
        </w:rPr>
      </w:pPr>
      <w:bookmarkStart w:id="23" w:name="_Toc286744386"/>
      <w:bookmarkStart w:id="24" w:name="_Toc286746800"/>
      <w:bookmarkStart w:id="25" w:name="_Toc432616039"/>
      <w:r w:rsidRPr="00F834C7">
        <w:rPr>
          <w:color w:val="4F81BD" w:themeColor="accent1"/>
          <w:lang w:val="es-CO"/>
        </w:rPr>
        <w:t>Alcance</w:t>
      </w:r>
      <w:r w:rsidR="00A0341C" w:rsidRPr="00F834C7">
        <w:rPr>
          <w:color w:val="4F81BD" w:themeColor="accent1"/>
          <w:lang w:val="es-CO"/>
        </w:rPr>
        <w:t xml:space="preserve"> de</w:t>
      </w:r>
      <w:r w:rsidR="00EA592C" w:rsidRPr="00F834C7">
        <w:rPr>
          <w:color w:val="4F81BD" w:themeColor="accent1"/>
          <w:lang w:val="es-CO"/>
        </w:rPr>
        <w:t>l</w:t>
      </w:r>
      <w:r w:rsidR="00A0341C" w:rsidRPr="00F834C7">
        <w:rPr>
          <w:color w:val="4F81BD" w:themeColor="accent1"/>
          <w:lang w:val="es-CO"/>
        </w:rPr>
        <w:t xml:space="preserve"> sistema</w:t>
      </w:r>
      <w:bookmarkEnd w:id="23"/>
      <w:bookmarkEnd w:id="24"/>
      <w:bookmarkEnd w:id="25"/>
    </w:p>
    <w:p w14:paraId="1F37D6E9" w14:textId="77777777" w:rsidR="008F3F22" w:rsidRPr="00F834C7" w:rsidRDefault="008F3F22" w:rsidP="008F3F22">
      <w:pPr>
        <w:rPr>
          <w:color w:val="4F81BD" w:themeColor="accent1"/>
          <w:lang w:val="es-CO"/>
        </w:rPr>
      </w:pPr>
    </w:p>
    <w:p w14:paraId="3C3C6B55" w14:textId="77777777" w:rsidR="008F3F22" w:rsidRPr="00F834C7" w:rsidRDefault="008F3F22" w:rsidP="008F3F22">
      <w:pPr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  <w:r w:rsidRPr="00F834C7">
        <w:rPr>
          <w:rFonts w:cs="Arial"/>
          <w:color w:val="4F81BD" w:themeColor="accent1"/>
          <w:lang w:val="es-CO"/>
        </w:rPr>
        <w:t xml:space="preserve">Se ha constatado la necesidad </w:t>
      </w:r>
      <w:r w:rsidR="00307C20" w:rsidRPr="00F834C7">
        <w:rPr>
          <w:rFonts w:cs="Arial"/>
          <w:color w:val="4F81BD" w:themeColor="accent1"/>
          <w:lang w:val="es-CO"/>
        </w:rPr>
        <w:t xml:space="preserve">crear una </w:t>
      </w:r>
      <w:r w:rsidR="003C2795" w:rsidRPr="00F834C7">
        <w:rPr>
          <w:rFonts w:cs="Arial"/>
          <w:color w:val="4F81BD" w:themeColor="accent1"/>
          <w:lang w:val="es-CO"/>
        </w:rPr>
        <w:t>Aplicación Web</w:t>
      </w:r>
      <w:r w:rsidRPr="00F834C7">
        <w:rPr>
          <w:rFonts w:cs="Arial"/>
          <w:color w:val="4F81BD" w:themeColor="accent1"/>
          <w:lang w:val="es-CO"/>
        </w:rPr>
        <w:t>, en base a nu</w:t>
      </w:r>
      <w:r w:rsidR="00307C20" w:rsidRPr="00F834C7">
        <w:rPr>
          <w:rFonts w:cs="Arial"/>
          <w:color w:val="4F81BD" w:themeColor="accent1"/>
          <w:lang w:val="es-CO"/>
        </w:rPr>
        <w:t xml:space="preserve">evos requerimientos propuestos por el equipo de </w:t>
      </w:r>
      <w:r w:rsidR="005C2BC7" w:rsidRPr="00F834C7">
        <w:rPr>
          <w:color w:val="4F81BD" w:themeColor="accent1"/>
          <w:lang w:val="es-CO"/>
        </w:rPr>
        <w:fldChar w:fldCharType="begin"/>
      </w:r>
      <w:r w:rsidR="00AD3FE9" w:rsidRPr="00F834C7">
        <w:rPr>
          <w:color w:val="4F81BD" w:themeColor="accent1"/>
          <w:lang w:val="es-CO"/>
        </w:rPr>
        <w:instrText xml:space="preserve"> </w:instrText>
      </w:r>
      <w:r w:rsidR="00AD6485" w:rsidRPr="00F834C7">
        <w:rPr>
          <w:color w:val="4F81BD" w:themeColor="accent1"/>
          <w:lang w:val="es-CO"/>
        </w:rPr>
        <w:instrText>DOCPROPERTY</w:instrText>
      </w:r>
      <w:r w:rsidR="00AD3FE9" w:rsidRPr="00F834C7">
        <w:rPr>
          <w:color w:val="4F81BD" w:themeColor="accent1"/>
          <w:lang w:val="es-CO"/>
        </w:rPr>
        <w:instrText xml:space="preserve">  Cliente  \* MERGEFORMAT </w:instrText>
      </w:r>
      <w:r w:rsidR="005C2BC7" w:rsidRPr="00F834C7">
        <w:rPr>
          <w:color w:val="4F81BD" w:themeColor="accent1"/>
          <w:lang w:val="es-CO"/>
        </w:rPr>
        <w:fldChar w:fldCharType="separate"/>
      </w:r>
      <w:r w:rsidR="003C2795" w:rsidRPr="00F834C7">
        <w:rPr>
          <w:rFonts w:cs="Arial"/>
          <w:b/>
          <w:bCs/>
          <w:color w:val="4F81BD" w:themeColor="accent1"/>
          <w:lang w:val="es-CO"/>
        </w:rPr>
        <w:t>Proyecto Nemo</w:t>
      </w:r>
      <w:r w:rsidR="005C2BC7" w:rsidRPr="00F834C7">
        <w:rPr>
          <w:color w:val="4F81BD" w:themeColor="accent1"/>
          <w:lang w:val="es-CO"/>
        </w:rPr>
        <w:fldChar w:fldCharType="end"/>
      </w:r>
      <w:r w:rsidRPr="00F834C7">
        <w:rPr>
          <w:rFonts w:cs="Arial"/>
          <w:color w:val="4F81BD" w:themeColor="accent1"/>
          <w:lang w:val="es-CO"/>
        </w:rPr>
        <w:t xml:space="preserve">. El objetivo de este proceso es llevar a cabo la </w:t>
      </w:r>
      <w:r w:rsidR="003C2795" w:rsidRPr="00F834C7">
        <w:rPr>
          <w:rFonts w:cs="Arial"/>
          <w:color w:val="4F81BD" w:themeColor="accent1"/>
          <w:lang w:val="es-CO"/>
        </w:rPr>
        <w:t>notificación, publicación y entrega de los Objetos que han perdido en las instalaciones del Politécnico Grancolombiano</w:t>
      </w:r>
      <w:r w:rsidRPr="00F834C7">
        <w:rPr>
          <w:rFonts w:cs="Arial"/>
          <w:color w:val="4F81BD" w:themeColor="accent1"/>
          <w:lang w:val="es-CO"/>
        </w:rPr>
        <w:t xml:space="preserve"> por parte del </w:t>
      </w:r>
      <w:r w:rsidR="003C2795" w:rsidRPr="00F834C7">
        <w:rPr>
          <w:rFonts w:cs="Arial"/>
          <w:color w:val="4F81BD" w:themeColor="accent1"/>
          <w:lang w:val="es-CO"/>
        </w:rPr>
        <w:t xml:space="preserve">estudiante </w:t>
      </w:r>
      <w:r w:rsidRPr="00F834C7">
        <w:rPr>
          <w:rFonts w:cs="Arial"/>
          <w:color w:val="4F81BD" w:themeColor="accent1"/>
          <w:lang w:val="es-CO"/>
        </w:rPr>
        <w:t xml:space="preserve">o del </w:t>
      </w:r>
      <w:r w:rsidR="003C2795" w:rsidRPr="00F834C7">
        <w:rPr>
          <w:rFonts w:cs="Arial"/>
          <w:color w:val="4F81BD" w:themeColor="accent1"/>
          <w:lang w:val="es-CO"/>
        </w:rPr>
        <w:t>docente</w:t>
      </w:r>
      <w:r w:rsidRPr="00F834C7">
        <w:rPr>
          <w:rFonts w:cs="Arial"/>
          <w:color w:val="4F81BD" w:themeColor="accent1"/>
          <w:lang w:val="es-CO"/>
        </w:rPr>
        <w:t xml:space="preserve">, con la finalidad de </w:t>
      </w:r>
      <w:r w:rsidR="003C2795" w:rsidRPr="00F834C7">
        <w:rPr>
          <w:rFonts w:cs="Arial"/>
          <w:color w:val="4F81BD" w:themeColor="accent1"/>
          <w:lang w:val="es-CO"/>
        </w:rPr>
        <w:t>retornar los Objetos extraviados por los miembros de esta comunidad</w:t>
      </w:r>
      <w:r w:rsidRPr="00F834C7">
        <w:rPr>
          <w:rFonts w:cs="Arial"/>
          <w:color w:val="4F81BD" w:themeColor="accent1"/>
          <w:lang w:val="es-CO"/>
        </w:rPr>
        <w:t xml:space="preserve"> y así brindar la disponibilidad </w:t>
      </w:r>
      <w:r w:rsidR="003C2795" w:rsidRPr="00F834C7">
        <w:rPr>
          <w:rFonts w:cs="Arial"/>
          <w:color w:val="4F81BD" w:themeColor="accent1"/>
          <w:lang w:val="es-CO"/>
        </w:rPr>
        <w:t>tranquilidad y confianza en el Plantel Educativo</w:t>
      </w:r>
      <w:r w:rsidRPr="00F834C7">
        <w:rPr>
          <w:rFonts w:cs="Arial"/>
          <w:color w:val="4F81BD" w:themeColor="accent1"/>
          <w:lang w:val="es-CO"/>
        </w:rPr>
        <w:t>.</w:t>
      </w:r>
    </w:p>
    <w:p w14:paraId="74EE68AD" w14:textId="77777777" w:rsidR="008F3F22" w:rsidRPr="00F834C7" w:rsidRDefault="008F3F22" w:rsidP="008F3F22">
      <w:pPr>
        <w:rPr>
          <w:color w:val="4F81BD" w:themeColor="accent1"/>
          <w:lang w:val="es-CO"/>
        </w:rPr>
      </w:pPr>
    </w:p>
    <w:p w14:paraId="7932BC04" w14:textId="77777777" w:rsidR="00A0341C" w:rsidRPr="00F834C7" w:rsidRDefault="00A0341C" w:rsidP="00FC6370">
      <w:pPr>
        <w:pStyle w:val="Ttulo2"/>
        <w:keepNext/>
        <w:keepLines/>
        <w:numPr>
          <w:ilvl w:val="1"/>
          <w:numId w:val="2"/>
        </w:numPr>
        <w:spacing w:before="200"/>
        <w:rPr>
          <w:color w:val="4F81BD" w:themeColor="accent1"/>
          <w:lang w:val="es-CO"/>
        </w:rPr>
      </w:pPr>
      <w:bookmarkStart w:id="26" w:name="_Toc283797746"/>
      <w:bookmarkStart w:id="27" w:name="_Toc432616040"/>
      <w:bookmarkEnd w:id="20"/>
      <w:bookmarkEnd w:id="21"/>
      <w:bookmarkEnd w:id="22"/>
      <w:r w:rsidRPr="00F834C7">
        <w:rPr>
          <w:color w:val="4F81BD" w:themeColor="accent1"/>
          <w:lang w:val="es-CO"/>
        </w:rPr>
        <w:t>Referencias</w:t>
      </w:r>
      <w:bookmarkEnd w:id="26"/>
      <w:bookmarkEnd w:id="27"/>
    </w:p>
    <w:p w14:paraId="665A7676" w14:textId="77777777" w:rsidR="00F834C7" w:rsidRPr="00F834C7" w:rsidRDefault="00F834C7" w:rsidP="00F834C7">
      <w:pPr>
        <w:rPr>
          <w:lang w:val="es-CO"/>
        </w:rPr>
      </w:pPr>
    </w:p>
    <w:p w14:paraId="2A63D95E" w14:textId="05D2B8A1" w:rsidR="00A0341C" w:rsidRPr="00F834C7" w:rsidRDefault="00F834C7" w:rsidP="00356D9B">
      <w:pPr>
        <w:numPr>
          <w:ilvl w:val="0"/>
          <w:numId w:val="3"/>
        </w:numPr>
        <w:autoSpaceDE w:val="0"/>
        <w:autoSpaceDN w:val="0"/>
        <w:adjustRightInd w:val="0"/>
        <w:rPr>
          <w:color w:val="4F81BD" w:themeColor="accent1"/>
          <w:lang w:val="es-CO"/>
        </w:rPr>
      </w:pPr>
      <w:r w:rsidRPr="00F834C7">
        <w:rPr>
          <w:color w:val="4F81BD" w:themeColor="accent1"/>
          <w:lang w:val="es-CO"/>
        </w:rPr>
        <w:t>Documentación</w:t>
      </w:r>
      <w:r w:rsidR="00356D9B" w:rsidRPr="00F834C7">
        <w:rPr>
          <w:color w:val="4F81BD" w:themeColor="accent1"/>
          <w:lang w:val="es-CO"/>
        </w:rPr>
        <w:t xml:space="preserve"> </w:t>
      </w:r>
      <w:r w:rsidR="00356D9B" w:rsidRPr="003026AD">
        <w:rPr>
          <w:b/>
          <w:color w:val="4F81BD" w:themeColor="accent1"/>
          <w:lang w:val="es-CO"/>
        </w:rPr>
        <w:t>MEAN</w:t>
      </w:r>
      <w:r w:rsidR="00356D9B" w:rsidRPr="00F834C7">
        <w:rPr>
          <w:color w:val="4F81BD" w:themeColor="accent1"/>
          <w:lang w:val="es-CO"/>
        </w:rPr>
        <w:t xml:space="preserve"> </w:t>
      </w:r>
      <w:hyperlink r:id="rId9" w:history="1">
        <w:r w:rsidR="00356D9B" w:rsidRPr="00F834C7">
          <w:rPr>
            <w:rStyle w:val="Hipervnculo"/>
            <w:lang w:val="es-CO"/>
          </w:rPr>
          <w:t>http://learn.mean.io</w:t>
        </w:r>
      </w:hyperlink>
    </w:p>
    <w:p w14:paraId="7E5A4F91" w14:textId="3711080B" w:rsidR="00356D9B" w:rsidRPr="00F834C7" w:rsidRDefault="00356D9B" w:rsidP="00356D9B">
      <w:pPr>
        <w:numPr>
          <w:ilvl w:val="0"/>
          <w:numId w:val="3"/>
        </w:numPr>
        <w:autoSpaceDE w:val="0"/>
        <w:autoSpaceDN w:val="0"/>
        <w:adjustRightInd w:val="0"/>
        <w:rPr>
          <w:color w:val="4F81BD" w:themeColor="accent1"/>
          <w:lang w:val="es-CO"/>
        </w:rPr>
      </w:pPr>
      <w:r w:rsidRPr="00F834C7">
        <w:rPr>
          <w:color w:val="4F81BD" w:themeColor="accent1"/>
          <w:lang w:val="es-CO"/>
        </w:rPr>
        <w:t xml:space="preserve">Documentación </w:t>
      </w:r>
      <w:r w:rsidRPr="003026AD">
        <w:rPr>
          <w:b/>
          <w:color w:val="4F81BD" w:themeColor="accent1"/>
          <w:lang w:val="es-CO"/>
        </w:rPr>
        <w:t>Mongodb</w:t>
      </w:r>
      <w:r w:rsidRPr="00F834C7">
        <w:rPr>
          <w:color w:val="4F81BD" w:themeColor="accent1"/>
          <w:lang w:val="es-CO"/>
        </w:rPr>
        <w:t xml:space="preserve"> </w:t>
      </w:r>
      <w:hyperlink r:id="rId10" w:history="1">
        <w:r w:rsidRPr="00F834C7">
          <w:rPr>
            <w:rStyle w:val="Hipervnculo"/>
            <w:lang w:val="es-CO"/>
          </w:rPr>
          <w:t>https://docs.mongodb.org/manual/</w:t>
        </w:r>
      </w:hyperlink>
    </w:p>
    <w:p w14:paraId="19A5A0BB" w14:textId="6563B2BA" w:rsidR="00356D9B" w:rsidRPr="00F834C7" w:rsidRDefault="00356D9B" w:rsidP="00356D9B">
      <w:pPr>
        <w:numPr>
          <w:ilvl w:val="0"/>
          <w:numId w:val="3"/>
        </w:numPr>
        <w:autoSpaceDE w:val="0"/>
        <w:autoSpaceDN w:val="0"/>
        <w:adjustRightInd w:val="0"/>
        <w:rPr>
          <w:color w:val="4F81BD" w:themeColor="accent1"/>
          <w:lang w:val="es-CO"/>
        </w:rPr>
      </w:pPr>
      <w:r w:rsidRPr="00F834C7">
        <w:rPr>
          <w:color w:val="4F81BD" w:themeColor="accent1"/>
          <w:lang w:val="es-CO"/>
        </w:rPr>
        <w:t xml:space="preserve">Documentación </w:t>
      </w:r>
      <w:r w:rsidRPr="003026AD">
        <w:rPr>
          <w:b/>
          <w:color w:val="4F81BD" w:themeColor="accent1"/>
          <w:lang w:val="es-CO"/>
        </w:rPr>
        <w:t>Angular</w:t>
      </w:r>
      <w:r w:rsidR="003026AD">
        <w:rPr>
          <w:b/>
          <w:color w:val="4F81BD" w:themeColor="accent1"/>
          <w:lang w:val="es-CO"/>
        </w:rPr>
        <w:t>Js</w:t>
      </w:r>
      <w:r w:rsidRPr="00F834C7">
        <w:rPr>
          <w:color w:val="4F81BD" w:themeColor="accent1"/>
          <w:lang w:val="es-CO"/>
        </w:rPr>
        <w:t xml:space="preserve"> </w:t>
      </w:r>
      <w:hyperlink r:id="rId11" w:history="1">
        <w:r w:rsidRPr="00F834C7">
          <w:rPr>
            <w:rStyle w:val="Hipervnculo"/>
            <w:lang w:val="es-CO"/>
          </w:rPr>
          <w:t>https://docs.angularjs.org/tutorial</w:t>
        </w:r>
      </w:hyperlink>
    </w:p>
    <w:p w14:paraId="75C29105" w14:textId="44E59057" w:rsidR="00356D9B" w:rsidRPr="00F834C7" w:rsidRDefault="00F834C7" w:rsidP="00F834C7">
      <w:pPr>
        <w:numPr>
          <w:ilvl w:val="0"/>
          <w:numId w:val="3"/>
        </w:numPr>
        <w:autoSpaceDE w:val="0"/>
        <w:autoSpaceDN w:val="0"/>
        <w:adjustRightInd w:val="0"/>
        <w:rPr>
          <w:color w:val="4F81BD" w:themeColor="accent1"/>
          <w:lang w:val="es-CO"/>
        </w:rPr>
      </w:pPr>
      <w:r w:rsidRPr="00F834C7">
        <w:rPr>
          <w:color w:val="4F81BD" w:themeColor="accent1"/>
          <w:lang w:val="es-CO"/>
        </w:rPr>
        <w:t xml:space="preserve">Documentación </w:t>
      </w:r>
      <w:r w:rsidRPr="003026AD">
        <w:rPr>
          <w:b/>
          <w:color w:val="4F81BD" w:themeColor="accent1"/>
          <w:lang w:val="es-CO"/>
        </w:rPr>
        <w:t>Express</w:t>
      </w:r>
      <w:r w:rsidRPr="00F834C7">
        <w:rPr>
          <w:color w:val="4F81BD" w:themeColor="accent1"/>
          <w:lang w:val="es-CO"/>
        </w:rPr>
        <w:t xml:space="preserve"> </w:t>
      </w:r>
      <w:hyperlink r:id="rId12" w:history="1">
        <w:r w:rsidRPr="00F834C7">
          <w:rPr>
            <w:rStyle w:val="Hipervnculo"/>
            <w:lang w:val="es-CO"/>
          </w:rPr>
          <w:t>http://expressjs.com/4x/api.html</w:t>
        </w:r>
      </w:hyperlink>
    </w:p>
    <w:p w14:paraId="5396C4FD" w14:textId="72C48CF5" w:rsidR="003C2795" w:rsidRPr="00F834C7" w:rsidRDefault="00F834C7" w:rsidP="00F834C7">
      <w:pPr>
        <w:numPr>
          <w:ilvl w:val="0"/>
          <w:numId w:val="3"/>
        </w:numPr>
        <w:autoSpaceDE w:val="0"/>
        <w:autoSpaceDN w:val="0"/>
        <w:adjustRightInd w:val="0"/>
        <w:rPr>
          <w:color w:val="4F81BD" w:themeColor="accent1"/>
          <w:lang w:val="es-CO"/>
        </w:rPr>
      </w:pPr>
      <w:r w:rsidRPr="00F834C7">
        <w:rPr>
          <w:color w:val="4F81BD" w:themeColor="accent1"/>
          <w:lang w:val="es-CO"/>
        </w:rPr>
        <w:t xml:space="preserve">Documentación </w:t>
      </w:r>
      <w:r w:rsidRPr="003026AD">
        <w:rPr>
          <w:b/>
          <w:color w:val="4F81BD" w:themeColor="accent1"/>
          <w:lang w:val="es-CO"/>
        </w:rPr>
        <w:t>NodeJs</w:t>
      </w:r>
      <w:r w:rsidRPr="00F834C7">
        <w:rPr>
          <w:color w:val="4F81BD" w:themeColor="accent1"/>
          <w:lang w:val="es-CO"/>
        </w:rPr>
        <w:t xml:space="preserve"> </w:t>
      </w:r>
      <w:hyperlink r:id="rId13" w:history="1">
        <w:r w:rsidRPr="00F834C7">
          <w:rPr>
            <w:rStyle w:val="Hipervnculo"/>
            <w:lang w:val="es-CO"/>
          </w:rPr>
          <w:t>https://nodejs.org/en/docs/</w:t>
        </w:r>
      </w:hyperlink>
    </w:p>
    <w:p w14:paraId="5A0FEF95" w14:textId="77777777" w:rsidR="00A0341C" w:rsidRPr="00F834C7" w:rsidRDefault="00A0341C" w:rsidP="003C2795">
      <w:pPr>
        <w:autoSpaceDE w:val="0"/>
        <w:autoSpaceDN w:val="0"/>
        <w:adjustRightInd w:val="0"/>
        <w:ind w:left="709"/>
        <w:rPr>
          <w:color w:val="4F81BD" w:themeColor="accent1"/>
          <w:lang w:val="es-CO"/>
        </w:rPr>
      </w:pPr>
    </w:p>
    <w:p w14:paraId="30670085" w14:textId="77777777" w:rsidR="00A0341C" w:rsidRPr="00F834C7" w:rsidRDefault="00A0341C" w:rsidP="00FC6370">
      <w:pPr>
        <w:pStyle w:val="Ttulo2"/>
        <w:keepNext/>
        <w:keepLines/>
        <w:numPr>
          <w:ilvl w:val="1"/>
          <w:numId w:val="2"/>
        </w:numPr>
        <w:spacing w:before="200"/>
        <w:rPr>
          <w:color w:val="4F81BD" w:themeColor="accent1"/>
          <w:lang w:val="es-CO"/>
        </w:rPr>
      </w:pPr>
      <w:bookmarkStart w:id="28" w:name="_Toc283797747"/>
      <w:bookmarkStart w:id="29" w:name="_Toc432616041"/>
      <w:r w:rsidRPr="00F834C7">
        <w:rPr>
          <w:color w:val="4F81BD" w:themeColor="accent1"/>
          <w:lang w:val="es-CO"/>
        </w:rPr>
        <w:t>Visión general del documento</w:t>
      </w:r>
      <w:bookmarkEnd w:id="28"/>
      <w:bookmarkEnd w:id="29"/>
    </w:p>
    <w:p w14:paraId="79607D8C" w14:textId="77777777" w:rsidR="00F834C7" w:rsidRPr="00F834C7" w:rsidRDefault="00F834C7" w:rsidP="00F834C7">
      <w:pPr>
        <w:rPr>
          <w:lang w:val="es-CO"/>
        </w:rPr>
      </w:pPr>
    </w:p>
    <w:p w14:paraId="7A8BBC8A" w14:textId="77777777" w:rsidR="00A0341C" w:rsidRPr="00F834C7" w:rsidRDefault="00A0341C" w:rsidP="00232C9B">
      <w:pPr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  <w:r w:rsidRPr="00F834C7">
        <w:rPr>
          <w:rFonts w:cs="Arial"/>
          <w:color w:val="4F81BD" w:themeColor="accent1"/>
          <w:lang w:val="es-CO"/>
        </w:rPr>
        <w:t>Este documento consta de tres secciones. En la primera sección se realiza una introducción al mismo y se proporciona una visión general de la especificación de recursos del sistema.</w:t>
      </w:r>
    </w:p>
    <w:p w14:paraId="5DCCEC3F" w14:textId="77777777" w:rsidR="00A0341C" w:rsidRPr="00F834C7" w:rsidRDefault="00A0341C" w:rsidP="00232C9B">
      <w:pPr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</w:p>
    <w:p w14:paraId="19901F4E" w14:textId="77777777" w:rsidR="00A0341C" w:rsidRPr="00F834C7" w:rsidRDefault="00A0341C" w:rsidP="00232C9B">
      <w:pPr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  <w:r w:rsidRPr="00F834C7">
        <w:rPr>
          <w:rFonts w:cs="Arial"/>
          <w:color w:val="4F81BD" w:themeColor="accent1"/>
          <w:lang w:val="es-CO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490DB4D3" w14:textId="77777777" w:rsidR="00A0341C" w:rsidRPr="00F834C7" w:rsidRDefault="00A0341C" w:rsidP="00232C9B">
      <w:pPr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</w:p>
    <w:p w14:paraId="2DDED30D" w14:textId="77777777" w:rsidR="00E03358" w:rsidRPr="00F834C7" w:rsidRDefault="00A0341C" w:rsidP="00E03358">
      <w:pPr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  <w:r w:rsidRPr="00F834C7">
        <w:rPr>
          <w:rFonts w:cs="Arial"/>
          <w:color w:val="4F81BD" w:themeColor="accent1"/>
          <w:lang w:val="es-CO"/>
        </w:rPr>
        <w:t>Por último, la tercera sección del documento es aquella en la que se defin</w:t>
      </w:r>
      <w:r w:rsidR="00661107" w:rsidRPr="00F834C7">
        <w:rPr>
          <w:rFonts w:cs="Arial"/>
          <w:color w:val="4F81BD" w:themeColor="accent1"/>
          <w:lang w:val="es-CO"/>
        </w:rPr>
        <w:t xml:space="preserve">en detalladamente los requerimientos </w:t>
      </w:r>
      <w:r w:rsidRPr="00F834C7">
        <w:rPr>
          <w:rFonts w:cs="Arial"/>
          <w:color w:val="4F81BD" w:themeColor="accent1"/>
          <w:lang w:val="es-CO"/>
        </w:rPr>
        <w:t>que debe satisfacer el sistema.</w:t>
      </w:r>
      <w:bookmarkStart w:id="30" w:name="_Toc286675544"/>
      <w:bookmarkStart w:id="31" w:name="_Toc286744389"/>
    </w:p>
    <w:p w14:paraId="58536FBD" w14:textId="77777777" w:rsidR="003C2795" w:rsidRPr="00F834C7" w:rsidRDefault="003C2795" w:rsidP="00E03358">
      <w:pPr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</w:p>
    <w:p w14:paraId="13F29395" w14:textId="77777777" w:rsidR="003C2795" w:rsidRPr="00F834C7" w:rsidRDefault="003C2795" w:rsidP="00E03358">
      <w:pPr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</w:p>
    <w:p w14:paraId="5C148083" w14:textId="77777777" w:rsidR="003C2795" w:rsidRPr="00F834C7" w:rsidRDefault="003C2795" w:rsidP="00E03358">
      <w:pPr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</w:p>
    <w:p w14:paraId="19930313" w14:textId="77777777" w:rsidR="003C2795" w:rsidRPr="00F834C7" w:rsidRDefault="003C2795" w:rsidP="00E03358">
      <w:pPr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</w:p>
    <w:p w14:paraId="23465EB1" w14:textId="77777777" w:rsidR="00C75D93" w:rsidRPr="00F834C7" w:rsidRDefault="00C75D93" w:rsidP="00F834C7">
      <w:pPr>
        <w:pStyle w:val="Ttulo1"/>
        <w:tabs>
          <w:tab w:val="clear" w:pos="720"/>
        </w:tabs>
        <w:ind w:left="0" w:firstLine="0"/>
        <w:rPr>
          <w:color w:val="4F81BD" w:themeColor="accent1"/>
          <w:lang w:val="es-CO"/>
        </w:rPr>
      </w:pPr>
    </w:p>
    <w:p w14:paraId="5E8C096E" w14:textId="77777777" w:rsidR="00A0341C" w:rsidRPr="00F834C7" w:rsidRDefault="00A0341C" w:rsidP="00E03358">
      <w:pPr>
        <w:pStyle w:val="Ttulo1"/>
        <w:numPr>
          <w:ilvl w:val="0"/>
          <w:numId w:val="1"/>
        </w:numPr>
        <w:rPr>
          <w:color w:val="4F81BD" w:themeColor="accent1"/>
          <w:lang w:val="es-CO"/>
        </w:rPr>
      </w:pPr>
      <w:bookmarkStart w:id="32" w:name="_Toc432616042"/>
      <w:r w:rsidRPr="00F834C7">
        <w:rPr>
          <w:color w:val="4F81BD" w:themeColor="accent1"/>
          <w:lang w:val="es-CO"/>
        </w:rPr>
        <w:t>Descripción General</w:t>
      </w:r>
      <w:bookmarkEnd w:id="30"/>
      <w:bookmarkEnd w:id="31"/>
      <w:bookmarkEnd w:id="32"/>
    </w:p>
    <w:p w14:paraId="3D52A524" w14:textId="77777777" w:rsidR="00A0341C" w:rsidRPr="00F834C7" w:rsidRDefault="00A0341C" w:rsidP="00B91CBA">
      <w:pPr>
        <w:pStyle w:val="Ttulo2"/>
        <w:keepNext/>
        <w:keepLines/>
        <w:numPr>
          <w:ilvl w:val="1"/>
          <w:numId w:val="6"/>
        </w:numPr>
        <w:spacing w:before="200"/>
        <w:rPr>
          <w:color w:val="4F81BD" w:themeColor="accent1"/>
          <w:lang w:val="es-CO"/>
        </w:rPr>
      </w:pPr>
      <w:bookmarkStart w:id="33" w:name="_Toc283797749"/>
      <w:bookmarkStart w:id="34" w:name="_Toc283971443"/>
      <w:bookmarkStart w:id="35" w:name="_Toc286675551"/>
      <w:bookmarkStart w:id="36" w:name="_Toc286744390"/>
      <w:bookmarkStart w:id="37" w:name="_Toc432616043"/>
      <w:r w:rsidRPr="00F834C7">
        <w:rPr>
          <w:color w:val="4F81BD" w:themeColor="accent1"/>
          <w:lang w:val="es-CO"/>
        </w:rPr>
        <w:t>Perspectiva del Producto</w:t>
      </w:r>
      <w:bookmarkEnd w:id="33"/>
      <w:bookmarkEnd w:id="34"/>
      <w:bookmarkEnd w:id="35"/>
      <w:bookmarkEnd w:id="36"/>
      <w:bookmarkEnd w:id="37"/>
    </w:p>
    <w:p w14:paraId="26962A4D" w14:textId="4F6977E7" w:rsidR="00861E89" w:rsidRPr="00F834C7" w:rsidRDefault="00861E89" w:rsidP="00861E89">
      <w:pPr>
        <w:pStyle w:val="Prrafodelista"/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  <w:bookmarkStart w:id="38" w:name="_Toc272152070"/>
      <w:bookmarkStart w:id="39" w:name="_Toc272156899"/>
      <w:bookmarkStart w:id="40" w:name="_Toc272320342"/>
      <w:bookmarkStart w:id="41" w:name="_Toc273960375"/>
      <w:bookmarkStart w:id="42" w:name="_Toc274727663"/>
      <w:bookmarkStart w:id="43" w:name="_Toc275339438"/>
      <w:bookmarkStart w:id="44" w:name="_Toc275340876"/>
      <w:bookmarkStart w:id="45" w:name="_Toc275881458"/>
      <w:bookmarkStart w:id="46" w:name="_Toc275933154"/>
      <w:bookmarkStart w:id="47" w:name="_Toc275935252"/>
      <w:bookmarkStart w:id="48" w:name="_Toc275939237"/>
      <w:bookmarkStart w:id="49" w:name="_Toc276974852"/>
      <w:bookmarkStart w:id="50" w:name="_Toc281391714"/>
      <w:bookmarkStart w:id="51" w:name="_Toc283797750"/>
      <w:bookmarkStart w:id="52" w:name="_Toc283971444"/>
      <w:bookmarkStart w:id="53" w:name="_Toc286675552"/>
      <w:bookmarkStart w:id="54" w:name="_Toc286743145"/>
      <w:bookmarkStart w:id="55" w:name="_Toc286743630"/>
      <w:bookmarkStart w:id="56" w:name="_Toc286744172"/>
      <w:bookmarkStart w:id="57" w:name="_Toc286744391"/>
      <w:bookmarkStart w:id="58" w:name="_Toc286744503"/>
      <w:bookmarkStart w:id="59" w:name="_Toc286763191"/>
      <w:bookmarkStart w:id="60" w:name="_Toc287256457"/>
      <w:bookmarkStart w:id="61" w:name="_Toc287429238"/>
      <w:bookmarkStart w:id="62" w:name="_Toc287861428"/>
      <w:bookmarkStart w:id="63" w:name="_Toc303346581"/>
      <w:bookmarkStart w:id="64" w:name="_Toc303346617"/>
      <w:bookmarkStart w:id="65" w:name="_Toc303346778"/>
      <w:bookmarkStart w:id="66" w:name="_Toc303350173"/>
      <w:bookmarkStart w:id="67" w:name="_Toc303593431"/>
      <w:bookmarkStart w:id="68" w:name="_Toc303669765"/>
      <w:bookmarkStart w:id="69" w:name="_Toc303669960"/>
      <w:bookmarkStart w:id="70" w:name="_Toc304448997"/>
      <w:bookmarkStart w:id="71" w:name="_Toc304903602"/>
      <w:bookmarkStart w:id="72" w:name="_Toc304904782"/>
      <w:bookmarkStart w:id="73" w:name="_Toc305056957"/>
      <w:bookmarkStart w:id="74" w:name="_Toc305483852"/>
      <w:bookmarkStart w:id="75" w:name="_Toc306205632"/>
      <w:bookmarkStart w:id="76" w:name="_Toc306205926"/>
      <w:bookmarkStart w:id="77" w:name="_Toc306206831"/>
      <w:bookmarkStart w:id="78" w:name="_Toc306356301"/>
      <w:bookmarkStart w:id="79" w:name="_Toc306357991"/>
      <w:bookmarkStart w:id="80" w:name="_Toc306358045"/>
      <w:bookmarkStart w:id="81" w:name="_Toc307930815"/>
      <w:bookmarkStart w:id="82" w:name="_Toc307930870"/>
      <w:bookmarkStart w:id="83" w:name="_Toc307930913"/>
      <w:bookmarkStart w:id="84" w:name="_Toc270931376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 w:rsidRPr="00F834C7">
        <w:rPr>
          <w:rFonts w:cs="Arial"/>
          <w:color w:val="4F81BD" w:themeColor="accent1"/>
          <w:lang w:val="es-CO"/>
        </w:rPr>
        <w:t xml:space="preserve">Este proceso abarca desde que se </w:t>
      </w:r>
      <w:r w:rsidR="00030C64" w:rsidRPr="00F834C7">
        <w:rPr>
          <w:rFonts w:cs="Arial"/>
          <w:color w:val="4F81BD" w:themeColor="accent1"/>
          <w:lang w:val="es-CO"/>
        </w:rPr>
        <w:t>crea</w:t>
      </w:r>
      <w:r w:rsidRPr="00F834C7">
        <w:rPr>
          <w:rFonts w:cs="Arial"/>
          <w:color w:val="4F81BD" w:themeColor="accent1"/>
          <w:lang w:val="es-CO"/>
        </w:rPr>
        <w:t xml:space="preserve"> </w:t>
      </w:r>
      <w:r w:rsidR="00F834C7" w:rsidRPr="00F834C7">
        <w:rPr>
          <w:rFonts w:cs="Arial"/>
          <w:color w:val="4F81BD" w:themeColor="accent1"/>
          <w:lang w:val="es-CO"/>
        </w:rPr>
        <w:t>un</w:t>
      </w:r>
      <w:r w:rsidRPr="00F834C7">
        <w:rPr>
          <w:rFonts w:cs="Arial"/>
          <w:color w:val="4F81BD" w:themeColor="accent1"/>
          <w:lang w:val="es-CO"/>
        </w:rPr>
        <w:t xml:space="preserve"> </w:t>
      </w:r>
      <w:r w:rsidR="00030C64" w:rsidRPr="00F834C7">
        <w:rPr>
          <w:rFonts w:cs="Arial"/>
          <w:color w:val="4F81BD" w:themeColor="accent1"/>
          <w:lang w:val="es-CO"/>
        </w:rPr>
        <w:t>objeto perdido</w:t>
      </w:r>
      <w:r w:rsidR="00AD402B" w:rsidRPr="00F834C7">
        <w:rPr>
          <w:rFonts w:cs="Arial"/>
          <w:color w:val="4F81BD" w:themeColor="accent1"/>
          <w:lang w:val="es-CO"/>
        </w:rPr>
        <w:t xml:space="preserve"> </w:t>
      </w:r>
      <w:r w:rsidRPr="00F834C7">
        <w:rPr>
          <w:rFonts w:cs="Arial"/>
          <w:color w:val="4F81BD" w:themeColor="accent1"/>
          <w:lang w:val="es-CO"/>
        </w:rPr>
        <w:t xml:space="preserve">hasta que se </w:t>
      </w:r>
      <w:r w:rsidR="00030C64" w:rsidRPr="00F834C7">
        <w:rPr>
          <w:rFonts w:cs="Arial"/>
          <w:color w:val="4F81BD" w:themeColor="accent1"/>
          <w:lang w:val="es-CO"/>
        </w:rPr>
        <w:t>hace entrega del mismo</w:t>
      </w:r>
      <w:r w:rsidRPr="00F834C7">
        <w:rPr>
          <w:rFonts w:cs="Arial"/>
          <w:color w:val="4F81BD" w:themeColor="accent1"/>
          <w:lang w:val="es-CO"/>
        </w:rPr>
        <w:t xml:space="preserve">. Incluye </w:t>
      </w:r>
      <w:r w:rsidR="00030C64" w:rsidRPr="00F834C7">
        <w:rPr>
          <w:rFonts w:cs="Arial"/>
          <w:color w:val="4F81BD" w:themeColor="accent1"/>
          <w:lang w:val="es-CO"/>
        </w:rPr>
        <w:t>eliminaciones</w:t>
      </w:r>
      <w:r w:rsidRPr="00F834C7">
        <w:rPr>
          <w:rFonts w:cs="Arial"/>
          <w:color w:val="4F81BD" w:themeColor="accent1"/>
          <w:lang w:val="es-CO"/>
        </w:rPr>
        <w:t xml:space="preserve">, modificaciones, </w:t>
      </w:r>
      <w:r w:rsidR="00AD402B" w:rsidRPr="00F834C7">
        <w:rPr>
          <w:rFonts w:cs="Arial"/>
          <w:color w:val="4F81BD" w:themeColor="accent1"/>
          <w:lang w:val="es-CO"/>
        </w:rPr>
        <w:t>notificaciones, creación de usuarios modificaciones de usuarios</w:t>
      </w:r>
      <w:r w:rsidRPr="00F834C7">
        <w:rPr>
          <w:rFonts w:cs="Arial"/>
          <w:color w:val="4F81BD" w:themeColor="accent1"/>
          <w:lang w:val="es-CO"/>
        </w:rPr>
        <w:t>.</w:t>
      </w:r>
    </w:p>
    <w:p w14:paraId="69E185BD" w14:textId="76BE8186" w:rsidR="00861E89" w:rsidRPr="00F834C7" w:rsidRDefault="00AD402B" w:rsidP="00861E89">
      <w:pPr>
        <w:pStyle w:val="Prrafodelista"/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  <w:r w:rsidRPr="00F834C7">
        <w:rPr>
          <w:rFonts w:cs="Arial"/>
          <w:color w:val="4F81BD" w:themeColor="accent1"/>
          <w:lang w:val="es-CO"/>
        </w:rPr>
        <w:t xml:space="preserve">En este proceso intervienen </w:t>
      </w:r>
      <w:r w:rsidR="006D27FA" w:rsidRPr="00F834C7">
        <w:rPr>
          <w:rFonts w:cs="Arial"/>
          <w:color w:val="4F81BD" w:themeColor="accent1"/>
          <w:lang w:val="es-CO"/>
        </w:rPr>
        <w:t xml:space="preserve">varios </w:t>
      </w:r>
      <w:r w:rsidR="00861E89" w:rsidRPr="00F834C7">
        <w:rPr>
          <w:rFonts w:cs="Arial"/>
          <w:color w:val="4F81BD" w:themeColor="accent1"/>
          <w:lang w:val="es-CO"/>
        </w:rPr>
        <w:t>actores:</w:t>
      </w:r>
    </w:p>
    <w:p w14:paraId="0BD4A597" w14:textId="77777777" w:rsidR="00861E89" w:rsidRPr="00F834C7" w:rsidRDefault="00861E89" w:rsidP="00861E89">
      <w:pPr>
        <w:pStyle w:val="Prrafodelista"/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</w:p>
    <w:p w14:paraId="77E143FB" w14:textId="163468F6" w:rsidR="00861E89" w:rsidRPr="00F834C7" w:rsidRDefault="00AD402B" w:rsidP="00861E89">
      <w:pPr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  <w:bookmarkStart w:id="85" w:name="OLE_LINK1"/>
      <w:bookmarkStart w:id="86" w:name="OLE_LINK2"/>
      <w:r w:rsidRPr="00F834C7">
        <w:rPr>
          <w:rFonts w:cs="Arial"/>
          <w:b/>
          <w:color w:val="4F81BD" w:themeColor="accent1"/>
          <w:lang w:val="es-CO"/>
        </w:rPr>
        <w:t>Usuario</w:t>
      </w:r>
      <w:r w:rsidR="00FB05BC" w:rsidRPr="00F834C7">
        <w:rPr>
          <w:rFonts w:cs="Arial"/>
          <w:b/>
          <w:color w:val="4F81BD" w:themeColor="accent1"/>
          <w:lang w:val="es-CO"/>
        </w:rPr>
        <w:t>:</w:t>
      </w:r>
      <w:r w:rsidR="00FB05BC" w:rsidRPr="00F834C7">
        <w:rPr>
          <w:rFonts w:cs="Arial"/>
          <w:color w:val="4F81BD" w:themeColor="accent1"/>
          <w:lang w:val="es-CO"/>
        </w:rPr>
        <w:t xml:space="preserve"> Podrá </w:t>
      </w:r>
      <w:r w:rsidR="00734539" w:rsidRPr="00F834C7">
        <w:rPr>
          <w:rFonts w:cs="Arial"/>
          <w:color w:val="4F81BD" w:themeColor="accent1"/>
          <w:lang w:val="es-CO"/>
        </w:rPr>
        <w:t xml:space="preserve">ingresar a la aplicación, </w:t>
      </w:r>
      <w:r w:rsidR="00861E89" w:rsidRPr="00F834C7">
        <w:rPr>
          <w:rFonts w:cs="Arial"/>
          <w:color w:val="4F81BD" w:themeColor="accent1"/>
          <w:lang w:val="es-CO"/>
        </w:rPr>
        <w:t xml:space="preserve">ver </w:t>
      </w:r>
      <w:r w:rsidR="00734539" w:rsidRPr="00F834C7">
        <w:rPr>
          <w:rFonts w:cs="Arial"/>
          <w:color w:val="4F81BD" w:themeColor="accent1"/>
          <w:lang w:val="es-CO"/>
        </w:rPr>
        <w:t xml:space="preserve">sus </w:t>
      </w:r>
      <w:r w:rsidRPr="00F834C7">
        <w:rPr>
          <w:rFonts w:cs="Arial"/>
          <w:color w:val="4F81BD" w:themeColor="accent1"/>
          <w:lang w:val="es-CO"/>
        </w:rPr>
        <w:t xml:space="preserve">datos personales, </w:t>
      </w:r>
      <w:r w:rsidR="00734539" w:rsidRPr="00F834C7">
        <w:rPr>
          <w:rFonts w:cs="Arial"/>
          <w:color w:val="4F81BD" w:themeColor="accent1"/>
          <w:lang w:val="es-CO"/>
        </w:rPr>
        <w:t xml:space="preserve">todos </w:t>
      </w:r>
      <w:r w:rsidRPr="00F834C7">
        <w:rPr>
          <w:rFonts w:cs="Arial"/>
          <w:color w:val="4F81BD" w:themeColor="accent1"/>
          <w:lang w:val="es-CO"/>
        </w:rPr>
        <w:t>los Objetos perdidos, podrá crear nuevos objetos perdidos y contactar con otros usuarios</w:t>
      </w:r>
      <w:r w:rsidR="00950BE7" w:rsidRPr="00F834C7">
        <w:rPr>
          <w:rFonts w:cs="Arial"/>
          <w:color w:val="4F81BD" w:themeColor="accent1"/>
          <w:lang w:val="es-CO"/>
        </w:rPr>
        <w:t>.</w:t>
      </w:r>
    </w:p>
    <w:p w14:paraId="6284149E" w14:textId="77777777" w:rsidR="00434C0E" w:rsidRPr="00F834C7" w:rsidRDefault="00434C0E" w:rsidP="00861E89">
      <w:pPr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</w:p>
    <w:p w14:paraId="4E78AAEF" w14:textId="73AB5CE3" w:rsidR="00434C0E" w:rsidRPr="00F834C7" w:rsidRDefault="00434C0E" w:rsidP="00434C0E">
      <w:pPr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  <w:r w:rsidRPr="00F834C7">
        <w:rPr>
          <w:rFonts w:cs="Arial"/>
          <w:b/>
          <w:color w:val="4F81BD" w:themeColor="accent1"/>
          <w:lang w:val="es-CO"/>
        </w:rPr>
        <w:t>Visitante:</w:t>
      </w:r>
      <w:r w:rsidRPr="00F834C7">
        <w:rPr>
          <w:rFonts w:cs="Arial"/>
          <w:color w:val="4F81BD" w:themeColor="accent1"/>
          <w:lang w:val="es-CO"/>
        </w:rPr>
        <w:t xml:space="preserve"> Podrá ver consultar </w:t>
      </w:r>
      <w:r w:rsidR="00734539" w:rsidRPr="00F834C7">
        <w:rPr>
          <w:rFonts w:cs="Arial"/>
          <w:color w:val="4F81BD" w:themeColor="accent1"/>
          <w:lang w:val="es-CO"/>
        </w:rPr>
        <w:t xml:space="preserve">todos </w:t>
      </w:r>
      <w:r w:rsidRPr="00F834C7">
        <w:rPr>
          <w:rFonts w:cs="Arial"/>
          <w:color w:val="4F81BD" w:themeColor="accent1"/>
          <w:lang w:val="es-CO"/>
        </w:rPr>
        <w:t>los Objetos Perdidos, podrá crear una cuenta.</w:t>
      </w:r>
    </w:p>
    <w:p w14:paraId="30D74355" w14:textId="77777777" w:rsidR="00434C0E" w:rsidRPr="00F834C7" w:rsidRDefault="00434C0E" w:rsidP="00861E89">
      <w:pPr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</w:p>
    <w:bookmarkEnd w:id="85"/>
    <w:bookmarkEnd w:id="86"/>
    <w:p w14:paraId="3435EFC4" w14:textId="32F5F5E3" w:rsidR="007545DC" w:rsidRPr="00F834C7" w:rsidRDefault="00AD402B" w:rsidP="007545DC">
      <w:pPr>
        <w:pStyle w:val="Prrafodelista"/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  <w:r w:rsidRPr="00F834C7">
        <w:rPr>
          <w:rFonts w:cs="Arial"/>
          <w:b/>
          <w:color w:val="4F81BD" w:themeColor="accent1"/>
          <w:lang w:val="es-CO"/>
        </w:rPr>
        <w:t>Objeto Perdido</w:t>
      </w:r>
      <w:r w:rsidR="00153348" w:rsidRPr="00F834C7">
        <w:rPr>
          <w:rFonts w:cs="Arial"/>
          <w:color w:val="4F81BD" w:themeColor="accent1"/>
          <w:lang w:val="es-CO"/>
        </w:rPr>
        <w:t xml:space="preserve">: </w:t>
      </w:r>
      <w:r w:rsidRPr="00F834C7">
        <w:rPr>
          <w:rFonts w:cs="Arial"/>
          <w:color w:val="4F81BD" w:themeColor="accent1"/>
          <w:lang w:val="es-CO"/>
        </w:rPr>
        <w:t>Tendrá la información correspondiente al Objeto, tendrá los datos de la persona que notifica el Objeto encontrado y tendrá notificaciones de contacto</w:t>
      </w:r>
      <w:r w:rsidR="000D715A" w:rsidRPr="00F834C7">
        <w:rPr>
          <w:rFonts w:cs="Arial"/>
          <w:color w:val="4F81BD" w:themeColor="accent1"/>
          <w:lang w:val="es-CO"/>
        </w:rPr>
        <w:t>.</w:t>
      </w:r>
    </w:p>
    <w:p w14:paraId="20E6DBDC" w14:textId="77777777" w:rsidR="00AD402B" w:rsidRPr="00F834C7" w:rsidRDefault="00AD402B" w:rsidP="007545DC">
      <w:pPr>
        <w:pStyle w:val="Prrafodelista"/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</w:p>
    <w:p w14:paraId="731473D2" w14:textId="72874EB5" w:rsidR="00876C3D" w:rsidRPr="00F834C7" w:rsidRDefault="00CE3A97" w:rsidP="007545DC">
      <w:pPr>
        <w:pStyle w:val="Prrafodelista"/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  <w:r w:rsidRPr="00F834C7">
        <w:rPr>
          <w:rFonts w:cs="Arial"/>
          <w:noProof/>
          <w:color w:val="4F81BD" w:themeColor="accent1"/>
          <w:lang w:val="es-ES_tradnl" w:eastAsia="es-ES_tradnl"/>
        </w:rPr>
        <w:drawing>
          <wp:inline distT="0" distB="0" distL="0" distR="0" wp14:anchorId="4BE3604D" wp14:editId="55A86D39">
            <wp:extent cx="5612130" cy="3968115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ole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01E4" w14:textId="77777777" w:rsidR="00876C3D" w:rsidRPr="00F834C7" w:rsidRDefault="00876C3D" w:rsidP="007545DC">
      <w:pPr>
        <w:pStyle w:val="Prrafodelista"/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</w:p>
    <w:p w14:paraId="724871D9" w14:textId="77777777" w:rsidR="00876C3D" w:rsidRPr="00F834C7" w:rsidRDefault="00876C3D" w:rsidP="007545DC">
      <w:pPr>
        <w:pStyle w:val="Prrafodelista"/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</w:p>
    <w:p w14:paraId="39730F61" w14:textId="77777777" w:rsidR="00CE3A97" w:rsidRPr="00F834C7" w:rsidRDefault="00CE3A97" w:rsidP="007545DC">
      <w:pPr>
        <w:pStyle w:val="Prrafodelista"/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</w:p>
    <w:p w14:paraId="0C40DBD2" w14:textId="77777777" w:rsidR="00CE3A97" w:rsidRPr="00F834C7" w:rsidRDefault="00CE3A97" w:rsidP="007545DC">
      <w:pPr>
        <w:pStyle w:val="Prrafodelista"/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</w:p>
    <w:p w14:paraId="2F3DB359" w14:textId="77777777" w:rsidR="00CE3A97" w:rsidRPr="00F834C7" w:rsidRDefault="00CE3A97" w:rsidP="007545DC">
      <w:pPr>
        <w:pStyle w:val="Prrafodelista"/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</w:p>
    <w:p w14:paraId="6D162FAD" w14:textId="77777777" w:rsidR="00CE3A97" w:rsidRPr="00F834C7" w:rsidRDefault="00CE3A97" w:rsidP="007545DC">
      <w:pPr>
        <w:pStyle w:val="Prrafodelista"/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</w:p>
    <w:p w14:paraId="072FF198" w14:textId="77777777" w:rsidR="00CE3A97" w:rsidRPr="00F834C7" w:rsidRDefault="00CE3A97" w:rsidP="007545DC">
      <w:pPr>
        <w:pStyle w:val="Prrafodelista"/>
        <w:autoSpaceDE w:val="0"/>
        <w:autoSpaceDN w:val="0"/>
        <w:adjustRightInd w:val="0"/>
        <w:ind w:left="360"/>
        <w:rPr>
          <w:rFonts w:cs="Arial"/>
          <w:color w:val="4F81BD" w:themeColor="accent1"/>
          <w:lang w:val="es-CO"/>
        </w:rPr>
      </w:pPr>
    </w:p>
    <w:p w14:paraId="143BEE87" w14:textId="23183776" w:rsidR="00A0341C" w:rsidRPr="00F834C7" w:rsidRDefault="00A0341C" w:rsidP="00B271ED">
      <w:pPr>
        <w:autoSpaceDE w:val="0"/>
        <w:autoSpaceDN w:val="0"/>
        <w:adjustRightInd w:val="0"/>
        <w:ind w:left="360"/>
        <w:jc w:val="left"/>
        <w:rPr>
          <w:rFonts w:ascii="Cambria" w:hAnsi="Cambria"/>
          <w:b/>
          <w:bCs/>
          <w:color w:val="4F81BD" w:themeColor="accent1"/>
          <w:sz w:val="26"/>
          <w:szCs w:val="26"/>
          <w:lang w:val="es-CO"/>
        </w:rPr>
      </w:pPr>
      <w:bookmarkStart w:id="87" w:name="_Toc307957075"/>
      <w:bookmarkStart w:id="88" w:name="_Toc307957160"/>
      <w:bookmarkStart w:id="89" w:name="_Toc307959817"/>
      <w:bookmarkStart w:id="90" w:name="_Toc308163097"/>
      <w:bookmarkStart w:id="91" w:name="_Toc308439508"/>
      <w:bookmarkEnd w:id="87"/>
      <w:bookmarkEnd w:id="88"/>
      <w:bookmarkEnd w:id="89"/>
      <w:bookmarkEnd w:id="90"/>
      <w:bookmarkEnd w:id="91"/>
    </w:p>
    <w:p w14:paraId="5553FD81" w14:textId="77777777" w:rsidR="00CE3A97" w:rsidRPr="00F834C7" w:rsidRDefault="00CE3A97" w:rsidP="00B271ED">
      <w:pPr>
        <w:autoSpaceDE w:val="0"/>
        <w:autoSpaceDN w:val="0"/>
        <w:adjustRightInd w:val="0"/>
        <w:ind w:left="360"/>
        <w:jc w:val="left"/>
        <w:rPr>
          <w:rFonts w:ascii="Cambria" w:hAnsi="Cambria"/>
          <w:b/>
          <w:bCs/>
          <w:color w:val="4F81BD" w:themeColor="accent1"/>
          <w:sz w:val="26"/>
          <w:szCs w:val="26"/>
          <w:lang w:val="es-CO"/>
        </w:rPr>
      </w:pPr>
    </w:p>
    <w:p w14:paraId="12311AED" w14:textId="77777777" w:rsidR="00CE3A97" w:rsidRPr="00F834C7" w:rsidRDefault="00CE3A97" w:rsidP="00B271ED">
      <w:pPr>
        <w:autoSpaceDE w:val="0"/>
        <w:autoSpaceDN w:val="0"/>
        <w:adjustRightInd w:val="0"/>
        <w:ind w:left="360"/>
        <w:jc w:val="left"/>
        <w:rPr>
          <w:rFonts w:ascii="Cambria" w:hAnsi="Cambria"/>
          <w:b/>
          <w:bCs/>
          <w:vanish/>
          <w:color w:val="4F81BD" w:themeColor="accent1"/>
          <w:sz w:val="26"/>
          <w:szCs w:val="26"/>
          <w:lang w:val="es-CO"/>
        </w:rPr>
      </w:pPr>
    </w:p>
    <w:p w14:paraId="5A3A5DA0" w14:textId="77777777" w:rsidR="00A0341C" w:rsidRPr="00F834C7" w:rsidRDefault="00A0341C" w:rsidP="00B91CBA">
      <w:pPr>
        <w:pStyle w:val="Prrafodelista"/>
        <w:keepNext/>
        <w:numPr>
          <w:ilvl w:val="0"/>
          <w:numId w:val="4"/>
        </w:numPr>
        <w:spacing w:before="240" w:after="60"/>
        <w:contextualSpacing w:val="0"/>
        <w:outlineLvl w:val="2"/>
        <w:rPr>
          <w:rFonts w:ascii="Cambria" w:hAnsi="Cambria"/>
          <w:b/>
          <w:bCs/>
          <w:vanish/>
          <w:color w:val="4F81BD" w:themeColor="accent1"/>
          <w:sz w:val="26"/>
          <w:szCs w:val="26"/>
          <w:lang w:val="es-CO"/>
        </w:rPr>
      </w:pPr>
      <w:bookmarkStart w:id="92" w:name="_Toc272152071"/>
      <w:bookmarkStart w:id="93" w:name="_Toc272156900"/>
      <w:bookmarkStart w:id="94" w:name="_Toc272320343"/>
      <w:bookmarkStart w:id="95" w:name="_Toc273960376"/>
      <w:bookmarkStart w:id="96" w:name="_Toc274727664"/>
      <w:bookmarkStart w:id="97" w:name="_Toc275339439"/>
      <w:bookmarkStart w:id="98" w:name="_Toc275340877"/>
      <w:bookmarkStart w:id="99" w:name="_Toc275881459"/>
      <w:bookmarkStart w:id="100" w:name="_Toc275933155"/>
      <w:bookmarkStart w:id="101" w:name="_Toc275935253"/>
      <w:bookmarkStart w:id="102" w:name="_Toc275939238"/>
      <w:bookmarkStart w:id="103" w:name="_Toc276974853"/>
      <w:bookmarkStart w:id="104" w:name="_Toc281391715"/>
      <w:bookmarkStart w:id="105" w:name="_Toc283797751"/>
      <w:bookmarkStart w:id="106" w:name="_Toc283971445"/>
      <w:bookmarkStart w:id="107" w:name="_Toc286675553"/>
      <w:bookmarkStart w:id="108" w:name="_Toc286743146"/>
      <w:bookmarkStart w:id="109" w:name="_Toc286743631"/>
      <w:bookmarkStart w:id="110" w:name="_Toc286744173"/>
      <w:bookmarkStart w:id="111" w:name="_Toc286744392"/>
      <w:bookmarkStart w:id="112" w:name="_Toc286744504"/>
      <w:bookmarkStart w:id="113" w:name="_Toc286763192"/>
      <w:bookmarkStart w:id="114" w:name="_Toc287256458"/>
      <w:bookmarkStart w:id="115" w:name="_Toc287429239"/>
      <w:bookmarkStart w:id="116" w:name="_Toc287861429"/>
      <w:bookmarkStart w:id="117" w:name="_Toc303346582"/>
      <w:bookmarkStart w:id="118" w:name="_Toc303346618"/>
      <w:bookmarkStart w:id="119" w:name="_Toc303346779"/>
      <w:bookmarkStart w:id="120" w:name="_Toc303350174"/>
      <w:bookmarkStart w:id="121" w:name="_Toc303593432"/>
      <w:bookmarkStart w:id="122" w:name="_Toc303669766"/>
      <w:bookmarkStart w:id="123" w:name="_Toc303669961"/>
      <w:bookmarkStart w:id="124" w:name="_Toc304448998"/>
      <w:bookmarkStart w:id="125" w:name="_Toc304903603"/>
      <w:bookmarkStart w:id="126" w:name="_Toc304904783"/>
      <w:bookmarkStart w:id="127" w:name="_Toc305056958"/>
      <w:bookmarkStart w:id="128" w:name="_Toc305483853"/>
      <w:bookmarkStart w:id="129" w:name="_Toc306205633"/>
      <w:bookmarkStart w:id="130" w:name="_Toc306205927"/>
      <w:bookmarkStart w:id="131" w:name="_Toc306206832"/>
      <w:bookmarkStart w:id="132" w:name="_Toc306356302"/>
      <w:bookmarkStart w:id="133" w:name="_Toc306357992"/>
      <w:bookmarkStart w:id="134" w:name="_Toc306358046"/>
      <w:bookmarkStart w:id="135" w:name="_Toc307930816"/>
      <w:bookmarkStart w:id="136" w:name="_Toc307930871"/>
      <w:bookmarkStart w:id="137" w:name="_Toc307930914"/>
      <w:bookmarkStart w:id="138" w:name="_Toc307957076"/>
      <w:bookmarkStart w:id="139" w:name="_Toc307957161"/>
      <w:bookmarkStart w:id="140" w:name="_Toc307959818"/>
      <w:bookmarkStart w:id="141" w:name="_Toc308163098"/>
      <w:bookmarkStart w:id="142" w:name="_Toc308439509"/>
      <w:bookmarkStart w:id="143" w:name="_Toc308788377"/>
      <w:bookmarkStart w:id="144" w:name="_Toc309112626"/>
      <w:bookmarkStart w:id="145" w:name="_Toc309112662"/>
      <w:bookmarkStart w:id="146" w:name="_Toc309308610"/>
      <w:bookmarkStart w:id="147" w:name="_Toc309309293"/>
      <w:bookmarkStart w:id="148" w:name="_Toc309309357"/>
      <w:bookmarkStart w:id="149" w:name="_Toc309309405"/>
      <w:bookmarkStart w:id="150" w:name="_Toc309309549"/>
      <w:bookmarkStart w:id="151" w:name="_Toc309309597"/>
      <w:bookmarkStart w:id="152" w:name="_Toc309309647"/>
      <w:bookmarkStart w:id="153" w:name="_Toc432547621"/>
      <w:bookmarkStart w:id="154" w:name="_Toc432608436"/>
      <w:bookmarkStart w:id="155" w:name="_Toc432616044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14:paraId="0C269FE4" w14:textId="77777777" w:rsidR="00A0341C" w:rsidRPr="00F834C7" w:rsidRDefault="00A0341C" w:rsidP="00B91CBA">
      <w:pPr>
        <w:pStyle w:val="Prrafodelista"/>
        <w:keepNext/>
        <w:numPr>
          <w:ilvl w:val="1"/>
          <w:numId w:val="4"/>
        </w:numPr>
        <w:spacing w:before="240" w:after="60"/>
        <w:contextualSpacing w:val="0"/>
        <w:outlineLvl w:val="2"/>
        <w:rPr>
          <w:rFonts w:ascii="Cambria" w:hAnsi="Cambria"/>
          <w:b/>
          <w:bCs/>
          <w:vanish/>
          <w:color w:val="4F81BD" w:themeColor="accent1"/>
          <w:sz w:val="26"/>
          <w:szCs w:val="26"/>
          <w:lang w:val="es-CO"/>
        </w:rPr>
      </w:pPr>
      <w:bookmarkStart w:id="156" w:name="_Toc272152072"/>
      <w:bookmarkStart w:id="157" w:name="_Toc272156901"/>
      <w:bookmarkStart w:id="158" w:name="_Toc272320344"/>
      <w:bookmarkStart w:id="159" w:name="_Toc273960377"/>
      <w:bookmarkStart w:id="160" w:name="_Toc274727665"/>
      <w:bookmarkStart w:id="161" w:name="_Toc275339440"/>
      <w:bookmarkStart w:id="162" w:name="_Toc275340878"/>
      <w:bookmarkStart w:id="163" w:name="_Toc275881460"/>
      <w:bookmarkStart w:id="164" w:name="_Toc275933156"/>
      <w:bookmarkStart w:id="165" w:name="_Toc275935254"/>
      <w:bookmarkStart w:id="166" w:name="_Toc275939239"/>
      <w:bookmarkStart w:id="167" w:name="_Toc276974854"/>
      <w:bookmarkStart w:id="168" w:name="_Toc281391716"/>
      <w:bookmarkStart w:id="169" w:name="_Toc283797752"/>
      <w:bookmarkStart w:id="170" w:name="_Toc283971446"/>
      <w:bookmarkStart w:id="171" w:name="_Toc286675554"/>
      <w:bookmarkStart w:id="172" w:name="_Toc286743147"/>
      <w:bookmarkStart w:id="173" w:name="_Toc286743632"/>
      <w:bookmarkStart w:id="174" w:name="_Toc286744174"/>
      <w:bookmarkStart w:id="175" w:name="_Toc286744393"/>
      <w:bookmarkStart w:id="176" w:name="_Toc286744505"/>
      <w:bookmarkStart w:id="177" w:name="_Toc286763193"/>
      <w:bookmarkStart w:id="178" w:name="_Toc287256459"/>
      <w:bookmarkStart w:id="179" w:name="_Toc287429240"/>
      <w:bookmarkStart w:id="180" w:name="_Toc287861430"/>
      <w:bookmarkStart w:id="181" w:name="_Toc303346583"/>
      <w:bookmarkStart w:id="182" w:name="_Toc303346619"/>
      <w:bookmarkStart w:id="183" w:name="_Toc303346780"/>
      <w:bookmarkStart w:id="184" w:name="_Toc303350175"/>
      <w:bookmarkStart w:id="185" w:name="_Toc303593433"/>
      <w:bookmarkStart w:id="186" w:name="_Toc303669767"/>
      <w:bookmarkStart w:id="187" w:name="_Toc303669962"/>
      <w:bookmarkStart w:id="188" w:name="_Toc304448999"/>
      <w:bookmarkStart w:id="189" w:name="_Toc304903604"/>
      <w:bookmarkStart w:id="190" w:name="_Toc304904784"/>
      <w:bookmarkStart w:id="191" w:name="_Toc305056959"/>
      <w:bookmarkStart w:id="192" w:name="_Toc305483854"/>
      <w:bookmarkStart w:id="193" w:name="_Toc306205634"/>
      <w:bookmarkStart w:id="194" w:name="_Toc306205928"/>
      <w:bookmarkStart w:id="195" w:name="_Toc306206833"/>
      <w:bookmarkStart w:id="196" w:name="_Toc306356303"/>
      <w:bookmarkStart w:id="197" w:name="_Toc306357993"/>
      <w:bookmarkStart w:id="198" w:name="_Toc306358047"/>
      <w:bookmarkStart w:id="199" w:name="_Toc307930817"/>
      <w:bookmarkStart w:id="200" w:name="_Toc307930872"/>
      <w:bookmarkStart w:id="201" w:name="_Toc307930915"/>
      <w:bookmarkStart w:id="202" w:name="_Toc307957077"/>
      <w:bookmarkStart w:id="203" w:name="_Toc307957162"/>
      <w:bookmarkStart w:id="204" w:name="_Toc307959819"/>
      <w:bookmarkStart w:id="205" w:name="_Toc308163099"/>
      <w:bookmarkStart w:id="206" w:name="_Toc308439510"/>
      <w:bookmarkStart w:id="207" w:name="_Toc308788378"/>
      <w:bookmarkStart w:id="208" w:name="_Toc309112627"/>
      <w:bookmarkStart w:id="209" w:name="_Toc309112663"/>
      <w:bookmarkStart w:id="210" w:name="_Toc309308611"/>
      <w:bookmarkStart w:id="211" w:name="_Toc309309294"/>
      <w:bookmarkStart w:id="212" w:name="_Toc309309358"/>
      <w:bookmarkStart w:id="213" w:name="_Toc309309406"/>
      <w:bookmarkStart w:id="214" w:name="_Toc309309550"/>
      <w:bookmarkStart w:id="215" w:name="_Toc309309598"/>
      <w:bookmarkStart w:id="216" w:name="_Toc309309648"/>
      <w:bookmarkStart w:id="217" w:name="_Toc432547622"/>
      <w:bookmarkStart w:id="218" w:name="_Toc432608437"/>
      <w:bookmarkStart w:id="219" w:name="_Toc43261604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14:paraId="40D09C5C" w14:textId="77777777" w:rsidR="00A0341C" w:rsidRDefault="00A0341C" w:rsidP="00B91CBA">
      <w:pPr>
        <w:pStyle w:val="Ttulo2"/>
        <w:keepNext/>
        <w:keepLines/>
        <w:numPr>
          <w:ilvl w:val="1"/>
          <w:numId w:val="6"/>
        </w:numPr>
        <w:spacing w:before="200"/>
        <w:rPr>
          <w:color w:val="4F81BD" w:themeColor="accent1"/>
          <w:lang w:val="es-CO"/>
        </w:rPr>
      </w:pPr>
      <w:bookmarkStart w:id="220" w:name="_Toc283797753"/>
      <w:bookmarkStart w:id="221" w:name="_Toc283971447"/>
      <w:bookmarkStart w:id="222" w:name="_Toc286675555"/>
      <w:bookmarkStart w:id="223" w:name="_Toc286744394"/>
      <w:bookmarkStart w:id="224" w:name="_Toc432616046"/>
      <w:bookmarkEnd w:id="84"/>
      <w:r w:rsidRPr="00F834C7">
        <w:rPr>
          <w:color w:val="4F81BD" w:themeColor="accent1"/>
          <w:lang w:val="es-CO"/>
        </w:rPr>
        <w:t>Funciones del Producto</w:t>
      </w:r>
      <w:bookmarkEnd w:id="220"/>
      <w:bookmarkEnd w:id="221"/>
      <w:bookmarkEnd w:id="222"/>
      <w:bookmarkEnd w:id="223"/>
      <w:bookmarkEnd w:id="224"/>
    </w:p>
    <w:p w14:paraId="330C4CD3" w14:textId="77777777" w:rsidR="003F4B4E" w:rsidRPr="003F4B4E" w:rsidRDefault="003F4B4E" w:rsidP="003F4B4E">
      <w:pPr>
        <w:rPr>
          <w:lang w:val="es-CO"/>
        </w:rPr>
      </w:pPr>
    </w:p>
    <w:p w14:paraId="1E0B478C" w14:textId="4B40B3B8" w:rsidR="008F3F22" w:rsidRPr="00F834C7" w:rsidRDefault="008F3F22" w:rsidP="008F3F22">
      <w:pPr>
        <w:numPr>
          <w:ilvl w:val="0"/>
          <w:numId w:val="21"/>
        </w:numPr>
        <w:autoSpaceDE w:val="0"/>
        <w:autoSpaceDN w:val="0"/>
        <w:adjustRightInd w:val="0"/>
        <w:jc w:val="left"/>
        <w:rPr>
          <w:color w:val="4F81BD" w:themeColor="accent1"/>
          <w:lang w:val="es-CO"/>
        </w:rPr>
      </w:pPr>
      <w:bookmarkStart w:id="225" w:name="_Toc272152076"/>
      <w:bookmarkStart w:id="226" w:name="_Toc272156904"/>
      <w:bookmarkStart w:id="227" w:name="_Toc272320347"/>
      <w:bookmarkStart w:id="228" w:name="_Toc273960380"/>
      <w:bookmarkStart w:id="229" w:name="_Toc274727668"/>
      <w:bookmarkStart w:id="230" w:name="_Toc275339443"/>
      <w:bookmarkStart w:id="231" w:name="_Toc275340881"/>
      <w:bookmarkStart w:id="232" w:name="_Toc275881463"/>
      <w:bookmarkStart w:id="233" w:name="_Toc275933159"/>
      <w:bookmarkStart w:id="234" w:name="_Toc275935257"/>
      <w:bookmarkStart w:id="235" w:name="_Toc275939242"/>
      <w:bookmarkStart w:id="236" w:name="_Toc276974857"/>
      <w:bookmarkStart w:id="237" w:name="_Toc281391719"/>
      <w:bookmarkStart w:id="238" w:name="_Toc283797755"/>
      <w:bookmarkStart w:id="239" w:name="_Toc283971449"/>
      <w:bookmarkStart w:id="240" w:name="_Toc286675557"/>
      <w:bookmarkStart w:id="241" w:name="_Toc286743150"/>
      <w:bookmarkStart w:id="242" w:name="_Toc286743635"/>
      <w:bookmarkStart w:id="243" w:name="_Toc286744177"/>
      <w:bookmarkStart w:id="244" w:name="_Toc286744396"/>
      <w:bookmarkStart w:id="245" w:name="_Toc286744508"/>
      <w:bookmarkStart w:id="246" w:name="_Toc286763196"/>
      <w:bookmarkStart w:id="247" w:name="_Toc287256462"/>
      <w:bookmarkStart w:id="248" w:name="_Toc287429243"/>
      <w:bookmarkStart w:id="249" w:name="_Toc287861433"/>
      <w:bookmarkStart w:id="250" w:name="_Toc303346586"/>
      <w:bookmarkStart w:id="251" w:name="_Toc303346622"/>
      <w:bookmarkStart w:id="252" w:name="_Toc303346783"/>
      <w:bookmarkStart w:id="253" w:name="_Toc303350178"/>
      <w:bookmarkStart w:id="254" w:name="_Toc303593436"/>
      <w:bookmarkStart w:id="255" w:name="_Toc303669770"/>
      <w:bookmarkStart w:id="256" w:name="_Toc303669965"/>
      <w:bookmarkStart w:id="257" w:name="_Toc304449002"/>
      <w:bookmarkStart w:id="258" w:name="_Toc304903607"/>
      <w:bookmarkStart w:id="259" w:name="_Toc304904787"/>
      <w:bookmarkStart w:id="260" w:name="_Toc305056961"/>
      <w:bookmarkStart w:id="261" w:name="_Toc305483856"/>
      <w:bookmarkStart w:id="262" w:name="_Toc306205636"/>
      <w:bookmarkStart w:id="263" w:name="_Toc306205930"/>
      <w:bookmarkStart w:id="264" w:name="_Toc306206835"/>
      <w:bookmarkStart w:id="265" w:name="_Toc306356305"/>
      <w:bookmarkStart w:id="266" w:name="_Toc306357995"/>
      <w:bookmarkStart w:id="267" w:name="_Toc306358049"/>
      <w:bookmarkStart w:id="268" w:name="_Toc307930819"/>
      <w:bookmarkStart w:id="269" w:name="_Toc307930874"/>
      <w:bookmarkStart w:id="270" w:name="_Toc307930917"/>
      <w:bookmarkStart w:id="271" w:name="_Toc270931366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r w:rsidRPr="00F834C7">
        <w:rPr>
          <w:color w:val="4F81BD" w:themeColor="accent1"/>
          <w:lang w:val="es-CO"/>
        </w:rPr>
        <w:t xml:space="preserve">La </w:t>
      </w:r>
      <w:r w:rsidR="00DE0E17" w:rsidRPr="00F834C7">
        <w:rPr>
          <w:color w:val="4F81BD" w:themeColor="accent1"/>
          <w:lang w:val="es-CO"/>
        </w:rPr>
        <w:t>aplicación</w:t>
      </w:r>
      <w:r w:rsidRPr="00F834C7">
        <w:rPr>
          <w:color w:val="4F81BD" w:themeColor="accent1"/>
          <w:lang w:val="es-CO"/>
        </w:rPr>
        <w:t xml:space="preserve"> deberá ser capaz de proporcionar a los usuarios una forma amigable de </w:t>
      </w:r>
      <w:r w:rsidR="00DE0E17" w:rsidRPr="00F834C7">
        <w:rPr>
          <w:color w:val="4F81BD" w:themeColor="accent1"/>
          <w:lang w:val="es-CO"/>
        </w:rPr>
        <w:t>los mostrar los Objetos perdidos</w:t>
      </w:r>
      <w:r w:rsidRPr="00F834C7">
        <w:rPr>
          <w:color w:val="4F81BD" w:themeColor="accent1"/>
          <w:lang w:val="es-CO"/>
        </w:rPr>
        <w:t>.</w:t>
      </w:r>
    </w:p>
    <w:p w14:paraId="31C47C55" w14:textId="77777777" w:rsidR="008F3F22" w:rsidRPr="00F834C7" w:rsidRDefault="008F3F22" w:rsidP="008F3F22">
      <w:pPr>
        <w:autoSpaceDE w:val="0"/>
        <w:autoSpaceDN w:val="0"/>
        <w:adjustRightInd w:val="0"/>
        <w:jc w:val="left"/>
        <w:rPr>
          <w:color w:val="4F81BD" w:themeColor="accent1"/>
          <w:lang w:val="es-CO"/>
        </w:rPr>
      </w:pPr>
    </w:p>
    <w:p w14:paraId="59E2A4BD" w14:textId="77777777" w:rsidR="008F3F22" w:rsidRPr="00F834C7" w:rsidRDefault="00C22BAA" w:rsidP="008F3F22">
      <w:pPr>
        <w:numPr>
          <w:ilvl w:val="0"/>
          <w:numId w:val="21"/>
        </w:numPr>
        <w:autoSpaceDE w:val="0"/>
        <w:autoSpaceDN w:val="0"/>
        <w:adjustRightInd w:val="0"/>
        <w:jc w:val="left"/>
        <w:rPr>
          <w:color w:val="4F81BD" w:themeColor="accent1"/>
          <w:lang w:val="es-CO"/>
        </w:rPr>
      </w:pPr>
      <w:r w:rsidRPr="00F834C7">
        <w:rPr>
          <w:color w:val="4F81BD" w:themeColor="accent1"/>
          <w:lang w:val="es-CO"/>
        </w:rPr>
        <w:t>A</w:t>
      </w:r>
      <w:r w:rsidR="008F3F22" w:rsidRPr="00F834C7">
        <w:rPr>
          <w:color w:val="4F81BD" w:themeColor="accent1"/>
          <w:lang w:val="es-CO"/>
        </w:rPr>
        <w:t>barca múltiples aspectos en la gestión de cualquier centro médico, tales como: Gestión de Historias Clínicas, Horarios y Turnos de pacientes para consultas médicas.</w:t>
      </w:r>
    </w:p>
    <w:p w14:paraId="66D6DB06" w14:textId="77777777" w:rsidR="008F3F22" w:rsidRPr="00F834C7" w:rsidRDefault="008F3F22" w:rsidP="008F3F22">
      <w:pPr>
        <w:pStyle w:val="Prrafodelista"/>
        <w:rPr>
          <w:color w:val="4F81BD" w:themeColor="accent1"/>
          <w:lang w:val="es-CO"/>
        </w:rPr>
      </w:pPr>
    </w:p>
    <w:p w14:paraId="5B9D5264" w14:textId="08910DEA" w:rsidR="008F3F22" w:rsidRPr="00F834C7" w:rsidRDefault="008F3F22" w:rsidP="001D34E8">
      <w:pPr>
        <w:numPr>
          <w:ilvl w:val="0"/>
          <w:numId w:val="21"/>
        </w:numPr>
        <w:autoSpaceDE w:val="0"/>
        <w:autoSpaceDN w:val="0"/>
        <w:adjustRightInd w:val="0"/>
        <w:jc w:val="left"/>
        <w:rPr>
          <w:color w:val="4F81BD" w:themeColor="accent1"/>
          <w:lang w:val="es-CO"/>
        </w:rPr>
      </w:pPr>
      <w:r w:rsidRPr="00F834C7">
        <w:rPr>
          <w:color w:val="4F81BD" w:themeColor="accent1"/>
          <w:lang w:val="es-CO"/>
        </w:rPr>
        <w:t xml:space="preserve">Se adaptara a cualquier </w:t>
      </w:r>
      <w:r w:rsidR="00DE0E17" w:rsidRPr="00F834C7">
        <w:rPr>
          <w:color w:val="4F81BD" w:themeColor="accent1"/>
          <w:lang w:val="es-CO"/>
        </w:rPr>
        <w:t>dispositivo móvil ose responsivo, para poder ingresar desde cualquier lugar y dispositivo</w:t>
      </w:r>
      <w:r w:rsidR="00153348" w:rsidRPr="00F834C7">
        <w:rPr>
          <w:color w:val="4F81BD" w:themeColor="accent1"/>
          <w:lang w:val="es-CO"/>
        </w:rPr>
        <w:t>.</w:t>
      </w:r>
    </w:p>
    <w:p w14:paraId="3D6E9EAB" w14:textId="77777777" w:rsidR="008F3F22" w:rsidRPr="00F834C7" w:rsidRDefault="008F3F22" w:rsidP="008F3F22">
      <w:pPr>
        <w:pStyle w:val="Prrafodelista"/>
        <w:rPr>
          <w:color w:val="4F81BD" w:themeColor="accent1"/>
          <w:lang w:val="es-CO"/>
        </w:rPr>
      </w:pPr>
    </w:p>
    <w:p w14:paraId="57C9E5E1" w14:textId="77777777" w:rsidR="008F3F22" w:rsidRPr="00F834C7" w:rsidRDefault="008F3F22" w:rsidP="008F3F22">
      <w:pPr>
        <w:numPr>
          <w:ilvl w:val="0"/>
          <w:numId w:val="21"/>
        </w:numPr>
        <w:autoSpaceDE w:val="0"/>
        <w:autoSpaceDN w:val="0"/>
        <w:adjustRightInd w:val="0"/>
        <w:jc w:val="left"/>
        <w:rPr>
          <w:color w:val="4F81BD" w:themeColor="accent1"/>
          <w:lang w:val="es-CO"/>
        </w:rPr>
      </w:pPr>
      <w:r w:rsidRPr="00F834C7">
        <w:rPr>
          <w:color w:val="4F81BD" w:themeColor="accent1"/>
          <w:lang w:val="es-CO"/>
        </w:rPr>
        <w:t>Búsqueda por disponibilidad.</w:t>
      </w:r>
    </w:p>
    <w:p w14:paraId="7784C7D2" w14:textId="77777777" w:rsidR="008F3F22" w:rsidRPr="00F834C7" w:rsidRDefault="008F3F22" w:rsidP="008F3F22">
      <w:pPr>
        <w:pStyle w:val="Prrafodelista"/>
        <w:rPr>
          <w:color w:val="4F81BD" w:themeColor="accent1"/>
          <w:lang w:val="es-CO"/>
        </w:rPr>
      </w:pPr>
    </w:p>
    <w:p w14:paraId="3BF2B063" w14:textId="1994DBBC" w:rsidR="008F3F22" w:rsidRPr="00F834C7" w:rsidRDefault="008F3F22" w:rsidP="008F3F22">
      <w:pPr>
        <w:numPr>
          <w:ilvl w:val="0"/>
          <w:numId w:val="21"/>
        </w:numPr>
        <w:autoSpaceDE w:val="0"/>
        <w:autoSpaceDN w:val="0"/>
        <w:adjustRightInd w:val="0"/>
        <w:jc w:val="left"/>
        <w:rPr>
          <w:color w:val="4F81BD" w:themeColor="accent1"/>
          <w:lang w:val="es-CO"/>
        </w:rPr>
      </w:pPr>
      <w:r w:rsidRPr="00F834C7">
        <w:rPr>
          <w:color w:val="4F81BD" w:themeColor="accent1"/>
          <w:lang w:val="es-CO"/>
        </w:rPr>
        <w:t xml:space="preserve">Se puede generar una </w:t>
      </w:r>
      <w:r w:rsidR="00DE0E17" w:rsidRPr="00F834C7">
        <w:rPr>
          <w:color w:val="4F81BD" w:themeColor="accent1"/>
          <w:lang w:val="es-CO"/>
        </w:rPr>
        <w:t>notificación por 2</w:t>
      </w:r>
      <w:r w:rsidRPr="00F834C7">
        <w:rPr>
          <w:color w:val="4F81BD" w:themeColor="accent1"/>
          <w:lang w:val="es-CO"/>
        </w:rPr>
        <w:t xml:space="preserve"> vías: Se </w:t>
      </w:r>
      <w:r w:rsidR="00DE0E17" w:rsidRPr="00F834C7">
        <w:rPr>
          <w:color w:val="4F81BD" w:themeColor="accent1"/>
          <w:lang w:val="es-CO"/>
        </w:rPr>
        <w:t xml:space="preserve">envía la notificación </w:t>
      </w:r>
      <w:r w:rsidRPr="00F834C7">
        <w:rPr>
          <w:color w:val="4F81BD" w:themeColor="accent1"/>
          <w:lang w:val="es-CO"/>
        </w:rPr>
        <w:t>en for</w:t>
      </w:r>
      <w:r w:rsidR="00DE0E17" w:rsidRPr="00F834C7">
        <w:rPr>
          <w:color w:val="4F81BD" w:themeColor="accent1"/>
          <w:lang w:val="es-CO"/>
        </w:rPr>
        <w:t>ma telefónica, vía e-mail</w:t>
      </w:r>
      <w:r w:rsidRPr="00F834C7">
        <w:rPr>
          <w:color w:val="4F81BD" w:themeColor="accent1"/>
          <w:lang w:val="es-CO"/>
        </w:rPr>
        <w:t xml:space="preserve">.  </w:t>
      </w:r>
    </w:p>
    <w:p w14:paraId="68658B6C" w14:textId="77777777" w:rsidR="001D34E8" w:rsidRPr="00F834C7" w:rsidRDefault="001D34E8" w:rsidP="001D34E8">
      <w:pPr>
        <w:pStyle w:val="Prrafodelista"/>
        <w:rPr>
          <w:color w:val="4F81BD" w:themeColor="accent1"/>
          <w:lang w:val="es-CO"/>
        </w:rPr>
      </w:pPr>
    </w:p>
    <w:p w14:paraId="1AA296B0" w14:textId="60DEF7E6" w:rsidR="001D34E8" w:rsidRPr="00F834C7" w:rsidRDefault="001D34E8" w:rsidP="008F3F22">
      <w:pPr>
        <w:numPr>
          <w:ilvl w:val="0"/>
          <w:numId w:val="21"/>
        </w:numPr>
        <w:autoSpaceDE w:val="0"/>
        <w:autoSpaceDN w:val="0"/>
        <w:adjustRightInd w:val="0"/>
        <w:jc w:val="left"/>
        <w:rPr>
          <w:color w:val="4F81BD" w:themeColor="accent1"/>
          <w:lang w:val="es-CO"/>
        </w:rPr>
      </w:pPr>
      <w:r w:rsidRPr="00F834C7">
        <w:rPr>
          <w:color w:val="4F81BD" w:themeColor="accent1"/>
          <w:lang w:val="es-CO"/>
        </w:rPr>
        <w:t xml:space="preserve">Gestión de </w:t>
      </w:r>
      <w:r w:rsidR="00DE0E17" w:rsidRPr="00F834C7">
        <w:rPr>
          <w:color w:val="4F81BD" w:themeColor="accent1"/>
          <w:lang w:val="es-CO"/>
        </w:rPr>
        <w:t>los Objetos será</w:t>
      </w:r>
      <w:r w:rsidRPr="00F834C7">
        <w:rPr>
          <w:color w:val="4F81BD" w:themeColor="accent1"/>
          <w:lang w:val="es-CO"/>
        </w:rPr>
        <w:t xml:space="preserve"> en tiempo real.</w:t>
      </w:r>
    </w:p>
    <w:p w14:paraId="6A7B995A" w14:textId="77777777" w:rsidR="00C1671D" w:rsidRPr="00F834C7" w:rsidRDefault="00C1671D" w:rsidP="00C1671D">
      <w:pPr>
        <w:pStyle w:val="Prrafodelista"/>
        <w:rPr>
          <w:color w:val="4F81BD" w:themeColor="accent1"/>
          <w:lang w:val="es-CO"/>
        </w:rPr>
      </w:pPr>
    </w:p>
    <w:p w14:paraId="22B71379" w14:textId="01833B95" w:rsidR="00C1671D" w:rsidRPr="00F834C7" w:rsidRDefault="00DE0E17" w:rsidP="001D34E8">
      <w:pPr>
        <w:numPr>
          <w:ilvl w:val="0"/>
          <w:numId w:val="21"/>
        </w:numPr>
        <w:autoSpaceDE w:val="0"/>
        <w:autoSpaceDN w:val="0"/>
        <w:adjustRightInd w:val="0"/>
        <w:jc w:val="left"/>
        <w:rPr>
          <w:color w:val="4F81BD" w:themeColor="accent1"/>
          <w:lang w:val="es-CO"/>
        </w:rPr>
      </w:pPr>
      <w:r w:rsidRPr="00F834C7">
        <w:rPr>
          <w:color w:val="4F81BD" w:themeColor="accent1"/>
          <w:lang w:val="es-CO"/>
        </w:rPr>
        <w:t>Se podrá rea</w:t>
      </w:r>
      <w:r w:rsidR="0029333C" w:rsidRPr="00F834C7">
        <w:rPr>
          <w:color w:val="4F81BD" w:themeColor="accent1"/>
          <w:lang w:val="es-CO"/>
        </w:rPr>
        <w:t xml:space="preserve">lizar el contacto de dos </w:t>
      </w:r>
      <w:r w:rsidRPr="00F834C7">
        <w:rPr>
          <w:color w:val="4F81BD" w:themeColor="accent1"/>
          <w:lang w:val="es-CO"/>
        </w:rPr>
        <w:t xml:space="preserve">usuarios, para gestionar la </w:t>
      </w:r>
      <w:r w:rsidR="0029333C" w:rsidRPr="00F834C7">
        <w:rPr>
          <w:color w:val="4F81BD" w:themeColor="accent1"/>
          <w:lang w:val="es-CO"/>
        </w:rPr>
        <w:t>entrega del Objeto</w:t>
      </w:r>
      <w:r w:rsidR="00C1671D" w:rsidRPr="00F834C7">
        <w:rPr>
          <w:color w:val="4F81BD" w:themeColor="accent1"/>
          <w:lang w:val="es-CO"/>
        </w:rPr>
        <w:t>.</w:t>
      </w:r>
    </w:p>
    <w:p w14:paraId="6472D382" w14:textId="77777777" w:rsidR="00C91B44" w:rsidRPr="00F834C7" w:rsidRDefault="00C91B44" w:rsidP="00C91B44">
      <w:pPr>
        <w:pStyle w:val="Prrafodelista"/>
        <w:rPr>
          <w:color w:val="4F81BD" w:themeColor="accent1"/>
          <w:lang w:val="es-CO"/>
        </w:rPr>
      </w:pPr>
    </w:p>
    <w:p w14:paraId="2429182A" w14:textId="77777777" w:rsidR="00C91B44" w:rsidRPr="00F834C7" w:rsidRDefault="00C91B44" w:rsidP="00DB75F0">
      <w:pPr>
        <w:numPr>
          <w:ilvl w:val="0"/>
          <w:numId w:val="21"/>
        </w:numPr>
        <w:autoSpaceDE w:val="0"/>
        <w:autoSpaceDN w:val="0"/>
        <w:adjustRightInd w:val="0"/>
        <w:jc w:val="left"/>
        <w:rPr>
          <w:color w:val="4F81BD" w:themeColor="accent1"/>
          <w:lang w:val="es-CO"/>
        </w:rPr>
      </w:pPr>
      <w:r w:rsidRPr="00F834C7">
        <w:rPr>
          <w:color w:val="4F81BD" w:themeColor="accent1"/>
          <w:lang w:val="es-CO"/>
        </w:rPr>
        <w:t>Posibilidad de</w:t>
      </w:r>
      <w:r w:rsidR="00DB75F0" w:rsidRPr="00F834C7">
        <w:rPr>
          <w:color w:val="4F81BD" w:themeColor="accent1"/>
          <w:lang w:val="es-CO"/>
        </w:rPr>
        <w:t xml:space="preserve"> utilización mediante navegador.</w:t>
      </w:r>
      <w:r w:rsidR="00C61BA0" w:rsidRPr="00F834C7">
        <w:rPr>
          <w:color w:val="4F81BD" w:themeColor="accent1"/>
          <w:lang w:val="es-CO"/>
        </w:rPr>
        <w:t xml:space="preserve">      </w:t>
      </w:r>
    </w:p>
    <w:p w14:paraId="5790D959" w14:textId="77777777" w:rsidR="00C91B44" w:rsidRPr="00F834C7" w:rsidRDefault="00C91B44" w:rsidP="00C91B44">
      <w:pPr>
        <w:autoSpaceDE w:val="0"/>
        <w:autoSpaceDN w:val="0"/>
        <w:adjustRightInd w:val="0"/>
        <w:ind w:left="720"/>
        <w:jc w:val="left"/>
        <w:rPr>
          <w:rFonts w:ascii="Arial" w:hAnsi="Arial" w:cs="Arial"/>
          <w:color w:val="4F81BD" w:themeColor="accent1"/>
          <w:sz w:val="20"/>
          <w:lang w:val="es-CO" w:eastAsia="es-CL"/>
        </w:rPr>
      </w:pPr>
    </w:p>
    <w:p w14:paraId="6AEF2038" w14:textId="77777777" w:rsidR="00C91B44" w:rsidRPr="00F834C7" w:rsidRDefault="00C91B44" w:rsidP="00C91B44">
      <w:pPr>
        <w:autoSpaceDE w:val="0"/>
        <w:autoSpaceDN w:val="0"/>
        <w:adjustRightInd w:val="0"/>
        <w:ind w:left="720"/>
        <w:jc w:val="left"/>
        <w:rPr>
          <w:rFonts w:ascii="Arial" w:hAnsi="Arial" w:cs="Arial"/>
          <w:color w:val="4F81BD" w:themeColor="accent1"/>
          <w:sz w:val="20"/>
          <w:lang w:val="es-CO" w:eastAsia="es-CL"/>
        </w:rPr>
      </w:pPr>
    </w:p>
    <w:p w14:paraId="7B706B06" w14:textId="77777777" w:rsidR="00A0341C" w:rsidRPr="00F834C7" w:rsidRDefault="00A0341C" w:rsidP="00B91CBA">
      <w:pPr>
        <w:pStyle w:val="Prrafodelista"/>
        <w:keepNext/>
        <w:numPr>
          <w:ilvl w:val="0"/>
          <w:numId w:val="5"/>
        </w:numPr>
        <w:spacing w:before="240" w:after="60"/>
        <w:contextualSpacing w:val="0"/>
        <w:outlineLvl w:val="2"/>
        <w:rPr>
          <w:rFonts w:ascii="Cambria" w:hAnsi="Cambria"/>
          <w:b/>
          <w:bCs/>
          <w:vanish/>
          <w:color w:val="4F81BD" w:themeColor="accent1"/>
          <w:sz w:val="26"/>
          <w:szCs w:val="26"/>
          <w:lang w:val="es-CO"/>
        </w:rPr>
      </w:pPr>
      <w:bookmarkStart w:id="272" w:name="_Toc307957079"/>
      <w:bookmarkStart w:id="273" w:name="_Toc307957164"/>
      <w:bookmarkStart w:id="274" w:name="_Toc307959821"/>
      <w:bookmarkStart w:id="275" w:name="_Toc308163101"/>
      <w:bookmarkStart w:id="276" w:name="_Toc308439512"/>
      <w:bookmarkStart w:id="277" w:name="_Toc308788380"/>
      <w:bookmarkStart w:id="278" w:name="_Toc309112629"/>
      <w:bookmarkStart w:id="279" w:name="_Toc309112665"/>
      <w:bookmarkStart w:id="280" w:name="_Toc309308613"/>
      <w:bookmarkStart w:id="281" w:name="_Toc309309296"/>
      <w:bookmarkStart w:id="282" w:name="_Toc309309360"/>
      <w:bookmarkStart w:id="283" w:name="_Toc309309408"/>
      <w:bookmarkStart w:id="284" w:name="_Toc309309552"/>
      <w:bookmarkStart w:id="285" w:name="_Toc309309600"/>
      <w:bookmarkStart w:id="286" w:name="_Toc309309650"/>
      <w:bookmarkStart w:id="287" w:name="_Toc432547624"/>
      <w:bookmarkStart w:id="288" w:name="_Toc432608439"/>
      <w:bookmarkStart w:id="289" w:name="_Toc432616047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p w14:paraId="22C6AE9B" w14:textId="77777777" w:rsidR="00A0341C" w:rsidRPr="00F834C7" w:rsidRDefault="00A0341C" w:rsidP="00B91CBA">
      <w:pPr>
        <w:pStyle w:val="Prrafodelista"/>
        <w:keepNext/>
        <w:numPr>
          <w:ilvl w:val="1"/>
          <w:numId w:val="5"/>
        </w:numPr>
        <w:spacing w:before="240" w:after="60"/>
        <w:contextualSpacing w:val="0"/>
        <w:outlineLvl w:val="2"/>
        <w:rPr>
          <w:rFonts w:ascii="Cambria" w:hAnsi="Cambria"/>
          <w:b/>
          <w:bCs/>
          <w:vanish/>
          <w:color w:val="4F81BD" w:themeColor="accent1"/>
          <w:sz w:val="26"/>
          <w:szCs w:val="26"/>
          <w:lang w:val="es-CO"/>
        </w:rPr>
      </w:pPr>
      <w:bookmarkStart w:id="290" w:name="_Toc272152077"/>
      <w:bookmarkStart w:id="291" w:name="_Toc272156905"/>
      <w:bookmarkStart w:id="292" w:name="_Toc272320348"/>
      <w:bookmarkStart w:id="293" w:name="_Toc273960381"/>
      <w:bookmarkStart w:id="294" w:name="_Toc274727669"/>
      <w:bookmarkStart w:id="295" w:name="_Toc275339444"/>
      <w:bookmarkStart w:id="296" w:name="_Toc275340882"/>
      <w:bookmarkStart w:id="297" w:name="_Toc275881464"/>
      <w:bookmarkStart w:id="298" w:name="_Toc275933160"/>
      <w:bookmarkStart w:id="299" w:name="_Toc275935258"/>
      <w:bookmarkStart w:id="300" w:name="_Toc275939243"/>
      <w:bookmarkStart w:id="301" w:name="_Toc276974858"/>
      <w:bookmarkStart w:id="302" w:name="_Toc281391720"/>
      <w:bookmarkStart w:id="303" w:name="_Toc283797756"/>
      <w:bookmarkStart w:id="304" w:name="_Toc283971450"/>
      <w:bookmarkStart w:id="305" w:name="_Toc286675558"/>
      <w:bookmarkStart w:id="306" w:name="_Toc286743151"/>
      <w:bookmarkStart w:id="307" w:name="_Toc286743636"/>
      <w:bookmarkStart w:id="308" w:name="_Toc286744178"/>
      <w:bookmarkStart w:id="309" w:name="_Toc286744397"/>
      <w:bookmarkStart w:id="310" w:name="_Toc286744509"/>
      <w:bookmarkStart w:id="311" w:name="_Toc286763197"/>
      <w:bookmarkStart w:id="312" w:name="_Toc287256463"/>
      <w:bookmarkStart w:id="313" w:name="_Toc287429244"/>
      <w:bookmarkStart w:id="314" w:name="_Toc287861434"/>
      <w:bookmarkStart w:id="315" w:name="_Toc303346587"/>
      <w:bookmarkStart w:id="316" w:name="_Toc303346623"/>
      <w:bookmarkStart w:id="317" w:name="_Toc303346784"/>
      <w:bookmarkStart w:id="318" w:name="_Toc303350179"/>
      <w:bookmarkStart w:id="319" w:name="_Toc303593437"/>
      <w:bookmarkStart w:id="320" w:name="_Toc303669771"/>
      <w:bookmarkStart w:id="321" w:name="_Toc303669966"/>
      <w:bookmarkStart w:id="322" w:name="_Toc304449003"/>
      <w:bookmarkStart w:id="323" w:name="_Toc304903608"/>
      <w:bookmarkStart w:id="324" w:name="_Toc304904788"/>
      <w:bookmarkStart w:id="325" w:name="_Toc305056962"/>
      <w:bookmarkStart w:id="326" w:name="_Toc305483857"/>
      <w:bookmarkStart w:id="327" w:name="_Toc306205637"/>
      <w:bookmarkStart w:id="328" w:name="_Toc306205931"/>
      <w:bookmarkStart w:id="329" w:name="_Toc306206836"/>
      <w:bookmarkStart w:id="330" w:name="_Toc306356306"/>
      <w:bookmarkStart w:id="331" w:name="_Toc306357996"/>
      <w:bookmarkStart w:id="332" w:name="_Toc306358050"/>
      <w:bookmarkStart w:id="333" w:name="_Toc307930820"/>
      <w:bookmarkStart w:id="334" w:name="_Toc307930875"/>
      <w:bookmarkStart w:id="335" w:name="_Toc307930918"/>
      <w:bookmarkStart w:id="336" w:name="_Toc307957080"/>
      <w:bookmarkStart w:id="337" w:name="_Toc307957165"/>
      <w:bookmarkStart w:id="338" w:name="_Toc307959822"/>
      <w:bookmarkStart w:id="339" w:name="_Toc308163102"/>
      <w:bookmarkStart w:id="340" w:name="_Toc308439513"/>
      <w:bookmarkStart w:id="341" w:name="_Toc308788381"/>
      <w:bookmarkStart w:id="342" w:name="_Toc309112630"/>
      <w:bookmarkStart w:id="343" w:name="_Toc309112666"/>
      <w:bookmarkStart w:id="344" w:name="_Toc309308614"/>
      <w:bookmarkStart w:id="345" w:name="_Toc309309297"/>
      <w:bookmarkStart w:id="346" w:name="_Toc309309361"/>
      <w:bookmarkStart w:id="347" w:name="_Toc309309409"/>
      <w:bookmarkStart w:id="348" w:name="_Toc309309553"/>
      <w:bookmarkStart w:id="349" w:name="_Toc309309601"/>
      <w:bookmarkStart w:id="350" w:name="_Toc309309651"/>
      <w:bookmarkStart w:id="351" w:name="_Toc432547625"/>
      <w:bookmarkStart w:id="352" w:name="_Toc432608440"/>
      <w:bookmarkStart w:id="353" w:name="_Toc432616048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3B2539AA" w14:textId="77777777" w:rsidR="00A0341C" w:rsidRPr="00F834C7" w:rsidRDefault="00A0341C" w:rsidP="00B91CBA">
      <w:pPr>
        <w:pStyle w:val="Prrafodelista"/>
        <w:keepNext/>
        <w:numPr>
          <w:ilvl w:val="1"/>
          <w:numId w:val="5"/>
        </w:numPr>
        <w:spacing w:before="240" w:after="60"/>
        <w:contextualSpacing w:val="0"/>
        <w:outlineLvl w:val="2"/>
        <w:rPr>
          <w:rFonts w:ascii="Cambria" w:hAnsi="Cambria"/>
          <w:b/>
          <w:bCs/>
          <w:vanish/>
          <w:color w:val="4F81BD" w:themeColor="accent1"/>
          <w:sz w:val="26"/>
          <w:szCs w:val="26"/>
          <w:lang w:val="es-CO"/>
        </w:rPr>
      </w:pPr>
      <w:bookmarkStart w:id="354" w:name="_Toc272152078"/>
      <w:bookmarkStart w:id="355" w:name="_Toc272156906"/>
      <w:bookmarkStart w:id="356" w:name="_Toc272320349"/>
      <w:bookmarkStart w:id="357" w:name="_Toc273960382"/>
      <w:bookmarkStart w:id="358" w:name="_Toc274727670"/>
      <w:bookmarkStart w:id="359" w:name="_Toc275339445"/>
      <w:bookmarkStart w:id="360" w:name="_Toc275340883"/>
      <w:bookmarkStart w:id="361" w:name="_Toc275881465"/>
      <w:bookmarkStart w:id="362" w:name="_Toc275933161"/>
      <w:bookmarkStart w:id="363" w:name="_Toc275935259"/>
      <w:bookmarkStart w:id="364" w:name="_Toc275939244"/>
      <w:bookmarkStart w:id="365" w:name="_Toc276974859"/>
      <w:bookmarkStart w:id="366" w:name="_Toc281391721"/>
      <w:bookmarkStart w:id="367" w:name="_Toc283797757"/>
      <w:bookmarkStart w:id="368" w:name="_Toc283971451"/>
      <w:bookmarkStart w:id="369" w:name="_Toc286675559"/>
      <w:bookmarkStart w:id="370" w:name="_Toc286743152"/>
      <w:bookmarkStart w:id="371" w:name="_Toc286743637"/>
      <w:bookmarkStart w:id="372" w:name="_Toc286744179"/>
      <w:bookmarkStart w:id="373" w:name="_Toc286744398"/>
      <w:bookmarkStart w:id="374" w:name="_Toc286744510"/>
      <w:bookmarkStart w:id="375" w:name="_Toc286763198"/>
      <w:bookmarkStart w:id="376" w:name="_Toc287256464"/>
      <w:bookmarkStart w:id="377" w:name="_Toc287429245"/>
      <w:bookmarkStart w:id="378" w:name="_Toc287861435"/>
      <w:bookmarkStart w:id="379" w:name="_Toc303346588"/>
      <w:bookmarkStart w:id="380" w:name="_Toc303346624"/>
      <w:bookmarkStart w:id="381" w:name="_Toc303346785"/>
      <w:bookmarkStart w:id="382" w:name="_Toc303350180"/>
      <w:bookmarkStart w:id="383" w:name="_Toc303593438"/>
      <w:bookmarkStart w:id="384" w:name="_Toc303669772"/>
      <w:bookmarkStart w:id="385" w:name="_Toc303669967"/>
      <w:bookmarkStart w:id="386" w:name="_Toc304449004"/>
      <w:bookmarkStart w:id="387" w:name="_Toc304903609"/>
      <w:bookmarkStart w:id="388" w:name="_Toc304904789"/>
      <w:bookmarkStart w:id="389" w:name="_Toc305056963"/>
      <w:bookmarkStart w:id="390" w:name="_Toc305483858"/>
      <w:bookmarkStart w:id="391" w:name="_Toc306205638"/>
      <w:bookmarkStart w:id="392" w:name="_Toc306205932"/>
      <w:bookmarkStart w:id="393" w:name="_Toc306206837"/>
      <w:bookmarkStart w:id="394" w:name="_Toc306356307"/>
      <w:bookmarkStart w:id="395" w:name="_Toc306357997"/>
      <w:bookmarkStart w:id="396" w:name="_Toc306358051"/>
      <w:bookmarkStart w:id="397" w:name="_Toc307930821"/>
      <w:bookmarkStart w:id="398" w:name="_Toc307930876"/>
      <w:bookmarkStart w:id="399" w:name="_Toc307930919"/>
      <w:bookmarkStart w:id="400" w:name="_Toc307957081"/>
      <w:bookmarkStart w:id="401" w:name="_Toc307957166"/>
      <w:bookmarkStart w:id="402" w:name="_Toc307959823"/>
      <w:bookmarkStart w:id="403" w:name="_Toc308163103"/>
      <w:bookmarkStart w:id="404" w:name="_Toc308439514"/>
      <w:bookmarkStart w:id="405" w:name="_Toc308788382"/>
      <w:bookmarkStart w:id="406" w:name="_Toc309112631"/>
      <w:bookmarkStart w:id="407" w:name="_Toc309112667"/>
      <w:bookmarkStart w:id="408" w:name="_Toc309308615"/>
      <w:bookmarkStart w:id="409" w:name="_Toc309309298"/>
      <w:bookmarkStart w:id="410" w:name="_Toc309309362"/>
      <w:bookmarkStart w:id="411" w:name="_Toc309309410"/>
      <w:bookmarkStart w:id="412" w:name="_Toc309309554"/>
      <w:bookmarkStart w:id="413" w:name="_Toc309309602"/>
      <w:bookmarkStart w:id="414" w:name="_Toc309309652"/>
      <w:bookmarkStart w:id="415" w:name="_Toc432547626"/>
      <w:bookmarkStart w:id="416" w:name="_Toc432608441"/>
      <w:bookmarkStart w:id="417" w:name="_Toc432616049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</w:p>
    <w:p w14:paraId="1E2201EE" w14:textId="77777777" w:rsidR="00A0341C" w:rsidRPr="00F834C7" w:rsidRDefault="00A0341C" w:rsidP="00B91CBA">
      <w:pPr>
        <w:pStyle w:val="Ttulo2"/>
        <w:keepNext/>
        <w:keepLines/>
        <w:numPr>
          <w:ilvl w:val="1"/>
          <w:numId w:val="6"/>
        </w:numPr>
        <w:spacing w:before="200"/>
        <w:rPr>
          <w:color w:val="4F81BD" w:themeColor="accent1"/>
          <w:lang w:val="es-CO"/>
        </w:rPr>
      </w:pPr>
      <w:bookmarkStart w:id="418" w:name="_Toc283797758"/>
      <w:bookmarkStart w:id="419" w:name="_Toc283971452"/>
      <w:bookmarkStart w:id="420" w:name="_Toc286675560"/>
      <w:bookmarkStart w:id="421" w:name="_Toc286744399"/>
      <w:bookmarkStart w:id="422" w:name="_Toc432616050"/>
      <w:bookmarkEnd w:id="271"/>
      <w:r w:rsidRPr="00F834C7">
        <w:rPr>
          <w:color w:val="4F81BD" w:themeColor="accent1"/>
          <w:lang w:val="es-CO"/>
        </w:rPr>
        <w:t>Características de los Usuarios</w:t>
      </w:r>
      <w:bookmarkEnd w:id="418"/>
      <w:bookmarkEnd w:id="419"/>
      <w:bookmarkEnd w:id="420"/>
      <w:bookmarkEnd w:id="421"/>
      <w:bookmarkEnd w:id="422"/>
    </w:p>
    <w:p w14:paraId="19B0D2C4" w14:textId="7312D91E" w:rsidR="00C22BAA" w:rsidRPr="00F834C7" w:rsidRDefault="00C22BAA" w:rsidP="00C22BAA">
      <w:pPr>
        <w:pStyle w:val="Prrafodelista"/>
        <w:autoSpaceDE w:val="0"/>
        <w:autoSpaceDN w:val="0"/>
        <w:adjustRightInd w:val="0"/>
        <w:ind w:left="360"/>
        <w:rPr>
          <w:color w:val="4F81BD" w:themeColor="accent1"/>
          <w:lang w:val="es-CO"/>
        </w:rPr>
      </w:pPr>
      <w:bookmarkStart w:id="423" w:name="_Toc283797759"/>
      <w:bookmarkStart w:id="424" w:name="_Toc283971453"/>
      <w:bookmarkStart w:id="425" w:name="_Toc286675561"/>
      <w:bookmarkStart w:id="426" w:name="_Toc286744400"/>
      <w:r w:rsidRPr="00F834C7">
        <w:rPr>
          <w:color w:val="4F81BD" w:themeColor="accent1"/>
          <w:lang w:val="es-CO"/>
        </w:rPr>
        <w:t xml:space="preserve">Este sistema estará orientado a usuarios de tipo básico. </w:t>
      </w:r>
    </w:p>
    <w:p w14:paraId="37DA3B0E" w14:textId="77777777" w:rsidR="00304B47" w:rsidRPr="00F834C7" w:rsidRDefault="00304B47" w:rsidP="00C22BAA">
      <w:pPr>
        <w:pStyle w:val="Prrafodelista"/>
        <w:autoSpaceDE w:val="0"/>
        <w:autoSpaceDN w:val="0"/>
        <w:adjustRightInd w:val="0"/>
        <w:ind w:left="360"/>
        <w:rPr>
          <w:color w:val="4F81BD" w:themeColor="accent1"/>
          <w:lang w:val="es-CO"/>
        </w:rPr>
      </w:pPr>
    </w:p>
    <w:p w14:paraId="2F9271BC" w14:textId="77777777" w:rsidR="002C31B8" w:rsidRPr="00F834C7" w:rsidRDefault="00A0341C" w:rsidP="002C31B8">
      <w:pPr>
        <w:pStyle w:val="Ttulo2"/>
        <w:keepNext/>
        <w:keepLines/>
        <w:numPr>
          <w:ilvl w:val="1"/>
          <w:numId w:val="6"/>
        </w:numPr>
        <w:spacing w:before="200"/>
        <w:rPr>
          <w:color w:val="4F81BD" w:themeColor="accent1"/>
          <w:lang w:val="es-CO"/>
        </w:rPr>
      </w:pPr>
      <w:bookmarkStart w:id="427" w:name="_Toc432616051"/>
      <w:r w:rsidRPr="00F834C7">
        <w:rPr>
          <w:color w:val="4F81BD" w:themeColor="accent1"/>
          <w:lang w:val="es-CO"/>
        </w:rPr>
        <w:t>Restricciones</w:t>
      </w:r>
      <w:bookmarkStart w:id="428" w:name="_Toc283797760"/>
      <w:bookmarkStart w:id="429" w:name="_Toc283971454"/>
      <w:bookmarkStart w:id="430" w:name="_Toc286675562"/>
      <w:bookmarkStart w:id="431" w:name="_Toc286744401"/>
      <w:bookmarkEnd w:id="423"/>
      <w:bookmarkEnd w:id="424"/>
      <w:bookmarkEnd w:id="425"/>
      <w:bookmarkEnd w:id="426"/>
      <w:bookmarkEnd w:id="427"/>
    </w:p>
    <w:p w14:paraId="20220C8B" w14:textId="77777777" w:rsidR="002D1253" w:rsidRPr="00F834C7" w:rsidRDefault="002D1253" w:rsidP="002D1253">
      <w:pPr>
        <w:autoSpaceDE w:val="0"/>
        <w:autoSpaceDN w:val="0"/>
        <w:adjustRightInd w:val="0"/>
        <w:ind w:left="709"/>
        <w:jc w:val="left"/>
        <w:rPr>
          <w:color w:val="4F81BD" w:themeColor="accent1"/>
          <w:lang w:val="es-CO"/>
        </w:rPr>
      </w:pPr>
    </w:p>
    <w:p w14:paraId="158C03A7" w14:textId="77777777" w:rsidR="00C84827" w:rsidRPr="00F834C7" w:rsidRDefault="00C84827" w:rsidP="00C84827">
      <w:pPr>
        <w:numPr>
          <w:ilvl w:val="0"/>
          <w:numId w:val="23"/>
        </w:numPr>
        <w:autoSpaceDE w:val="0"/>
        <w:autoSpaceDN w:val="0"/>
        <w:adjustRightInd w:val="0"/>
        <w:rPr>
          <w:color w:val="4F81BD" w:themeColor="accent1"/>
          <w:lang w:val="es-CO"/>
        </w:rPr>
      </w:pPr>
      <w:r w:rsidRPr="00F834C7">
        <w:rPr>
          <w:color w:val="4F81BD" w:themeColor="accent1"/>
          <w:lang w:val="es-CO"/>
        </w:rPr>
        <w:t>Para poder publicar un Objeto extraviado es necesario que el usuario se encuentre logeado en la aplicación.</w:t>
      </w:r>
    </w:p>
    <w:p w14:paraId="3774ED64" w14:textId="77777777" w:rsidR="00C84827" w:rsidRPr="00F834C7" w:rsidRDefault="00C84827" w:rsidP="00C84827">
      <w:pPr>
        <w:numPr>
          <w:ilvl w:val="0"/>
          <w:numId w:val="23"/>
        </w:numPr>
        <w:autoSpaceDE w:val="0"/>
        <w:autoSpaceDN w:val="0"/>
        <w:adjustRightInd w:val="0"/>
        <w:rPr>
          <w:color w:val="4F81BD" w:themeColor="accent1"/>
          <w:lang w:val="es-CO"/>
        </w:rPr>
      </w:pPr>
      <w:r w:rsidRPr="00F834C7">
        <w:rPr>
          <w:color w:val="4F81BD" w:themeColor="accent1"/>
          <w:lang w:val="es-CO"/>
        </w:rPr>
        <w:t>Un Usuario solamente podrá tener una cuenta en la aplicación.</w:t>
      </w:r>
    </w:p>
    <w:p w14:paraId="1BC3F95C" w14:textId="77777777" w:rsidR="00C84827" w:rsidRPr="00F834C7" w:rsidRDefault="00C84827" w:rsidP="00C84827">
      <w:pPr>
        <w:numPr>
          <w:ilvl w:val="0"/>
          <w:numId w:val="23"/>
        </w:numPr>
        <w:autoSpaceDE w:val="0"/>
        <w:autoSpaceDN w:val="0"/>
        <w:adjustRightInd w:val="0"/>
        <w:rPr>
          <w:color w:val="4F81BD" w:themeColor="accent1"/>
          <w:lang w:val="es-CO"/>
        </w:rPr>
      </w:pPr>
      <w:r w:rsidRPr="00F834C7">
        <w:rPr>
          <w:color w:val="4F81BD" w:themeColor="accent1"/>
          <w:lang w:val="es-CO"/>
        </w:rPr>
        <w:t>No se podrán eliminar Objetos perdidos después de haber sido entregado.</w:t>
      </w:r>
    </w:p>
    <w:p w14:paraId="428206C2" w14:textId="77777777" w:rsidR="00304B47" w:rsidRPr="00F834C7" w:rsidRDefault="00304B47" w:rsidP="003F4B4E">
      <w:pPr>
        <w:autoSpaceDE w:val="0"/>
        <w:autoSpaceDN w:val="0"/>
        <w:adjustRightInd w:val="0"/>
        <w:jc w:val="left"/>
        <w:rPr>
          <w:color w:val="4F81BD" w:themeColor="accent1"/>
          <w:lang w:val="es-CO"/>
        </w:rPr>
      </w:pPr>
    </w:p>
    <w:p w14:paraId="5D686170" w14:textId="77777777" w:rsidR="00A0341C" w:rsidRPr="00F834C7" w:rsidRDefault="00E962EB" w:rsidP="00B91CBA">
      <w:pPr>
        <w:pStyle w:val="Ttulo2"/>
        <w:keepNext/>
        <w:keepLines/>
        <w:numPr>
          <w:ilvl w:val="1"/>
          <w:numId w:val="6"/>
        </w:numPr>
        <w:spacing w:before="200"/>
        <w:rPr>
          <w:color w:val="4F81BD" w:themeColor="accent1"/>
          <w:lang w:val="es-CO"/>
        </w:rPr>
      </w:pPr>
      <w:bookmarkStart w:id="432" w:name="_Toc432616052"/>
      <w:r w:rsidRPr="00F834C7">
        <w:rPr>
          <w:color w:val="4F81BD" w:themeColor="accent1"/>
          <w:lang w:val="es-CO"/>
        </w:rPr>
        <w:t>Suposiciones</w:t>
      </w:r>
      <w:r w:rsidR="00A0341C" w:rsidRPr="00F834C7">
        <w:rPr>
          <w:color w:val="4F81BD" w:themeColor="accent1"/>
          <w:lang w:val="es-CO"/>
        </w:rPr>
        <w:t xml:space="preserve"> y Dependencias</w:t>
      </w:r>
      <w:bookmarkEnd w:id="428"/>
      <w:bookmarkEnd w:id="429"/>
      <w:bookmarkEnd w:id="430"/>
      <w:bookmarkEnd w:id="431"/>
      <w:bookmarkEnd w:id="432"/>
    </w:p>
    <w:p w14:paraId="086EFACE" w14:textId="77777777" w:rsidR="00A0341C" w:rsidRPr="00F834C7" w:rsidRDefault="00A0341C" w:rsidP="009F5661">
      <w:pPr>
        <w:autoSpaceDE w:val="0"/>
        <w:autoSpaceDN w:val="0"/>
        <w:adjustRightInd w:val="0"/>
        <w:ind w:left="709"/>
        <w:jc w:val="left"/>
        <w:rPr>
          <w:color w:val="4F81BD" w:themeColor="accent1"/>
          <w:lang w:val="es-CO"/>
        </w:rPr>
      </w:pPr>
    </w:p>
    <w:p w14:paraId="04C04913" w14:textId="77777777" w:rsidR="00CD4DC7" w:rsidRPr="003F4B4E" w:rsidRDefault="00CD4DC7" w:rsidP="00CD4DC7">
      <w:pPr>
        <w:numPr>
          <w:ilvl w:val="0"/>
          <w:numId w:val="3"/>
        </w:numPr>
        <w:autoSpaceDE w:val="0"/>
        <w:autoSpaceDN w:val="0"/>
        <w:adjustRightInd w:val="0"/>
        <w:ind w:left="709"/>
        <w:rPr>
          <w:color w:val="4F81BD" w:themeColor="accent1"/>
          <w:lang w:val="es-CO"/>
        </w:rPr>
      </w:pPr>
      <w:r w:rsidRPr="003F4B4E">
        <w:rPr>
          <w:color w:val="4F81BD" w:themeColor="accent1"/>
          <w:lang w:val="es-CO"/>
        </w:rPr>
        <w:t>Se ejecutará desde cualquier navegador.</w:t>
      </w:r>
    </w:p>
    <w:p w14:paraId="5FC01B0B" w14:textId="4CF8DE02" w:rsidR="00CD4DC7" w:rsidRPr="003F4B4E" w:rsidRDefault="008C3FB4" w:rsidP="00CD4DC7">
      <w:pPr>
        <w:numPr>
          <w:ilvl w:val="0"/>
          <w:numId w:val="3"/>
        </w:numPr>
        <w:autoSpaceDE w:val="0"/>
        <w:autoSpaceDN w:val="0"/>
        <w:adjustRightInd w:val="0"/>
        <w:ind w:left="709"/>
        <w:rPr>
          <w:color w:val="4F81BD" w:themeColor="accent1"/>
          <w:lang w:val="es-CO"/>
        </w:rPr>
      </w:pPr>
      <w:r w:rsidRPr="003F4B4E">
        <w:rPr>
          <w:color w:val="4F81BD" w:themeColor="accent1"/>
          <w:lang w:val="es-CO"/>
        </w:rPr>
        <w:t>Ocupará base de datos Mongodb (Mongoose)</w:t>
      </w:r>
      <w:r w:rsidR="00CD4DC7" w:rsidRPr="003F4B4E">
        <w:rPr>
          <w:color w:val="4F81BD" w:themeColor="accent1"/>
          <w:lang w:val="es-CO"/>
        </w:rPr>
        <w:t>.</w:t>
      </w:r>
    </w:p>
    <w:p w14:paraId="67DA573A" w14:textId="2F892BF8" w:rsidR="00CD4DC7" w:rsidRPr="003F4B4E" w:rsidRDefault="008C3FB4" w:rsidP="00CD4DC7">
      <w:pPr>
        <w:numPr>
          <w:ilvl w:val="0"/>
          <w:numId w:val="3"/>
        </w:numPr>
        <w:autoSpaceDE w:val="0"/>
        <w:autoSpaceDN w:val="0"/>
        <w:adjustRightInd w:val="0"/>
        <w:ind w:left="709"/>
        <w:rPr>
          <w:color w:val="4F81BD" w:themeColor="accent1"/>
          <w:lang w:val="es-CO"/>
        </w:rPr>
      </w:pPr>
      <w:r w:rsidRPr="003F4B4E">
        <w:rPr>
          <w:color w:val="4F81BD" w:themeColor="accent1"/>
          <w:lang w:val="es-CO"/>
        </w:rPr>
        <w:t>NodeJs (Express, Hotnode, Karma, Grunt), AngularJs, Html5 (Materialize)</w:t>
      </w:r>
      <w:r w:rsidR="00CD4DC7" w:rsidRPr="003F4B4E">
        <w:rPr>
          <w:color w:val="4F81BD" w:themeColor="accent1"/>
          <w:lang w:val="es-CO"/>
        </w:rPr>
        <w:t>.</w:t>
      </w:r>
    </w:p>
    <w:p w14:paraId="3E512AEE" w14:textId="15903776" w:rsidR="00CD4DC7" w:rsidRPr="003F4B4E" w:rsidRDefault="006F2724" w:rsidP="00CD4DC7">
      <w:pPr>
        <w:numPr>
          <w:ilvl w:val="0"/>
          <w:numId w:val="3"/>
        </w:numPr>
        <w:autoSpaceDE w:val="0"/>
        <w:autoSpaceDN w:val="0"/>
        <w:adjustRightInd w:val="0"/>
        <w:ind w:left="709"/>
        <w:rPr>
          <w:color w:val="4F81BD" w:themeColor="accent1"/>
          <w:lang w:val="es-CO"/>
        </w:rPr>
      </w:pPr>
      <w:r w:rsidRPr="003F4B4E">
        <w:rPr>
          <w:color w:val="4F81BD" w:themeColor="accent1"/>
          <w:lang w:val="es-CO"/>
        </w:rPr>
        <w:t>Se usara Javascrip del lado del Cliente y del Lado del Servidor</w:t>
      </w:r>
      <w:r w:rsidR="00CD4DC7" w:rsidRPr="003F4B4E">
        <w:rPr>
          <w:color w:val="4F81BD" w:themeColor="accent1"/>
          <w:lang w:val="es-CO"/>
        </w:rPr>
        <w:t>.</w:t>
      </w:r>
    </w:p>
    <w:p w14:paraId="58AC6057" w14:textId="67F8C577" w:rsidR="006F2724" w:rsidRPr="003F4B4E" w:rsidRDefault="006F2724" w:rsidP="00CD4DC7">
      <w:pPr>
        <w:numPr>
          <w:ilvl w:val="0"/>
          <w:numId w:val="3"/>
        </w:numPr>
        <w:autoSpaceDE w:val="0"/>
        <w:autoSpaceDN w:val="0"/>
        <w:adjustRightInd w:val="0"/>
        <w:ind w:left="709"/>
        <w:rPr>
          <w:color w:val="4F81BD" w:themeColor="accent1"/>
          <w:lang w:val="es-CO"/>
        </w:rPr>
      </w:pPr>
      <w:r w:rsidRPr="003F4B4E">
        <w:rPr>
          <w:color w:val="4F81BD" w:themeColor="accent1"/>
          <w:lang w:val="es-CO"/>
        </w:rPr>
        <w:t>Se realizar una API Rest para el consumo de datos de la Base datos</w:t>
      </w:r>
    </w:p>
    <w:p w14:paraId="5ECD0C7D" w14:textId="77777777" w:rsidR="00F55AF3" w:rsidRPr="00F834C7" w:rsidRDefault="00F55AF3" w:rsidP="00F55AF3">
      <w:pPr>
        <w:autoSpaceDE w:val="0"/>
        <w:autoSpaceDN w:val="0"/>
        <w:adjustRightInd w:val="0"/>
        <w:ind w:left="709"/>
        <w:jc w:val="left"/>
        <w:rPr>
          <w:color w:val="4F81BD" w:themeColor="accent1"/>
          <w:lang w:val="es-CO"/>
        </w:rPr>
      </w:pPr>
    </w:p>
    <w:p w14:paraId="7F639FB2" w14:textId="77777777" w:rsidR="002C6911" w:rsidRPr="00F834C7" w:rsidRDefault="002C6911" w:rsidP="00F55AF3">
      <w:pPr>
        <w:autoSpaceDE w:val="0"/>
        <w:autoSpaceDN w:val="0"/>
        <w:adjustRightInd w:val="0"/>
        <w:ind w:left="709"/>
        <w:jc w:val="left"/>
        <w:rPr>
          <w:color w:val="4F81BD" w:themeColor="accent1"/>
          <w:lang w:val="es-CO"/>
        </w:rPr>
      </w:pPr>
    </w:p>
    <w:p w14:paraId="2BF264EE" w14:textId="77777777" w:rsidR="002C6911" w:rsidRPr="00F834C7" w:rsidRDefault="002C6911" w:rsidP="002C6911">
      <w:pPr>
        <w:pStyle w:val="Ttulo2"/>
        <w:keepNext/>
        <w:keepLines/>
        <w:spacing w:before="200"/>
        <w:ind w:left="792"/>
        <w:rPr>
          <w:color w:val="4F81BD" w:themeColor="accent1"/>
          <w:lang w:val="es-CO"/>
        </w:rPr>
      </w:pPr>
      <w:bookmarkStart w:id="433" w:name="_Toc283797761"/>
      <w:bookmarkStart w:id="434" w:name="_Toc283971455"/>
      <w:bookmarkStart w:id="435" w:name="_Toc286675563"/>
      <w:bookmarkStart w:id="436" w:name="_Toc286744402"/>
    </w:p>
    <w:p w14:paraId="7B64FEBC" w14:textId="77777777" w:rsidR="00BA2B1D" w:rsidRPr="00F834C7" w:rsidRDefault="00661107" w:rsidP="00BA2B1D">
      <w:pPr>
        <w:pStyle w:val="Ttulo2"/>
        <w:keepNext/>
        <w:keepLines/>
        <w:numPr>
          <w:ilvl w:val="1"/>
          <w:numId w:val="6"/>
        </w:numPr>
        <w:spacing w:before="200"/>
        <w:rPr>
          <w:color w:val="4F81BD" w:themeColor="accent1"/>
          <w:lang w:val="es-CO"/>
        </w:rPr>
      </w:pPr>
      <w:bookmarkStart w:id="437" w:name="_Toc432616053"/>
      <w:r w:rsidRPr="00F834C7">
        <w:rPr>
          <w:color w:val="4F81BD" w:themeColor="accent1"/>
          <w:lang w:val="es-CO"/>
        </w:rPr>
        <w:t>Requerimiento</w:t>
      </w:r>
      <w:r w:rsidR="00A0341C" w:rsidRPr="00F834C7">
        <w:rPr>
          <w:color w:val="4F81BD" w:themeColor="accent1"/>
          <w:lang w:val="es-CO"/>
        </w:rPr>
        <w:t>s Futuros</w:t>
      </w:r>
      <w:bookmarkEnd w:id="433"/>
      <w:bookmarkEnd w:id="434"/>
      <w:bookmarkEnd w:id="435"/>
      <w:bookmarkEnd w:id="436"/>
      <w:bookmarkEnd w:id="437"/>
    </w:p>
    <w:p w14:paraId="6C8D5EA4" w14:textId="77777777" w:rsidR="00BA2B1D" w:rsidRPr="00F834C7" w:rsidRDefault="00BA2B1D" w:rsidP="00BA2B1D">
      <w:pPr>
        <w:rPr>
          <w:color w:val="4F81BD" w:themeColor="accent1"/>
          <w:lang w:val="es-CO"/>
        </w:rPr>
      </w:pPr>
    </w:p>
    <w:p w14:paraId="73AFBA12" w14:textId="33AAFA50" w:rsidR="008F3F22" w:rsidRPr="00F834C7" w:rsidRDefault="00FA3D96" w:rsidP="00AB22DA">
      <w:pPr>
        <w:numPr>
          <w:ilvl w:val="0"/>
          <w:numId w:val="23"/>
        </w:numPr>
        <w:autoSpaceDE w:val="0"/>
        <w:autoSpaceDN w:val="0"/>
        <w:adjustRightInd w:val="0"/>
        <w:rPr>
          <w:color w:val="4F81BD" w:themeColor="accent1"/>
          <w:lang w:val="es-CO"/>
        </w:rPr>
      </w:pPr>
      <w:r w:rsidRPr="00F834C7">
        <w:rPr>
          <w:color w:val="4F81BD" w:themeColor="accent1"/>
          <w:lang w:val="es-CO"/>
        </w:rPr>
        <w:t xml:space="preserve">Poder bloquear </w:t>
      </w:r>
      <w:r w:rsidR="00034F2D" w:rsidRPr="00F834C7">
        <w:rPr>
          <w:color w:val="4F81BD" w:themeColor="accent1"/>
          <w:lang w:val="es-CO"/>
        </w:rPr>
        <w:t>usuarios tramposos o maliciosos</w:t>
      </w:r>
      <w:r w:rsidRPr="00F834C7">
        <w:rPr>
          <w:color w:val="4F81BD" w:themeColor="accent1"/>
          <w:lang w:val="es-CO"/>
        </w:rPr>
        <w:t xml:space="preserve"> que ingresan al sistema</w:t>
      </w:r>
      <w:r w:rsidR="00C84827" w:rsidRPr="00F834C7">
        <w:rPr>
          <w:color w:val="4F81BD" w:themeColor="accent1"/>
          <w:lang w:val="es-CO"/>
        </w:rPr>
        <w:t>.</w:t>
      </w:r>
    </w:p>
    <w:p w14:paraId="2CDAEA86" w14:textId="77777777" w:rsidR="00644099" w:rsidRPr="00F834C7" w:rsidRDefault="00644099" w:rsidP="008F3F22">
      <w:pPr>
        <w:autoSpaceDE w:val="0"/>
        <w:autoSpaceDN w:val="0"/>
        <w:adjustRightInd w:val="0"/>
        <w:ind w:left="709"/>
        <w:rPr>
          <w:color w:val="4F81BD" w:themeColor="accent1"/>
          <w:lang w:val="es-CO"/>
        </w:rPr>
      </w:pPr>
    </w:p>
    <w:p w14:paraId="6563E50D" w14:textId="77777777" w:rsidR="00644099" w:rsidRPr="00F834C7" w:rsidRDefault="00644099" w:rsidP="008F3F22">
      <w:pPr>
        <w:autoSpaceDE w:val="0"/>
        <w:autoSpaceDN w:val="0"/>
        <w:adjustRightInd w:val="0"/>
        <w:ind w:left="709"/>
        <w:rPr>
          <w:color w:val="4F81BD" w:themeColor="accent1"/>
          <w:lang w:val="es-CO"/>
        </w:rPr>
      </w:pPr>
    </w:p>
    <w:p w14:paraId="445723C6" w14:textId="77777777" w:rsidR="00644099" w:rsidRPr="00F834C7" w:rsidRDefault="00644099" w:rsidP="008F3F22">
      <w:pPr>
        <w:autoSpaceDE w:val="0"/>
        <w:autoSpaceDN w:val="0"/>
        <w:adjustRightInd w:val="0"/>
        <w:ind w:left="709"/>
        <w:rPr>
          <w:color w:val="4F81BD" w:themeColor="accent1"/>
          <w:lang w:val="es-CO"/>
        </w:rPr>
      </w:pPr>
    </w:p>
    <w:p w14:paraId="5E044D07" w14:textId="77777777" w:rsidR="00A0341C" w:rsidRPr="00F834C7" w:rsidRDefault="00661107" w:rsidP="00FC6370">
      <w:pPr>
        <w:pStyle w:val="Ttulo1"/>
        <w:numPr>
          <w:ilvl w:val="0"/>
          <w:numId w:val="1"/>
        </w:numPr>
        <w:rPr>
          <w:color w:val="4F81BD" w:themeColor="accent1"/>
          <w:lang w:val="es-CO"/>
        </w:rPr>
      </w:pPr>
      <w:bookmarkStart w:id="438" w:name="_Toc432616054"/>
      <w:r w:rsidRPr="00F834C7">
        <w:rPr>
          <w:color w:val="4F81BD" w:themeColor="accent1"/>
          <w:lang w:val="es-CO"/>
        </w:rPr>
        <w:t>Requerimientos</w:t>
      </w:r>
      <w:r w:rsidR="00A0341C" w:rsidRPr="00F834C7">
        <w:rPr>
          <w:color w:val="4F81BD" w:themeColor="accent1"/>
          <w:lang w:val="es-CO"/>
        </w:rPr>
        <w:t xml:space="preserve"> Específicos</w:t>
      </w:r>
      <w:bookmarkEnd w:id="438"/>
    </w:p>
    <w:p w14:paraId="660BE72C" w14:textId="77777777" w:rsidR="00A0341C" w:rsidRPr="00F834C7" w:rsidRDefault="00A0341C" w:rsidP="00FC6370">
      <w:pPr>
        <w:pStyle w:val="Prrafodelista"/>
        <w:keepNext/>
        <w:keepLines/>
        <w:numPr>
          <w:ilvl w:val="0"/>
          <w:numId w:val="6"/>
        </w:numPr>
        <w:spacing w:before="200"/>
        <w:contextualSpacing w:val="0"/>
        <w:outlineLvl w:val="1"/>
        <w:rPr>
          <w:rFonts w:cs="Arial"/>
          <w:b/>
          <w:bCs/>
          <w:vanish/>
          <w:color w:val="4F81BD" w:themeColor="accent1"/>
          <w:sz w:val="24"/>
          <w:lang w:val="es-CO"/>
        </w:rPr>
      </w:pPr>
      <w:bookmarkStart w:id="439" w:name="_Toc286741478"/>
      <w:bookmarkStart w:id="440" w:name="_Toc286743644"/>
      <w:bookmarkStart w:id="441" w:name="_Toc286744516"/>
      <w:bookmarkStart w:id="442" w:name="_Toc286763204"/>
      <w:bookmarkStart w:id="443" w:name="_Toc287256470"/>
      <w:bookmarkStart w:id="444" w:name="_Toc287429251"/>
      <w:bookmarkStart w:id="445" w:name="_Toc287861441"/>
      <w:bookmarkStart w:id="446" w:name="_Toc303346594"/>
      <w:bookmarkStart w:id="447" w:name="_Toc303346630"/>
      <w:bookmarkStart w:id="448" w:name="_Toc303346791"/>
      <w:bookmarkStart w:id="449" w:name="_Toc303350186"/>
      <w:bookmarkStart w:id="450" w:name="_Toc303593444"/>
      <w:bookmarkStart w:id="451" w:name="_Toc303669780"/>
      <w:bookmarkStart w:id="452" w:name="_Toc303669975"/>
      <w:bookmarkStart w:id="453" w:name="_Toc304449010"/>
      <w:bookmarkStart w:id="454" w:name="_Toc304903615"/>
      <w:bookmarkStart w:id="455" w:name="_Toc304904795"/>
      <w:bookmarkStart w:id="456" w:name="_Toc305056969"/>
      <w:bookmarkStart w:id="457" w:name="_Toc305483864"/>
      <w:bookmarkStart w:id="458" w:name="_Toc306205644"/>
      <w:bookmarkStart w:id="459" w:name="_Toc306205938"/>
      <w:bookmarkStart w:id="460" w:name="_Toc306206843"/>
      <w:bookmarkStart w:id="461" w:name="_Toc306356313"/>
      <w:bookmarkStart w:id="462" w:name="_Toc306358003"/>
      <w:bookmarkStart w:id="463" w:name="_Toc306358057"/>
      <w:bookmarkStart w:id="464" w:name="_Toc307930827"/>
      <w:bookmarkStart w:id="465" w:name="_Toc307930882"/>
      <w:bookmarkStart w:id="466" w:name="_Toc307930925"/>
      <w:bookmarkStart w:id="467" w:name="_Toc307957087"/>
      <w:bookmarkStart w:id="468" w:name="_Toc307957172"/>
      <w:bookmarkStart w:id="469" w:name="_Toc307959829"/>
      <w:bookmarkStart w:id="470" w:name="_Toc308163109"/>
      <w:bookmarkStart w:id="471" w:name="_Toc308439520"/>
      <w:bookmarkStart w:id="472" w:name="_Toc308788388"/>
      <w:bookmarkStart w:id="473" w:name="_Toc309112637"/>
      <w:bookmarkStart w:id="474" w:name="_Toc309112673"/>
      <w:bookmarkStart w:id="475" w:name="_Toc309308621"/>
      <w:bookmarkStart w:id="476" w:name="_Toc309309304"/>
      <w:bookmarkStart w:id="477" w:name="_Toc309309368"/>
      <w:bookmarkStart w:id="478" w:name="_Toc309309416"/>
      <w:bookmarkStart w:id="479" w:name="_Toc309309560"/>
      <w:bookmarkStart w:id="480" w:name="_Toc309309608"/>
      <w:bookmarkStart w:id="481" w:name="_Toc309309658"/>
      <w:bookmarkStart w:id="482" w:name="_Toc432547632"/>
      <w:bookmarkStart w:id="483" w:name="_Toc432608447"/>
      <w:bookmarkStart w:id="484" w:name="_Toc283797763"/>
      <w:bookmarkStart w:id="485" w:name="_Toc432616055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5"/>
    </w:p>
    <w:bookmarkEnd w:id="484"/>
    <w:p w14:paraId="428F66A5" w14:textId="77777777" w:rsidR="00C2186E" w:rsidRPr="00F834C7" w:rsidRDefault="00C2186E" w:rsidP="00C2186E">
      <w:pPr>
        <w:jc w:val="left"/>
        <w:rPr>
          <w:color w:val="4F81BD" w:themeColor="accent1"/>
          <w:lang w:val="es-CO"/>
        </w:rPr>
        <w:sectPr w:rsidR="00C2186E" w:rsidRPr="00F834C7" w:rsidSect="008455EB"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code="125"/>
          <w:pgMar w:top="567" w:right="1701" w:bottom="567" w:left="1701" w:header="709" w:footer="709" w:gutter="0"/>
          <w:cols w:space="708"/>
          <w:titlePg/>
          <w:docGrid w:linePitch="360"/>
        </w:sectPr>
      </w:pPr>
    </w:p>
    <w:p w14:paraId="1261986B" w14:textId="3339AF19" w:rsidR="00364968" w:rsidRPr="00F834C7" w:rsidRDefault="00364968" w:rsidP="00364968">
      <w:pPr>
        <w:pStyle w:val="Ttulo2"/>
        <w:keepNext/>
        <w:keepLines/>
        <w:numPr>
          <w:ilvl w:val="1"/>
          <w:numId w:val="6"/>
        </w:numPr>
        <w:autoSpaceDE w:val="0"/>
        <w:autoSpaceDN w:val="0"/>
        <w:adjustRightInd w:val="0"/>
        <w:spacing w:before="200"/>
        <w:jc w:val="left"/>
        <w:rPr>
          <w:color w:val="4F81BD" w:themeColor="accent1"/>
          <w:lang w:val="es-CO"/>
        </w:rPr>
      </w:pPr>
      <w:bookmarkStart w:id="486" w:name="_Toc432616056"/>
      <w:r w:rsidRPr="00F834C7">
        <w:rPr>
          <w:color w:val="4F81BD" w:themeColor="accent1"/>
          <w:lang w:val="es-CO"/>
        </w:rPr>
        <w:lastRenderedPageBreak/>
        <w:t>Trazabilidad Requerimiento</w:t>
      </w:r>
      <w:bookmarkEnd w:id="486"/>
    </w:p>
    <w:p w14:paraId="4520F77E" w14:textId="77777777" w:rsidR="00C2186E" w:rsidRPr="00F834C7" w:rsidRDefault="00C2186E" w:rsidP="00F53871">
      <w:pPr>
        <w:pStyle w:val="Ttulo2"/>
        <w:keepNext/>
        <w:keepLines/>
        <w:spacing w:before="200"/>
        <w:ind w:left="0"/>
        <w:jc w:val="left"/>
        <w:rPr>
          <w:color w:val="4F81BD" w:themeColor="accent1"/>
          <w:lang w:val="es-CO"/>
        </w:rPr>
      </w:pPr>
    </w:p>
    <w:tbl>
      <w:tblPr>
        <w:tblW w:w="13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420"/>
        <w:gridCol w:w="1420"/>
        <w:gridCol w:w="1420"/>
        <w:gridCol w:w="1420"/>
        <w:gridCol w:w="1420"/>
        <w:gridCol w:w="1420"/>
        <w:gridCol w:w="1420"/>
        <w:gridCol w:w="1560"/>
      </w:tblGrid>
      <w:tr w:rsidR="00540794" w:rsidRPr="00F834C7" w14:paraId="6561BD87" w14:textId="77777777" w:rsidTr="00540794">
        <w:trPr>
          <w:trHeight w:val="320"/>
          <w:jc w:val="center"/>
        </w:trPr>
        <w:tc>
          <w:tcPr>
            <w:tcW w:w="21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73898B7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bookmarkStart w:id="487" w:name="_Toc283797765"/>
            <w:bookmarkStart w:id="488" w:name="OLE_LINK7"/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No. Tarea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14770FB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Estimado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CC64F7C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Día 6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EE41D17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Día 5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03CDB6A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Día 4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9BA461A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Día 3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A20300F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Día 2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FE07669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Día 1</w:t>
            </w:r>
          </w:p>
        </w:tc>
        <w:tc>
          <w:tcPr>
            <w:tcW w:w="15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312B4E25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Total Horas</w:t>
            </w:r>
          </w:p>
        </w:tc>
      </w:tr>
      <w:tr w:rsidR="00540794" w:rsidRPr="00F834C7" w14:paraId="44528E7A" w14:textId="77777777" w:rsidTr="00540794">
        <w:trPr>
          <w:trHeight w:val="320"/>
          <w:jc w:val="center"/>
        </w:trPr>
        <w:tc>
          <w:tcPr>
            <w:tcW w:w="21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C6F2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Tarea 1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2920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7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8A2A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3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496B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77BE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A71E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DD60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7D8D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560" w:type="dxa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EF83D3F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7</w:t>
            </w:r>
          </w:p>
        </w:tc>
      </w:tr>
      <w:tr w:rsidR="00540794" w:rsidRPr="00F834C7" w14:paraId="7D596F51" w14:textId="77777777" w:rsidTr="00540794">
        <w:trPr>
          <w:trHeight w:val="320"/>
          <w:jc w:val="center"/>
        </w:trPr>
        <w:tc>
          <w:tcPr>
            <w:tcW w:w="21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AA13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Tarea 2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66E2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8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A69F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F649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FDCE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6C8D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3736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F23A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560" w:type="dxa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F196C38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8</w:t>
            </w:r>
          </w:p>
        </w:tc>
      </w:tr>
      <w:tr w:rsidR="00540794" w:rsidRPr="00F834C7" w14:paraId="04A4EE1A" w14:textId="77777777" w:rsidTr="00540794">
        <w:trPr>
          <w:trHeight w:val="320"/>
          <w:jc w:val="center"/>
        </w:trPr>
        <w:tc>
          <w:tcPr>
            <w:tcW w:w="21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617F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Tarea 3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34B4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7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C910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4566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4B0D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E1E7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2CE4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F5BA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560" w:type="dxa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CABC4AD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7</w:t>
            </w:r>
          </w:p>
        </w:tc>
      </w:tr>
      <w:tr w:rsidR="00540794" w:rsidRPr="00F834C7" w14:paraId="4D10C3FE" w14:textId="77777777" w:rsidTr="00540794">
        <w:trPr>
          <w:trHeight w:val="320"/>
          <w:jc w:val="center"/>
        </w:trPr>
        <w:tc>
          <w:tcPr>
            <w:tcW w:w="21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1956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Tarea 4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D36E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7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FEFA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7265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61A9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697C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92C2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1F15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560" w:type="dxa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8D70CBE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7</w:t>
            </w:r>
          </w:p>
        </w:tc>
      </w:tr>
      <w:tr w:rsidR="00540794" w:rsidRPr="00F834C7" w14:paraId="13A5191F" w14:textId="77777777" w:rsidTr="00540794">
        <w:trPr>
          <w:trHeight w:val="320"/>
          <w:jc w:val="center"/>
        </w:trPr>
        <w:tc>
          <w:tcPr>
            <w:tcW w:w="21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C17D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Tarea 5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A68F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6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A718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3A2F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D74C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3741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9EBE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A89A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560" w:type="dxa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C160406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6</w:t>
            </w:r>
          </w:p>
        </w:tc>
      </w:tr>
      <w:tr w:rsidR="00540794" w:rsidRPr="00F834C7" w14:paraId="371DAA81" w14:textId="77777777" w:rsidTr="00540794">
        <w:trPr>
          <w:trHeight w:val="320"/>
          <w:jc w:val="center"/>
        </w:trPr>
        <w:tc>
          <w:tcPr>
            <w:tcW w:w="21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83EB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Tarea 6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970C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5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AEE8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C462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D617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1F2D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CDB4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2964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560" w:type="dxa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713A13F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5</w:t>
            </w:r>
          </w:p>
        </w:tc>
      </w:tr>
      <w:tr w:rsidR="00540794" w:rsidRPr="00F834C7" w14:paraId="590C6EA3" w14:textId="77777777" w:rsidTr="00540794">
        <w:trPr>
          <w:trHeight w:val="320"/>
          <w:jc w:val="center"/>
        </w:trPr>
        <w:tc>
          <w:tcPr>
            <w:tcW w:w="21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EEAF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Tarea 7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5E8E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4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4327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19A4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86C3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CD0B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EF8B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8B74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</w:t>
            </w:r>
          </w:p>
        </w:tc>
        <w:tc>
          <w:tcPr>
            <w:tcW w:w="1560" w:type="dxa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684A074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4</w:t>
            </w:r>
          </w:p>
        </w:tc>
      </w:tr>
      <w:tr w:rsidR="00540794" w:rsidRPr="00F834C7" w14:paraId="37444235" w14:textId="77777777" w:rsidTr="00540794">
        <w:trPr>
          <w:trHeight w:val="320"/>
          <w:jc w:val="center"/>
        </w:trPr>
        <w:tc>
          <w:tcPr>
            <w:tcW w:w="21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3DA7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Tarea 8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12BA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5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21FF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DE7F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3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8415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DA37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5FDA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E903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560" w:type="dxa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39A087C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5</w:t>
            </w:r>
          </w:p>
        </w:tc>
      </w:tr>
      <w:tr w:rsidR="00540794" w:rsidRPr="00F834C7" w14:paraId="39A7BC7D" w14:textId="77777777" w:rsidTr="00540794">
        <w:trPr>
          <w:trHeight w:val="320"/>
          <w:jc w:val="center"/>
        </w:trPr>
        <w:tc>
          <w:tcPr>
            <w:tcW w:w="21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B7D4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Tarea 9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3249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6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CE13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612E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F6FB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D548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286F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1F23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560" w:type="dxa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781625F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6</w:t>
            </w:r>
          </w:p>
        </w:tc>
      </w:tr>
      <w:tr w:rsidR="00540794" w:rsidRPr="00F834C7" w14:paraId="2C9A2D39" w14:textId="77777777" w:rsidTr="00540794">
        <w:trPr>
          <w:trHeight w:val="320"/>
          <w:jc w:val="center"/>
        </w:trPr>
        <w:tc>
          <w:tcPr>
            <w:tcW w:w="21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E97D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Tarea 10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57B3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7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281A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1829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7E89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3CF7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987C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B533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560" w:type="dxa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0872B70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7</w:t>
            </w:r>
          </w:p>
        </w:tc>
      </w:tr>
      <w:tr w:rsidR="00540794" w:rsidRPr="00F834C7" w14:paraId="7DE8179D" w14:textId="77777777" w:rsidTr="00540794">
        <w:trPr>
          <w:trHeight w:val="320"/>
          <w:jc w:val="center"/>
        </w:trPr>
        <w:tc>
          <w:tcPr>
            <w:tcW w:w="21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ACC3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Tarea 11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9281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7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144A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21EA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EF58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3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B493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2853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9F1D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</w:t>
            </w:r>
          </w:p>
        </w:tc>
        <w:tc>
          <w:tcPr>
            <w:tcW w:w="1560" w:type="dxa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BB806C3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7</w:t>
            </w:r>
          </w:p>
        </w:tc>
      </w:tr>
      <w:tr w:rsidR="00540794" w:rsidRPr="00F834C7" w14:paraId="09DCB8CF" w14:textId="77777777" w:rsidTr="00540794">
        <w:trPr>
          <w:trHeight w:val="320"/>
          <w:jc w:val="center"/>
        </w:trPr>
        <w:tc>
          <w:tcPr>
            <w:tcW w:w="21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EBC1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Tarea 12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1F8F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8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7FA0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EC53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05C5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1356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89A1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D8F4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560" w:type="dxa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A84F5F5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8</w:t>
            </w:r>
          </w:p>
        </w:tc>
      </w:tr>
      <w:tr w:rsidR="00540794" w:rsidRPr="00F834C7" w14:paraId="3088ACE8" w14:textId="77777777" w:rsidTr="00540794">
        <w:trPr>
          <w:trHeight w:val="320"/>
          <w:jc w:val="center"/>
        </w:trPr>
        <w:tc>
          <w:tcPr>
            <w:tcW w:w="2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3AA99E3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Tarea 13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2DE9E9C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8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177BE55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9CD9FDD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07ACB15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1CDD0C0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FCE33C9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4A57E48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1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BEA8F4F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8</w:t>
            </w:r>
          </w:p>
        </w:tc>
      </w:tr>
      <w:tr w:rsidR="00540794" w:rsidRPr="00F834C7" w14:paraId="4A333C19" w14:textId="77777777" w:rsidTr="00540794">
        <w:trPr>
          <w:trHeight w:val="3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06A5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8A8F" w14:textId="77777777" w:rsidR="00540794" w:rsidRPr="00F834C7" w:rsidRDefault="00540794" w:rsidP="00540794">
            <w:pPr>
              <w:jc w:val="left"/>
              <w:rPr>
                <w:rFonts w:ascii="Times New Roman" w:hAnsi="Times New Roman"/>
                <w:sz w:val="20"/>
                <w:szCs w:val="20"/>
                <w:lang w:val="es-CO" w:eastAsia="es-ES_tradn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66A4" w14:textId="77777777" w:rsidR="00540794" w:rsidRPr="00F834C7" w:rsidRDefault="00540794" w:rsidP="00540794">
            <w:pPr>
              <w:jc w:val="left"/>
              <w:rPr>
                <w:rFonts w:ascii="Times New Roman" w:hAnsi="Times New Roman"/>
                <w:sz w:val="20"/>
                <w:szCs w:val="20"/>
                <w:lang w:val="es-CO" w:eastAsia="es-ES_tradn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817D" w14:textId="77777777" w:rsidR="00540794" w:rsidRPr="00F834C7" w:rsidRDefault="00540794" w:rsidP="00540794">
            <w:pPr>
              <w:jc w:val="left"/>
              <w:rPr>
                <w:rFonts w:ascii="Times New Roman" w:hAnsi="Times New Roman"/>
                <w:sz w:val="20"/>
                <w:szCs w:val="20"/>
                <w:lang w:val="es-CO" w:eastAsia="es-ES_tradn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5F12" w14:textId="77777777" w:rsidR="00540794" w:rsidRPr="00F834C7" w:rsidRDefault="00540794" w:rsidP="00540794">
            <w:pPr>
              <w:jc w:val="left"/>
              <w:rPr>
                <w:rFonts w:ascii="Times New Roman" w:hAnsi="Times New Roman"/>
                <w:sz w:val="20"/>
                <w:szCs w:val="20"/>
                <w:lang w:val="es-CO" w:eastAsia="es-ES_tradn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F407" w14:textId="77777777" w:rsidR="00540794" w:rsidRPr="00F834C7" w:rsidRDefault="00540794" w:rsidP="00540794">
            <w:pPr>
              <w:jc w:val="left"/>
              <w:rPr>
                <w:rFonts w:ascii="Times New Roman" w:hAnsi="Times New Roman"/>
                <w:sz w:val="20"/>
                <w:szCs w:val="20"/>
                <w:lang w:val="es-CO" w:eastAsia="es-ES_tradn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9D1E" w14:textId="77777777" w:rsidR="00540794" w:rsidRPr="00F834C7" w:rsidRDefault="00540794" w:rsidP="00540794">
            <w:pPr>
              <w:jc w:val="left"/>
              <w:rPr>
                <w:rFonts w:ascii="Times New Roman" w:hAnsi="Times New Roman"/>
                <w:sz w:val="20"/>
                <w:szCs w:val="20"/>
                <w:lang w:val="es-CO" w:eastAsia="es-ES_tradn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4305" w14:textId="77777777" w:rsidR="00540794" w:rsidRPr="00F834C7" w:rsidRDefault="00540794" w:rsidP="00540794">
            <w:pPr>
              <w:jc w:val="left"/>
              <w:rPr>
                <w:rFonts w:ascii="Times New Roman" w:hAnsi="Times New Roman"/>
                <w:sz w:val="20"/>
                <w:szCs w:val="20"/>
                <w:lang w:val="es-CO" w:eastAsia="es-ES_tradn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D65A" w14:textId="77777777" w:rsidR="00540794" w:rsidRPr="00F834C7" w:rsidRDefault="00540794" w:rsidP="00540794">
            <w:pPr>
              <w:jc w:val="left"/>
              <w:rPr>
                <w:rFonts w:ascii="Times New Roman" w:hAnsi="Times New Roman"/>
                <w:sz w:val="20"/>
                <w:szCs w:val="20"/>
                <w:lang w:val="es-CO" w:eastAsia="es-ES_tradnl"/>
              </w:rPr>
            </w:pPr>
          </w:p>
        </w:tc>
      </w:tr>
      <w:tr w:rsidR="00540794" w:rsidRPr="00F834C7" w14:paraId="663021D2" w14:textId="77777777" w:rsidTr="00540794">
        <w:trPr>
          <w:trHeight w:val="320"/>
          <w:jc w:val="center"/>
        </w:trPr>
        <w:tc>
          <w:tcPr>
            <w:tcW w:w="21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vAlign w:val="bottom"/>
            <w:hideMark/>
          </w:tcPr>
          <w:p w14:paraId="2A95593C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Horas Restantes</w:t>
            </w:r>
          </w:p>
        </w:tc>
        <w:tc>
          <w:tcPr>
            <w:tcW w:w="14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E8D1795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85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5CE7F3A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74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DF3B495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60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96369CF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45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5DEEE15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29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4608B33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14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6C8E8C2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5463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</w:p>
        </w:tc>
      </w:tr>
      <w:tr w:rsidR="00540794" w:rsidRPr="00F834C7" w14:paraId="05BAB7EC" w14:textId="77777777" w:rsidTr="00540794">
        <w:trPr>
          <w:trHeight w:val="640"/>
          <w:jc w:val="center"/>
        </w:trPr>
        <w:tc>
          <w:tcPr>
            <w:tcW w:w="21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vAlign w:val="bottom"/>
            <w:hideMark/>
          </w:tcPr>
          <w:p w14:paraId="5F8E568B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Horas Estimadas Restantes</w:t>
            </w:r>
          </w:p>
        </w:tc>
        <w:tc>
          <w:tcPr>
            <w:tcW w:w="142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29B09DB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0D5FDF6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C7C9351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22C792D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F315270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234A181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824A45C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36BD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</w:p>
        </w:tc>
      </w:tr>
    </w:tbl>
    <w:p w14:paraId="0775F448" w14:textId="77777777" w:rsidR="00582BEF" w:rsidRPr="00F834C7" w:rsidRDefault="00582BEF" w:rsidP="00582BEF">
      <w:pPr>
        <w:pStyle w:val="Ttulo2"/>
        <w:keepNext/>
        <w:keepLines/>
        <w:spacing w:before="200"/>
        <w:ind w:left="792"/>
        <w:rPr>
          <w:color w:val="4F81BD" w:themeColor="accent1"/>
          <w:lang w:val="es-CO"/>
        </w:rPr>
      </w:pPr>
    </w:p>
    <w:p w14:paraId="53292993" w14:textId="77777777" w:rsidR="00582BEF" w:rsidRPr="00F834C7" w:rsidRDefault="00582BEF" w:rsidP="00582BEF">
      <w:pPr>
        <w:rPr>
          <w:color w:val="4F81BD" w:themeColor="accent1"/>
          <w:lang w:val="es-CO"/>
        </w:rPr>
      </w:pPr>
    </w:p>
    <w:p w14:paraId="6D2CC7D0" w14:textId="77777777" w:rsidR="00582BEF" w:rsidRPr="00F834C7" w:rsidRDefault="00582BEF" w:rsidP="00582BEF">
      <w:pPr>
        <w:rPr>
          <w:color w:val="4F81BD" w:themeColor="accent1"/>
          <w:lang w:val="es-CO"/>
        </w:rPr>
      </w:pPr>
    </w:p>
    <w:p w14:paraId="69FA677A" w14:textId="77777777" w:rsidR="00582BEF" w:rsidRPr="00F834C7" w:rsidRDefault="00582BEF" w:rsidP="00582BEF">
      <w:pPr>
        <w:rPr>
          <w:color w:val="4F81BD" w:themeColor="accent1"/>
          <w:lang w:val="es-CO"/>
        </w:rPr>
      </w:pPr>
    </w:p>
    <w:p w14:paraId="4660A955" w14:textId="77777777" w:rsidR="00582BEF" w:rsidRPr="00F834C7" w:rsidRDefault="00582BEF" w:rsidP="00582BEF">
      <w:pPr>
        <w:rPr>
          <w:color w:val="4F81BD" w:themeColor="accent1"/>
          <w:lang w:val="es-CO"/>
        </w:rPr>
      </w:pPr>
    </w:p>
    <w:p w14:paraId="1582D7B7" w14:textId="77777777" w:rsidR="00582BEF" w:rsidRPr="00F834C7" w:rsidRDefault="00582BEF" w:rsidP="00582BEF">
      <w:pPr>
        <w:rPr>
          <w:color w:val="4F81BD" w:themeColor="accent1"/>
          <w:lang w:val="es-CO"/>
        </w:rPr>
      </w:pPr>
    </w:p>
    <w:p w14:paraId="0BA558FD" w14:textId="77777777" w:rsidR="001E7EEC" w:rsidRPr="00F834C7" w:rsidRDefault="00582BEF" w:rsidP="00FA5288">
      <w:pPr>
        <w:pStyle w:val="Ttulo2"/>
        <w:keepNext/>
        <w:keepLines/>
        <w:numPr>
          <w:ilvl w:val="1"/>
          <w:numId w:val="6"/>
        </w:numPr>
        <w:spacing w:before="200"/>
        <w:rPr>
          <w:color w:val="4F81BD" w:themeColor="accent1"/>
          <w:lang w:val="es-CO"/>
        </w:rPr>
      </w:pPr>
      <w:bookmarkStart w:id="489" w:name="_Toc432616057"/>
      <w:r w:rsidRPr="00F834C7">
        <w:rPr>
          <w:color w:val="4F81BD" w:themeColor="accent1"/>
          <w:lang w:val="es-CO"/>
        </w:rPr>
        <w:lastRenderedPageBreak/>
        <w:t>Li</w:t>
      </w:r>
      <w:r w:rsidR="00F572C5" w:rsidRPr="00F834C7">
        <w:rPr>
          <w:color w:val="4F81BD" w:themeColor="accent1"/>
          <w:lang w:val="es-CO"/>
        </w:rPr>
        <w:t xml:space="preserve">sta de </w:t>
      </w:r>
      <w:r w:rsidR="00661107" w:rsidRPr="00F834C7">
        <w:rPr>
          <w:color w:val="4F81BD" w:themeColor="accent1"/>
          <w:lang w:val="es-CO"/>
        </w:rPr>
        <w:t>Requerimientos</w:t>
      </w:r>
      <w:bookmarkEnd w:id="487"/>
      <w:bookmarkEnd w:id="489"/>
    </w:p>
    <w:p w14:paraId="61539649" w14:textId="3A213846" w:rsidR="00664DCE" w:rsidRPr="00F834C7" w:rsidRDefault="0097363C" w:rsidP="00664DCE">
      <w:pPr>
        <w:pStyle w:val="Ttulo2"/>
        <w:keepNext/>
        <w:keepLines/>
        <w:numPr>
          <w:ilvl w:val="2"/>
          <w:numId w:val="6"/>
        </w:numPr>
        <w:spacing w:before="200"/>
        <w:rPr>
          <w:color w:val="4F81BD" w:themeColor="accent1"/>
          <w:lang w:val="es-CO"/>
        </w:rPr>
      </w:pPr>
      <w:bookmarkStart w:id="490" w:name="_Toc432616058"/>
      <w:bookmarkEnd w:id="488"/>
      <w:r w:rsidRPr="00F834C7">
        <w:rPr>
          <w:color w:val="4F81BD" w:themeColor="accent1"/>
          <w:lang w:val="es-CO"/>
        </w:rPr>
        <w:t>1</w:t>
      </w:r>
      <w:r w:rsidR="00067C8E" w:rsidRPr="00F834C7">
        <w:rPr>
          <w:color w:val="4F81BD" w:themeColor="accent1"/>
          <w:lang w:val="es-CO"/>
        </w:rPr>
        <w:t xml:space="preserve">.0 </w:t>
      </w:r>
      <w:r w:rsidR="00540794" w:rsidRPr="00F834C7">
        <w:rPr>
          <w:color w:val="4F81BD" w:themeColor="accent1"/>
          <w:lang w:val="es-CO"/>
        </w:rPr>
        <w:t>Crear una Cuenta</w:t>
      </w:r>
      <w:bookmarkEnd w:id="490"/>
    </w:p>
    <w:p w14:paraId="1A260CC7" w14:textId="77777777" w:rsidR="00540794" w:rsidRPr="00F834C7" w:rsidRDefault="00540794" w:rsidP="00540794">
      <w:pPr>
        <w:rPr>
          <w:lang w:val="es-CO"/>
        </w:rPr>
      </w:pPr>
    </w:p>
    <w:tbl>
      <w:tblPr>
        <w:tblW w:w="0" w:type="auto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"/>
        <w:gridCol w:w="809"/>
        <w:gridCol w:w="1231"/>
        <w:gridCol w:w="1814"/>
        <w:gridCol w:w="2465"/>
        <w:gridCol w:w="725"/>
        <w:gridCol w:w="1062"/>
        <w:gridCol w:w="763"/>
      </w:tblGrid>
      <w:tr w:rsidR="00D32202" w:rsidRPr="00F834C7" w14:paraId="1A6FFF61" w14:textId="77777777" w:rsidTr="00D32202">
        <w:trPr>
          <w:trHeight w:val="320"/>
        </w:trPr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37A6C0D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ID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A90112D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Tema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3EFDF1D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Como Un…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44F275E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Necesito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BA5EDBB" w14:textId="1E63A376" w:rsidR="00540794" w:rsidRPr="00F834C7" w:rsidRDefault="00D32202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Así</w:t>
            </w:r>
            <w:r w:rsidR="00540794" w:rsidRPr="00F834C7">
              <w:rPr>
                <w:b/>
                <w:bCs/>
                <w:color w:val="FFFFFF"/>
                <w:sz w:val="24"/>
                <w:lang w:val="es-CO" w:eastAsia="es-ES_tradnl"/>
              </w:rPr>
              <w:t xml:space="preserve"> podré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79DFBB1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Notas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2CDB08F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17FB3013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Status</w:t>
            </w:r>
          </w:p>
        </w:tc>
      </w:tr>
      <w:tr w:rsidR="00540794" w:rsidRPr="00F834C7" w14:paraId="6F89F26C" w14:textId="77777777" w:rsidTr="00D32202">
        <w:trPr>
          <w:trHeight w:val="320"/>
        </w:trPr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E1BC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DDA9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cuenta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799A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07A7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Crear una cuenta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4B24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Ingresar a la plataforma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63C4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3F2D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Alta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9F38D8B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85%</w:t>
            </w:r>
          </w:p>
        </w:tc>
      </w:tr>
    </w:tbl>
    <w:p w14:paraId="708CF2E3" w14:textId="77777777" w:rsidR="00AC2BAF" w:rsidRPr="00F834C7" w:rsidRDefault="00AC2BAF" w:rsidP="00067C8E">
      <w:pPr>
        <w:rPr>
          <w:color w:val="4F81BD" w:themeColor="accent1"/>
          <w:lang w:val="es-CO"/>
        </w:rPr>
      </w:pPr>
    </w:p>
    <w:p w14:paraId="6CC2FA5B" w14:textId="60830000" w:rsidR="00664DCE" w:rsidRPr="00F834C7" w:rsidRDefault="00CA550F" w:rsidP="00D53CDA">
      <w:pPr>
        <w:pStyle w:val="Ttulo2"/>
        <w:keepNext/>
        <w:keepLines/>
        <w:numPr>
          <w:ilvl w:val="2"/>
          <w:numId w:val="6"/>
        </w:numPr>
        <w:spacing w:before="200"/>
        <w:rPr>
          <w:color w:val="4F81BD" w:themeColor="accent1"/>
          <w:lang w:val="es-CO"/>
        </w:rPr>
      </w:pPr>
      <w:bookmarkStart w:id="491" w:name="_Toc432616059"/>
      <w:r w:rsidRPr="00F834C7">
        <w:rPr>
          <w:color w:val="4F81BD" w:themeColor="accent1"/>
          <w:lang w:val="es-CO"/>
        </w:rPr>
        <w:t>2</w:t>
      </w:r>
      <w:r w:rsidR="00D53CDA" w:rsidRPr="00F834C7">
        <w:rPr>
          <w:color w:val="4F81BD" w:themeColor="accent1"/>
          <w:lang w:val="es-CO"/>
        </w:rPr>
        <w:t>.0</w:t>
      </w:r>
      <w:r w:rsidR="00067C8E" w:rsidRPr="00F834C7">
        <w:rPr>
          <w:color w:val="4F81BD" w:themeColor="accent1"/>
          <w:lang w:val="es-CO"/>
        </w:rPr>
        <w:t xml:space="preserve"> </w:t>
      </w:r>
      <w:r w:rsidR="00540794" w:rsidRPr="00F834C7">
        <w:rPr>
          <w:color w:val="4F81BD" w:themeColor="accent1"/>
          <w:lang w:val="es-CO"/>
        </w:rPr>
        <w:t>Iniciar Sesión</w:t>
      </w:r>
      <w:bookmarkEnd w:id="491"/>
    </w:p>
    <w:p w14:paraId="347A77F9" w14:textId="77777777" w:rsidR="00540794" w:rsidRPr="00F834C7" w:rsidRDefault="00540794" w:rsidP="00540794">
      <w:pPr>
        <w:rPr>
          <w:lang w:val="es-CO"/>
        </w:rPr>
      </w:pPr>
    </w:p>
    <w:tbl>
      <w:tblPr>
        <w:tblW w:w="0" w:type="auto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"/>
        <w:gridCol w:w="809"/>
        <w:gridCol w:w="1231"/>
        <w:gridCol w:w="1406"/>
        <w:gridCol w:w="2360"/>
        <w:gridCol w:w="725"/>
        <w:gridCol w:w="1062"/>
        <w:gridCol w:w="763"/>
      </w:tblGrid>
      <w:tr w:rsidR="00D32202" w:rsidRPr="00F834C7" w14:paraId="606B3C3C" w14:textId="77777777" w:rsidTr="00D32202">
        <w:trPr>
          <w:trHeight w:val="320"/>
        </w:trPr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168426F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ID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7C976C3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Tema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6DDF9E5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Como Un…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CC8A4F9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Necesito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86DDC0A" w14:textId="0138CB86" w:rsidR="00540794" w:rsidRPr="00F834C7" w:rsidRDefault="00D32202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Así</w:t>
            </w:r>
            <w:r w:rsidR="00540794" w:rsidRPr="00F834C7">
              <w:rPr>
                <w:b/>
                <w:bCs/>
                <w:color w:val="FFFFFF"/>
                <w:sz w:val="24"/>
                <w:lang w:val="es-CO" w:eastAsia="es-ES_tradnl"/>
              </w:rPr>
              <w:t xml:space="preserve"> podré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99F67F0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Notas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3634923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22F9B396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Status</w:t>
            </w:r>
          </w:p>
        </w:tc>
      </w:tr>
      <w:tr w:rsidR="00540794" w:rsidRPr="00F834C7" w14:paraId="2D5F1A23" w14:textId="77777777" w:rsidTr="00D32202">
        <w:trPr>
          <w:trHeight w:val="320"/>
        </w:trPr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CF2B339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8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5D25AFC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cuenta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1F9681E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81BEFF5" w14:textId="5411977B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Iniciar sesión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2D17887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Ingresar a la aplicación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9099A72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0770B97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Alta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2046337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20%</w:t>
            </w:r>
          </w:p>
        </w:tc>
      </w:tr>
    </w:tbl>
    <w:p w14:paraId="0832C655" w14:textId="77777777" w:rsidR="00067C8E" w:rsidRPr="00F834C7" w:rsidRDefault="00067C8E" w:rsidP="00067C8E">
      <w:pPr>
        <w:rPr>
          <w:color w:val="4F81BD" w:themeColor="accent1"/>
          <w:lang w:val="es-CO"/>
        </w:rPr>
      </w:pPr>
    </w:p>
    <w:p w14:paraId="61178E50" w14:textId="3951126A" w:rsidR="002E3278" w:rsidRPr="00F834C7" w:rsidRDefault="00CA550F" w:rsidP="00D53CDA">
      <w:pPr>
        <w:pStyle w:val="Ttulo2"/>
        <w:keepNext/>
        <w:keepLines/>
        <w:numPr>
          <w:ilvl w:val="2"/>
          <w:numId w:val="6"/>
        </w:numPr>
        <w:spacing w:before="200"/>
        <w:rPr>
          <w:color w:val="4F81BD" w:themeColor="accent1"/>
          <w:lang w:val="es-CO"/>
        </w:rPr>
      </w:pPr>
      <w:bookmarkStart w:id="492" w:name="_Toc432616060"/>
      <w:r w:rsidRPr="00F834C7">
        <w:rPr>
          <w:color w:val="4F81BD" w:themeColor="accent1"/>
          <w:lang w:val="es-CO"/>
        </w:rPr>
        <w:t>2</w:t>
      </w:r>
      <w:r w:rsidR="00CC43ED" w:rsidRPr="00F834C7">
        <w:rPr>
          <w:color w:val="4F81BD" w:themeColor="accent1"/>
          <w:lang w:val="es-CO"/>
        </w:rPr>
        <w:t>.1</w:t>
      </w:r>
      <w:r w:rsidR="002E3278" w:rsidRPr="00F834C7">
        <w:rPr>
          <w:color w:val="4F81BD" w:themeColor="accent1"/>
          <w:lang w:val="es-CO"/>
        </w:rPr>
        <w:t xml:space="preserve"> </w:t>
      </w:r>
      <w:r w:rsidR="00540794" w:rsidRPr="00F834C7">
        <w:rPr>
          <w:color w:val="4F81BD" w:themeColor="accent1"/>
          <w:lang w:val="es-CO"/>
        </w:rPr>
        <w:t>Editar Datos</w:t>
      </w:r>
      <w:bookmarkEnd w:id="492"/>
    </w:p>
    <w:p w14:paraId="70750F41" w14:textId="77777777" w:rsidR="002E3278" w:rsidRPr="00F834C7" w:rsidRDefault="002E3278" w:rsidP="00067C8E">
      <w:pPr>
        <w:rPr>
          <w:color w:val="4F81BD" w:themeColor="accent1"/>
          <w:lang w:val="es-CO"/>
        </w:rPr>
      </w:pPr>
    </w:p>
    <w:tbl>
      <w:tblPr>
        <w:tblW w:w="0" w:type="auto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"/>
        <w:gridCol w:w="809"/>
        <w:gridCol w:w="1231"/>
        <w:gridCol w:w="1730"/>
        <w:gridCol w:w="3295"/>
        <w:gridCol w:w="725"/>
        <w:gridCol w:w="1062"/>
        <w:gridCol w:w="763"/>
      </w:tblGrid>
      <w:tr w:rsidR="00D32202" w:rsidRPr="00F834C7" w14:paraId="4CF45D82" w14:textId="77777777" w:rsidTr="00D32202">
        <w:trPr>
          <w:trHeight w:val="329"/>
        </w:trPr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13B7D78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ID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24938BE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Tema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E1283D3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Como Un…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7581557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Necesito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937735C" w14:textId="4C3E531C" w:rsidR="00540794" w:rsidRPr="00F834C7" w:rsidRDefault="00833D1B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Así</w:t>
            </w:r>
            <w:r w:rsidR="00540794" w:rsidRPr="00F834C7">
              <w:rPr>
                <w:b/>
                <w:bCs/>
                <w:color w:val="FFFFFF"/>
                <w:sz w:val="24"/>
                <w:lang w:val="es-CO" w:eastAsia="es-ES_tradnl"/>
              </w:rPr>
              <w:t xml:space="preserve"> podré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F517892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Notas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38B6550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35BA73AC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Status</w:t>
            </w:r>
          </w:p>
        </w:tc>
      </w:tr>
      <w:tr w:rsidR="00540794" w:rsidRPr="00F834C7" w14:paraId="378BB0D5" w14:textId="77777777" w:rsidTr="00D32202">
        <w:trPr>
          <w:trHeight w:val="320"/>
        </w:trPr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5B41DC4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4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9E6C45D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cuenta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5080DA9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100D932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Editar mis Datos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89933F8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Modificar o Actualizar mis Datos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86BA503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4A6177E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Alta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2E0077B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85%</w:t>
            </w:r>
          </w:p>
        </w:tc>
      </w:tr>
    </w:tbl>
    <w:p w14:paraId="1CA3F8A3" w14:textId="77777777" w:rsidR="00540794" w:rsidRPr="00F834C7" w:rsidRDefault="00540794" w:rsidP="00067C8E">
      <w:pPr>
        <w:rPr>
          <w:color w:val="4F81BD" w:themeColor="accent1"/>
          <w:lang w:val="es-CO"/>
        </w:rPr>
      </w:pPr>
    </w:p>
    <w:p w14:paraId="518E61B4" w14:textId="4FB6859C" w:rsidR="004A19FD" w:rsidRPr="00F834C7" w:rsidRDefault="00CA550F" w:rsidP="00D53CDA">
      <w:pPr>
        <w:pStyle w:val="Ttulo2"/>
        <w:keepNext/>
        <w:keepLines/>
        <w:numPr>
          <w:ilvl w:val="2"/>
          <w:numId w:val="6"/>
        </w:numPr>
        <w:spacing w:before="200"/>
        <w:rPr>
          <w:color w:val="4F81BD" w:themeColor="accent1"/>
          <w:lang w:val="es-CO"/>
        </w:rPr>
      </w:pPr>
      <w:bookmarkStart w:id="493" w:name="_Toc432616061"/>
      <w:r w:rsidRPr="00F834C7">
        <w:rPr>
          <w:color w:val="4F81BD" w:themeColor="accent1"/>
          <w:lang w:val="es-CO"/>
        </w:rPr>
        <w:t>2</w:t>
      </w:r>
      <w:r w:rsidR="00CC43ED" w:rsidRPr="00F834C7">
        <w:rPr>
          <w:color w:val="4F81BD" w:themeColor="accent1"/>
          <w:lang w:val="es-CO"/>
        </w:rPr>
        <w:t>.2</w:t>
      </w:r>
      <w:r w:rsidR="004A19FD" w:rsidRPr="00F834C7">
        <w:rPr>
          <w:color w:val="4F81BD" w:themeColor="accent1"/>
          <w:lang w:val="es-CO"/>
        </w:rPr>
        <w:t xml:space="preserve"> C</w:t>
      </w:r>
      <w:r w:rsidR="00540794" w:rsidRPr="00F834C7">
        <w:rPr>
          <w:color w:val="4F81BD" w:themeColor="accent1"/>
          <w:lang w:val="es-CO"/>
        </w:rPr>
        <w:t>rear Objeto Perdido</w:t>
      </w:r>
      <w:bookmarkEnd w:id="493"/>
    </w:p>
    <w:p w14:paraId="506C741D" w14:textId="77777777" w:rsidR="00540794" w:rsidRPr="00F834C7" w:rsidRDefault="00540794" w:rsidP="00540794">
      <w:pPr>
        <w:rPr>
          <w:lang w:val="es-CO"/>
        </w:rPr>
      </w:pPr>
    </w:p>
    <w:tbl>
      <w:tblPr>
        <w:tblW w:w="0" w:type="auto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"/>
        <w:gridCol w:w="903"/>
        <w:gridCol w:w="1231"/>
        <w:gridCol w:w="2515"/>
        <w:gridCol w:w="3097"/>
        <w:gridCol w:w="725"/>
        <w:gridCol w:w="1062"/>
        <w:gridCol w:w="763"/>
      </w:tblGrid>
      <w:tr w:rsidR="00D32202" w:rsidRPr="00F834C7" w14:paraId="3EFBB5BE" w14:textId="77777777" w:rsidTr="00D32202">
        <w:trPr>
          <w:trHeight w:val="320"/>
        </w:trPr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4472C4" w:fill="4472C4"/>
            <w:noWrap/>
            <w:vAlign w:val="bottom"/>
            <w:hideMark/>
          </w:tcPr>
          <w:p w14:paraId="4713EA1F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ID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4472C4" w:fill="4472C4"/>
            <w:noWrap/>
            <w:vAlign w:val="bottom"/>
            <w:hideMark/>
          </w:tcPr>
          <w:p w14:paraId="6209824C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Tema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4472C4" w:fill="4472C4"/>
            <w:noWrap/>
            <w:vAlign w:val="bottom"/>
            <w:hideMark/>
          </w:tcPr>
          <w:p w14:paraId="21D8920D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Como Un…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4472C4" w:fill="4472C4"/>
            <w:noWrap/>
            <w:vAlign w:val="bottom"/>
            <w:hideMark/>
          </w:tcPr>
          <w:p w14:paraId="0C67BA8B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Necesito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4472C4" w:fill="4472C4"/>
            <w:noWrap/>
            <w:vAlign w:val="bottom"/>
            <w:hideMark/>
          </w:tcPr>
          <w:p w14:paraId="026C145B" w14:textId="46DAB923" w:rsidR="00540794" w:rsidRPr="00F834C7" w:rsidRDefault="00833D1B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Así</w:t>
            </w:r>
            <w:r w:rsidR="00540794" w:rsidRPr="00F834C7">
              <w:rPr>
                <w:b/>
                <w:bCs/>
                <w:color w:val="FFFFFF"/>
                <w:sz w:val="24"/>
                <w:lang w:val="es-CO" w:eastAsia="es-ES_tradnl"/>
              </w:rPr>
              <w:t xml:space="preserve"> podré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4472C4" w:fill="4472C4"/>
            <w:noWrap/>
            <w:vAlign w:val="bottom"/>
            <w:hideMark/>
          </w:tcPr>
          <w:p w14:paraId="0755A0D5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Notas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4472C4" w:fill="4472C4"/>
            <w:noWrap/>
            <w:vAlign w:val="bottom"/>
            <w:hideMark/>
          </w:tcPr>
          <w:p w14:paraId="7B07C094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7373DD3F" w14:textId="77777777" w:rsidR="00540794" w:rsidRPr="00F834C7" w:rsidRDefault="00540794" w:rsidP="00540794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Status</w:t>
            </w:r>
          </w:p>
        </w:tc>
      </w:tr>
      <w:tr w:rsidR="00540794" w:rsidRPr="00F834C7" w14:paraId="440018ED" w14:textId="77777777" w:rsidTr="00D32202">
        <w:trPr>
          <w:trHeight w:val="320"/>
        </w:trPr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9781D9A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0148624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Objetos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E6B142E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CF2015A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Crear un Objeto Perdido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B2AAEF6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Informar Objetos encontrados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F870855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A576D2F" w14:textId="77777777" w:rsidR="00540794" w:rsidRPr="00F834C7" w:rsidRDefault="00540794" w:rsidP="00540794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Alta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70488C7" w14:textId="77777777" w:rsidR="00540794" w:rsidRPr="00F834C7" w:rsidRDefault="00540794" w:rsidP="00540794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85%</w:t>
            </w:r>
          </w:p>
        </w:tc>
      </w:tr>
    </w:tbl>
    <w:p w14:paraId="6BAF64E8" w14:textId="77777777" w:rsidR="00540794" w:rsidRPr="00F834C7" w:rsidRDefault="00540794" w:rsidP="00540794">
      <w:pPr>
        <w:rPr>
          <w:lang w:val="es-CO"/>
        </w:rPr>
      </w:pPr>
    </w:p>
    <w:p w14:paraId="7EF13082" w14:textId="24826D04" w:rsidR="002E3477" w:rsidRPr="00F834C7" w:rsidRDefault="006F7DA5" w:rsidP="006F7DA5">
      <w:pPr>
        <w:pStyle w:val="Ttulo2"/>
        <w:keepNext/>
        <w:keepLines/>
        <w:numPr>
          <w:ilvl w:val="2"/>
          <w:numId w:val="6"/>
        </w:numPr>
        <w:spacing w:before="200"/>
        <w:rPr>
          <w:color w:val="4F81BD" w:themeColor="accent1"/>
          <w:lang w:val="es-CO"/>
        </w:rPr>
      </w:pPr>
      <w:bookmarkStart w:id="494" w:name="_Toc432616062"/>
      <w:r w:rsidRPr="00F834C7">
        <w:rPr>
          <w:color w:val="4F81BD" w:themeColor="accent1"/>
          <w:lang w:val="es-CO"/>
        </w:rPr>
        <w:t xml:space="preserve">2.3 </w:t>
      </w:r>
      <w:r w:rsidR="005C5F4C" w:rsidRPr="00F834C7">
        <w:rPr>
          <w:color w:val="4F81BD" w:themeColor="accent1"/>
          <w:lang w:val="es-CO"/>
        </w:rPr>
        <w:t>Editar Objeto Perdido</w:t>
      </w:r>
      <w:bookmarkEnd w:id="494"/>
    </w:p>
    <w:p w14:paraId="05DEEDC1" w14:textId="77777777" w:rsidR="002E3477" w:rsidRPr="00F834C7" w:rsidRDefault="002E3477" w:rsidP="002E3477">
      <w:pPr>
        <w:rPr>
          <w:color w:val="4F81BD" w:themeColor="accent1"/>
          <w:lang w:val="es-CO"/>
        </w:rPr>
      </w:pPr>
    </w:p>
    <w:p w14:paraId="5453C8C6" w14:textId="77777777" w:rsidR="002E3477" w:rsidRPr="00F834C7" w:rsidRDefault="002E3477" w:rsidP="002E3477">
      <w:pPr>
        <w:rPr>
          <w:color w:val="4F81BD" w:themeColor="accent1"/>
          <w:lang w:val="es-CO"/>
        </w:rPr>
      </w:pPr>
    </w:p>
    <w:tbl>
      <w:tblPr>
        <w:tblW w:w="0" w:type="auto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"/>
        <w:gridCol w:w="903"/>
        <w:gridCol w:w="1231"/>
        <w:gridCol w:w="2563"/>
        <w:gridCol w:w="3920"/>
        <w:gridCol w:w="725"/>
        <w:gridCol w:w="1062"/>
        <w:gridCol w:w="763"/>
      </w:tblGrid>
      <w:tr w:rsidR="00D32202" w:rsidRPr="00F834C7" w14:paraId="13A9293F" w14:textId="77777777" w:rsidTr="00D32202">
        <w:trPr>
          <w:trHeight w:val="320"/>
        </w:trPr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F1F4136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ID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D15AC6D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Tema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384BC72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Como Un…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63E3C01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Necesito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C90BCFE" w14:textId="4691AFDB" w:rsidR="005C5F4C" w:rsidRPr="00F834C7" w:rsidRDefault="00833D1B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Así</w:t>
            </w:r>
            <w:r w:rsidR="005C5F4C" w:rsidRPr="00F834C7">
              <w:rPr>
                <w:b/>
                <w:bCs/>
                <w:color w:val="FFFFFF"/>
                <w:sz w:val="24"/>
                <w:lang w:val="es-CO" w:eastAsia="es-ES_tradnl"/>
              </w:rPr>
              <w:t xml:space="preserve"> podré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7AF32D2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Notas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73D4DE6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45E23F74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Status</w:t>
            </w:r>
          </w:p>
        </w:tc>
      </w:tr>
      <w:tr w:rsidR="005C5F4C" w:rsidRPr="00F834C7" w14:paraId="56C3CA3D" w14:textId="77777777" w:rsidTr="00D32202">
        <w:trPr>
          <w:trHeight w:val="320"/>
        </w:trPr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BA02323" w14:textId="77777777" w:rsidR="005C5F4C" w:rsidRPr="00F834C7" w:rsidRDefault="005C5F4C" w:rsidP="005C5F4C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7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970D9F8" w14:textId="77777777" w:rsidR="005C5F4C" w:rsidRPr="00F834C7" w:rsidRDefault="005C5F4C" w:rsidP="005C5F4C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Objetos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966DA47" w14:textId="77777777" w:rsidR="005C5F4C" w:rsidRPr="00F834C7" w:rsidRDefault="005C5F4C" w:rsidP="005C5F4C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9D0D82B" w14:textId="77777777" w:rsidR="005C5F4C" w:rsidRPr="00F834C7" w:rsidRDefault="005C5F4C" w:rsidP="005C5F4C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Editar un Objeto Perdido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C01C58F" w14:textId="77777777" w:rsidR="005C5F4C" w:rsidRPr="00F834C7" w:rsidRDefault="005C5F4C" w:rsidP="005C5F4C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Modificar o Actualizar Objetos creados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B04D3EA" w14:textId="77777777" w:rsidR="005C5F4C" w:rsidRPr="00F834C7" w:rsidRDefault="005C5F4C" w:rsidP="005C5F4C">
            <w:pPr>
              <w:jc w:val="left"/>
              <w:rPr>
                <w:color w:val="000000"/>
                <w:sz w:val="24"/>
                <w:lang w:val="es-CO" w:eastAsia="es-ES_tradnl"/>
              </w:rPr>
            </w:pP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342B777" w14:textId="77777777" w:rsidR="005C5F4C" w:rsidRPr="00F834C7" w:rsidRDefault="005C5F4C" w:rsidP="005C5F4C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Alta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18502A9" w14:textId="77777777" w:rsidR="005C5F4C" w:rsidRPr="00F834C7" w:rsidRDefault="005C5F4C" w:rsidP="005C5F4C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85%</w:t>
            </w:r>
          </w:p>
        </w:tc>
      </w:tr>
    </w:tbl>
    <w:p w14:paraId="5D9FE863" w14:textId="77777777" w:rsidR="00E05299" w:rsidRPr="00F834C7" w:rsidRDefault="00E05299" w:rsidP="00E05299">
      <w:pPr>
        <w:rPr>
          <w:color w:val="4F81BD" w:themeColor="accent1"/>
          <w:lang w:val="es-CO"/>
        </w:rPr>
      </w:pPr>
    </w:p>
    <w:p w14:paraId="5AA3133A" w14:textId="5D17B4FD" w:rsidR="00E753E4" w:rsidRPr="00F834C7" w:rsidRDefault="0076634D" w:rsidP="006F7DA5">
      <w:pPr>
        <w:pStyle w:val="Ttulo2"/>
        <w:keepNext/>
        <w:keepLines/>
        <w:numPr>
          <w:ilvl w:val="2"/>
          <w:numId w:val="6"/>
        </w:numPr>
        <w:spacing w:before="200"/>
        <w:rPr>
          <w:color w:val="4F81BD" w:themeColor="accent1"/>
          <w:lang w:val="es-CO"/>
        </w:rPr>
      </w:pPr>
      <w:bookmarkStart w:id="495" w:name="_Toc432616063"/>
      <w:r w:rsidRPr="00F834C7">
        <w:rPr>
          <w:color w:val="4F81BD" w:themeColor="accent1"/>
          <w:lang w:val="es-CO"/>
        </w:rPr>
        <w:t>3.0</w:t>
      </w:r>
      <w:r w:rsidR="00B741EA" w:rsidRPr="00F834C7">
        <w:rPr>
          <w:color w:val="4F81BD" w:themeColor="accent1"/>
          <w:lang w:val="es-CO"/>
        </w:rPr>
        <w:t xml:space="preserve"> </w:t>
      </w:r>
      <w:bookmarkStart w:id="496" w:name="OLE_LINK3"/>
      <w:bookmarkStart w:id="497" w:name="OLE_LINK4"/>
      <w:bookmarkStart w:id="498" w:name="OLE_LINK5"/>
      <w:bookmarkStart w:id="499" w:name="OLE_LINK6"/>
      <w:r w:rsidR="005C5F4C" w:rsidRPr="00F834C7">
        <w:rPr>
          <w:color w:val="4F81BD" w:themeColor="accent1"/>
          <w:lang w:val="es-CO"/>
        </w:rPr>
        <w:t>Validar Creación de Cuentas de Usuario</w:t>
      </w:r>
      <w:bookmarkEnd w:id="495"/>
      <w:bookmarkEnd w:id="496"/>
      <w:bookmarkEnd w:id="497"/>
      <w:bookmarkEnd w:id="498"/>
      <w:bookmarkEnd w:id="499"/>
    </w:p>
    <w:p w14:paraId="3D257C2D" w14:textId="77777777" w:rsidR="00E05299" w:rsidRPr="00F834C7" w:rsidRDefault="00E05299" w:rsidP="00E05299">
      <w:pPr>
        <w:rPr>
          <w:color w:val="4F81BD" w:themeColor="accent1"/>
          <w:lang w:val="es-CO"/>
        </w:rPr>
      </w:pPr>
    </w:p>
    <w:tbl>
      <w:tblPr>
        <w:tblW w:w="0" w:type="auto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809"/>
        <w:gridCol w:w="1231"/>
        <w:gridCol w:w="4361"/>
        <w:gridCol w:w="4730"/>
        <w:gridCol w:w="725"/>
        <w:gridCol w:w="1062"/>
        <w:gridCol w:w="763"/>
      </w:tblGrid>
      <w:tr w:rsidR="000D7608" w:rsidRPr="00F834C7" w14:paraId="5A350525" w14:textId="77777777" w:rsidTr="000D7608">
        <w:trPr>
          <w:trHeight w:val="320"/>
        </w:trPr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CDDAF36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ID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F976D87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Tema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F51B5BF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Como Un…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CB65B31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Necesito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AD55BE9" w14:textId="4C0C054F" w:rsidR="005C5F4C" w:rsidRPr="00F834C7" w:rsidRDefault="00833D1B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Así</w:t>
            </w:r>
            <w:r w:rsidR="005C5F4C" w:rsidRPr="00F834C7">
              <w:rPr>
                <w:b/>
                <w:bCs/>
                <w:color w:val="FFFFFF"/>
                <w:sz w:val="24"/>
                <w:lang w:val="es-CO" w:eastAsia="es-ES_tradnl"/>
              </w:rPr>
              <w:t xml:space="preserve"> podré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633F640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Notas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27AD1C9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6CCEF25F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Status</w:t>
            </w:r>
          </w:p>
        </w:tc>
      </w:tr>
      <w:tr w:rsidR="005C5F4C" w:rsidRPr="00F834C7" w14:paraId="163504DE" w14:textId="77777777" w:rsidTr="000D7608">
        <w:trPr>
          <w:trHeight w:val="320"/>
        </w:trPr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F13462A" w14:textId="77777777" w:rsidR="005C5F4C" w:rsidRPr="00F834C7" w:rsidRDefault="005C5F4C" w:rsidP="005C5F4C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11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1779E69" w14:textId="77777777" w:rsidR="005C5F4C" w:rsidRPr="00F834C7" w:rsidRDefault="005C5F4C" w:rsidP="005C5F4C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cuenta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505043A" w14:textId="77777777" w:rsidR="005C5F4C" w:rsidRPr="00F834C7" w:rsidRDefault="005C5F4C" w:rsidP="005C5F4C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C7FF5FE" w14:textId="5E95E8DF" w:rsidR="005C5F4C" w:rsidRPr="00F834C7" w:rsidRDefault="005C5F4C" w:rsidP="005C5F4C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Validar la Creación de cuentas y/o Usuarios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40CF1B6" w14:textId="77777777" w:rsidR="005C5F4C" w:rsidRPr="00F834C7" w:rsidRDefault="005C5F4C" w:rsidP="005C5F4C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Asegurarme que no hay duplicidad de Usuarios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FA17DE6" w14:textId="77777777" w:rsidR="005C5F4C" w:rsidRPr="00F834C7" w:rsidRDefault="005C5F4C" w:rsidP="005C5F4C">
            <w:pPr>
              <w:jc w:val="left"/>
              <w:rPr>
                <w:color w:val="000000"/>
                <w:sz w:val="24"/>
                <w:lang w:val="es-CO" w:eastAsia="es-ES_tradnl"/>
              </w:rPr>
            </w:pP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167D5E4" w14:textId="77777777" w:rsidR="005C5F4C" w:rsidRPr="00F834C7" w:rsidRDefault="005C5F4C" w:rsidP="005C5F4C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Alta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785770D" w14:textId="77777777" w:rsidR="005C5F4C" w:rsidRPr="00F834C7" w:rsidRDefault="005C5F4C" w:rsidP="005C5F4C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20%</w:t>
            </w:r>
          </w:p>
        </w:tc>
      </w:tr>
    </w:tbl>
    <w:p w14:paraId="62199799" w14:textId="77777777" w:rsidR="00E753E4" w:rsidRPr="00F834C7" w:rsidRDefault="00E753E4" w:rsidP="00067C8E">
      <w:pPr>
        <w:rPr>
          <w:color w:val="4F81BD" w:themeColor="accent1"/>
          <w:lang w:val="es-CO"/>
        </w:rPr>
      </w:pPr>
    </w:p>
    <w:p w14:paraId="00EC288D" w14:textId="60E9CA8B" w:rsidR="006F7DA5" w:rsidRPr="00F834C7" w:rsidRDefault="006F7DA5" w:rsidP="006F7DA5">
      <w:pPr>
        <w:pStyle w:val="Ttulo2"/>
        <w:keepNext/>
        <w:keepLines/>
        <w:numPr>
          <w:ilvl w:val="2"/>
          <w:numId w:val="6"/>
        </w:numPr>
        <w:spacing w:before="200"/>
        <w:rPr>
          <w:color w:val="4F81BD" w:themeColor="accent1"/>
          <w:lang w:val="es-CO"/>
        </w:rPr>
      </w:pPr>
      <w:bookmarkStart w:id="500" w:name="_Toc432616064"/>
      <w:r w:rsidRPr="00F834C7">
        <w:rPr>
          <w:color w:val="4F81BD" w:themeColor="accent1"/>
          <w:lang w:val="es-CO"/>
        </w:rPr>
        <w:t xml:space="preserve">4.0 </w:t>
      </w:r>
      <w:r w:rsidR="005C5F4C" w:rsidRPr="00F834C7">
        <w:rPr>
          <w:color w:val="4F81BD" w:themeColor="accent1"/>
          <w:lang w:val="es-CO"/>
        </w:rPr>
        <w:t>Validar Creación de Cuentas de Usuario</w:t>
      </w:r>
      <w:bookmarkEnd w:id="500"/>
    </w:p>
    <w:p w14:paraId="7EDC6BFB" w14:textId="77777777" w:rsidR="006F7DA5" w:rsidRPr="00F834C7" w:rsidRDefault="006F7DA5" w:rsidP="006F7DA5">
      <w:pPr>
        <w:rPr>
          <w:color w:val="4F81BD" w:themeColor="accent1"/>
          <w:lang w:val="es-CO"/>
        </w:rPr>
      </w:pPr>
    </w:p>
    <w:tbl>
      <w:tblPr>
        <w:tblW w:w="0" w:type="auto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903"/>
        <w:gridCol w:w="1231"/>
        <w:gridCol w:w="3077"/>
        <w:gridCol w:w="5688"/>
        <w:gridCol w:w="725"/>
        <w:gridCol w:w="1062"/>
        <w:gridCol w:w="763"/>
      </w:tblGrid>
      <w:tr w:rsidR="000D7608" w:rsidRPr="00F834C7" w14:paraId="31784838" w14:textId="77777777" w:rsidTr="000D7608">
        <w:trPr>
          <w:trHeight w:val="320"/>
        </w:trPr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1DE39A4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ID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5560379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Tema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FD009F6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Como Un…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B1AD40C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Necesito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F45943F" w14:textId="6E968E94" w:rsidR="005C5F4C" w:rsidRPr="00F834C7" w:rsidRDefault="00833D1B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Así</w:t>
            </w:r>
            <w:r w:rsidR="005C5F4C" w:rsidRPr="00F834C7">
              <w:rPr>
                <w:b/>
                <w:bCs/>
                <w:color w:val="FFFFFF"/>
                <w:sz w:val="24"/>
                <w:lang w:val="es-CO" w:eastAsia="es-ES_tradnl"/>
              </w:rPr>
              <w:t xml:space="preserve"> podré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B54FE17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Notas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6A4A3F5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75329B2F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Status</w:t>
            </w:r>
          </w:p>
        </w:tc>
      </w:tr>
      <w:tr w:rsidR="005C5F4C" w:rsidRPr="00F834C7" w14:paraId="5E27A1A7" w14:textId="77777777" w:rsidTr="000D7608">
        <w:trPr>
          <w:trHeight w:val="320"/>
        </w:trPr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E7766C8" w14:textId="77777777" w:rsidR="005C5F4C" w:rsidRPr="00F834C7" w:rsidRDefault="005C5F4C" w:rsidP="005C5F4C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12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5AEE9B5" w14:textId="77777777" w:rsidR="005C5F4C" w:rsidRPr="00F834C7" w:rsidRDefault="005C5F4C" w:rsidP="005C5F4C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Objetos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248CA0D" w14:textId="77777777" w:rsidR="005C5F4C" w:rsidRPr="00F834C7" w:rsidRDefault="005C5F4C" w:rsidP="005C5F4C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D7C33F5" w14:textId="6A2D7B92" w:rsidR="005C5F4C" w:rsidRPr="00F834C7" w:rsidRDefault="005C5F4C" w:rsidP="005C5F4C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Validar la Creación de Objetos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0E212AD" w14:textId="77777777" w:rsidR="005C5F4C" w:rsidRPr="00F834C7" w:rsidRDefault="005C5F4C" w:rsidP="005C5F4C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Asegurarme que el Usuario esta Logeado en la aplicación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BF33410" w14:textId="77777777" w:rsidR="005C5F4C" w:rsidRPr="00F834C7" w:rsidRDefault="005C5F4C" w:rsidP="005C5F4C">
            <w:pPr>
              <w:jc w:val="left"/>
              <w:rPr>
                <w:color w:val="000000"/>
                <w:sz w:val="24"/>
                <w:lang w:val="es-CO" w:eastAsia="es-ES_tradnl"/>
              </w:rPr>
            </w:pP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C213302" w14:textId="77777777" w:rsidR="005C5F4C" w:rsidRPr="00F834C7" w:rsidRDefault="005C5F4C" w:rsidP="005C5F4C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Alta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0AED4D4" w14:textId="77777777" w:rsidR="005C5F4C" w:rsidRPr="00F834C7" w:rsidRDefault="005C5F4C" w:rsidP="005C5F4C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20%</w:t>
            </w:r>
          </w:p>
        </w:tc>
      </w:tr>
    </w:tbl>
    <w:p w14:paraId="71872739" w14:textId="77777777" w:rsidR="005C5F4C" w:rsidRPr="00F834C7" w:rsidRDefault="005C5F4C" w:rsidP="006F7DA5">
      <w:pPr>
        <w:rPr>
          <w:color w:val="4F81BD" w:themeColor="accent1"/>
          <w:lang w:val="es-CO"/>
        </w:rPr>
      </w:pPr>
    </w:p>
    <w:p w14:paraId="322160BF" w14:textId="530845CD" w:rsidR="00664DCE" w:rsidRPr="00F834C7" w:rsidRDefault="006F7DA5" w:rsidP="006F7DA5">
      <w:pPr>
        <w:pStyle w:val="Ttulo2"/>
        <w:keepNext/>
        <w:keepLines/>
        <w:numPr>
          <w:ilvl w:val="2"/>
          <w:numId w:val="6"/>
        </w:numPr>
        <w:spacing w:before="200"/>
        <w:rPr>
          <w:color w:val="4F81BD" w:themeColor="accent1"/>
          <w:lang w:val="es-CO"/>
        </w:rPr>
      </w:pPr>
      <w:bookmarkStart w:id="501" w:name="_Toc432616065"/>
      <w:r w:rsidRPr="00F834C7">
        <w:rPr>
          <w:color w:val="4F81BD" w:themeColor="accent1"/>
          <w:lang w:val="es-CO"/>
        </w:rPr>
        <w:t>5</w:t>
      </w:r>
      <w:r w:rsidR="00067C8E" w:rsidRPr="00F834C7">
        <w:rPr>
          <w:color w:val="4F81BD" w:themeColor="accent1"/>
          <w:lang w:val="es-CO"/>
        </w:rPr>
        <w:t>.0</w:t>
      </w:r>
      <w:r w:rsidR="00AC2BAF" w:rsidRPr="00F834C7">
        <w:rPr>
          <w:color w:val="4F81BD" w:themeColor="accent1"/>
          <w:lang w:val="es-CO"/>
        </w:rPr>
        <w:t xml:space="preserve"> </w:t>
      </w:r>
      <w:r w:rsidR="005C5F4C" w:rsidRPr="00F834C7">
        <w:rPr>
          <w:color w:val="4F81BD" w:themeColor="accent1"/>
          <w:lang w:val="es-CO"/>
        </w:rPr>
        <w:t>Crear Lista de Productos</w:t>
      </w:r>
      <w:bookmarkEnd w:id="501"/>
    </w:p>
    <w:p w14:paraId="1B1AAF4A" w14:textId="77777777" w:rsidR="005C5F4C" w:rsidRPr="00F834C7" w:rsidRDefault="005C5F4C" w:rsidP="005C5F4C">
      <w:pPr>
        <w:rPr>
          <w:lang w:val="es-CO"/>
        </w:rPr>
      </w:pPr>
    </w:p>
    <w:tbl>
      <w:tblPr>
        <w:tblW w:w="0" w:type="auto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"/>
        <w:gridCol w:w="903"/>
        <w:gridCol w:w="1231"/>
        <w:gridCol w:w="1931"/>
        <w:gridCol w:w="3739"/>
        <w:gridCol w:w="725"/>
        <w:gridCol w:w="1062"/>
        <w:gridCol w:w="763"/>
      </w:tblGrid>
      <w:tr w:rsidR="006713F0" w:rsidRPr="00F834C7" w14:paraId="0A0ABEEC" w14:textId="77777777" w:rsidTr="006713F0">
        <w:trPr>
          <w:trHeight w:val="320"/>
        </w:trPr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4472C4" w:fill="4472C4"/>
            <w:noWrap/>
            <w:vAlign w:val="bottom"/>
            <w:hideMark/>
          </w:tcPr>
          <w:p w14:paraId="385D910E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ID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4472C4" w:fill="4472C4"/>
            <w:noWrap/>
            <w:vAlign w:val="bottom"/>
            <w:hideMark/>
          </w:tcPr>
          <w:p w14:paraId="78929A14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Tema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4472C4" w:fill="4472C4"/>
            <w:noWrap/>
            <w:vAlign w:val="bottom"/>
            <w:hideMark/>
          </w:tcPr>
          <w:p w14:paraId="2B2DE2DC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Como Un…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4472C4" w:fill="4472C4"/>
            <w:noWrap/>
            <w:vAlign w:val="bottom"/>
            <w:hideMark/>
          </w:tcPr>
          <w:p w14:paraId="1A64D37D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Necesito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4472C4" w:fill="4472C4"/>
            <w:noWrap/>
            <w:vAlign w:val="bottom"/>
            <w:hideMark/>
          </w:tcPr>
          <w:p w14:paraId="2912136A" w14:textId="17F009AD" w:rsidR="005C5F4C" w:rsidRPr="00F834C7" w:rsidRDefault="00833D1B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Así</w:t>
            </w:r>
            <w:r w:rsidR="005C5F4C" w:rsidRPr="00F834C7">
              <w:rPr>
                <w:b/>
                <w:bCs/>
                <w:color w:val="FFFFFF"/>
                <w:sz w:val="24"/>
                <w:lang w:val="es-CO" w:eastAsia="es-ES_tradnl"/>
              </w:rPr>
              <w:t xml:space="preserve"> podré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4472C4" w:fill="4472C4"/>
            <w:noWrap/>
            <w:vAlign w:val="bottom"/>
            <w:hideMark/>
          </w:tcPr>
          <w:p w14:paraId="357F9B68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Notas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4472C4" w:fill="4472C4"/>
            <w:noWrap/>
            <w:vAlign w:val="bottom"/>
            <w:hideMark/>
          </w:tcPr>
          <w:p w14:paraId="7B79ACB6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05E3AA59" w14:textId="77777777" w:rsidR="005C5F4C" w:rsidRPr="00F834C7" w:rsidRDefault="005C5F4C" w:rsidP="005C5F4C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Status</w:t>
            </w:r>
          </w:p>
        </w:tc>
      </w:tr>
      <w:tr w:rsidR="005C5F4C" w:rsidRPr="00F834C7" w14:paraId="40B7B491" w14:textId="77777777" w:rsidTr="006713F0">
        <w:trPr>
          <w:trHeight w:val="320"/>
        </w:trPr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94B2C1D" w14:textId="77777777" w:rsidR="005C5F4C" w:rsidRPr="00F834C7" w:rsidRDefault="005C5F4C" w:rsidP="005C5F4C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3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3E84035" w14:textId="77777777" w:rsidR="005C5F4C" w:rsidRPr="00F834C7" w:rsidRDefault="005C5F4C" w:rsidP="005C5F4C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Objetos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FF40BC4" w14:textId="77777777" w:rsidR="005C5F4C" w:rsidRPr="00F834C7" w:rsidRDefault="005C5F4C" w:rsidP="005C5F4C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074483B" w14:textId="77777777" w:rsidR="005C5F4C" w:rsidRPr="00F834C7" w:rsidRDefault="005C5F4C" w:rsidP="005C5F4C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Lista de productos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803B3D0" w14:textId="77777777" w:rsidR="005C5F4C" w:rsidRPr="00F834C7" w:rsidRDefault="005C5F4C" w:rsidP="005C5F4C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Consultar todos los Objetos Perdidos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115E4C5" w14:textId="77777777" w:rsidR="005C5F4C" w:rsidRPr="00F834C7" w:rsidRDefault="005C5F4C" w:rsidP="005C5F4C">
            <w:pPr>
              <w:jc w:val="left"/>
              <w:rPr>
                <w:color w:val="000000"/>
                <w:sz w:val="24"/>
                <w:lang w:val="es-CO" w:eastAsia="es-ES_tradnl"/>
              </w:rPr>
            </w:pP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FF60D02" w14:textId="77777777" w:rsidR="005C5F4C" w:rsidRPr="00F834C7" w:rsidRDefault="005C5F4C" w:rsidP="005C5F4C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Media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D5DC0BB" w14:textId="77777777" w:rsidR="005C5F4C" w:rsidRPr="00F834C7" w:rsidRDefault="005C5F4C" w:rsidP="005C5F4C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65%</w:t>
            </w:r>
          </w:p>
        </w:tc>
      </w:tr>
    </w:tbl>
    <w:p w14:paraId="69C3624D" w14:textId="77777777" w:rsidR="005C5F4C" w:rsidRPr="00F834C7" w:rsidRDefault="005C5F4C" w:rsidP="005C5F4C">
      <w:pPr>
        <w:rPr>
          <w:lang w:val="es-CO"/>
        </w:rPr>
      </w:pPr>
    </w:p>
    <w:p w14:paraId="43B31765" w14:textId="77777777" w:rsidR="00005660" w:rsidRPr="00F834C7" w:rsidRDefault="00005660" w:rsidP="00005660">
      <w:pPr>
        <w:rPr>
          <w:color w:val="4F81BD" w:themeColor="accent1"/>
          <w:lang w:val="es-CO"/>
        </w:rPr>
      </w:pPr>
    </w:p>
    <w:p w14:paraId="48956325" w14:textId="6411B9C0" w:rsidR="00664DCE" w:rsidRPr="00F834C7" w:rsidRDefault="006F7DA5" w:rsidP="006F7DA5">
      <w:pPr>
        <w:pStyle w:val="Ttulo2"/>
        <w:keepNext/>
        <w:keepLines/>
        <w:numPr>
          <w:ilvl w:val="2"/>
          <w:numId w:val="6"/>
        </w:numPr>
        <w:spacing w:before="200"/>
        <w:rPr>
          <w:color w:val="4F81BD" w:themeColor="accent1"/>
          <w:lang w:val="es-CO"/>
        </w:rPr>
      </w:pPr>
      <w:bookmarkStart w:id="502" w:name="_Toc432616066"/>
      <w:r w:rsidRPr="00F834C7">
        <w:rPr>
          <w:color w:val="4F81BD" w:themeColor="accent1"/>
          <w:lang w:val="es-CO"/>
        </w:rPr>
        <w:t>6</w:t>
      </w:r>
      <w:r w:rsidR="00067C8E" w:rsidRPr="00F834C7">
        <w:rPr>
          <w:color w:val="4F81BD" w:themeColor="accent1"/>
          <w:lang w:val="es-CO"/>
        </w:rPr>
        <w:t xml:space="preserve">.0 </w:t>
      </w:r>
      <w:r w:rsidR="00D32202" w:rsidRPr="00F834C7">
        <w:rPr>
          <w:color w:val="4F81BD" w:themeColor="accent1"/>
          <w:lang w:val="es-CO"/>
        </w:rPr>
        <w:t>Eliminar Objetos Perdidos</w:t>
      </w:r>
      <w:bookmarkEnd w:id="502"/>
    </w:p>
    <w:p w14:paraId="490B9834" w14:textId="77777777" w:rsidR="009A69F7" w:rsidRPr="00F834C7" w:rsidRDefault="009A69F7">
      <w:pPr>
        <w:jc w:val="left"/>
        <w:rPr>
          <w:rFonts w:cs="Arial"/>
          <w:b/>
          <w:bCs/>
          <w:color w:val="4F81BD" w:themeColor="accent1"/>
          <w:sz w:val="28"/>
          <w:szCs w:val="44"/>
          <w:lang w:val="es-CO"/>
        </w:rPr>
      </w:pPr>
      <w:bookmarkStart w:id="503" w:name="_Toc309308634"/>
      <w:bookmarkStart w:id="504" w:name="_Toc309309317"/>
      <w:bookmarkStart w:id="505" w:name="_Toc309308649"/>
      <w:bookmarkStart w:id="506" w:name="_Toc309309334"/>
      <w:bookmarkStart w:id="507" w:name="_Toc309309382"/>
      <w:bookmarkStart w:id="508" w:name="_Toc309309430"/>
      <w:bookmarkStart w:id="509" w:name="_Toc309309574"/>
      <w:bookmarkStart w:id="510" w:name="_Toc309309622"/>
      <w:bookmarkStart w:id="511" w:name="_Toc309308650"/>
      <w:bookmarkStart w:id="512" w:name="_Toc309309335"/>
      <w:bookmarkStart w:id="513" w:name="_Toc309309383"/>
      <w:bookmarkStart w:id="514" w:name="_Toc309309431"/>
      <w:bookmarkStart w:id="515" w:name="_Toc309309575"/>
      <w:bookmarkStart w:id="516" w:name="_Toc309309623"/>
      <w:bookmarkStart w:id="517" w:name="_Toc309308651"/>
      <w:bookmarkStart w:id="518" w:name="_Toc309309336"/>
      <w:bookmarkStart w:id="519" w:name="_Toc309309384"/>
      <w:bookmarkStart w:id="520" w:name="_Toc309309432"/>
      <w:bookmarkStart w:id="521" w:name="_Toc309309576"/>
      <w:bookmarkStart w:id="522" w:name="_Toc309309624"/>
      <w:bookmarkStart w:id="523" w:name="_Toc309308652"/>
      <w:bookmarkStart w:id="524" w:name="_Toc309309337"/>
      <w:bookmarkStart w:id="525" w:name="_Toc309309385"/>
      <w:bookmarkStart w:id="526" w:name="_Toc309309433"/>
      <w:bookmarkStart w:id="527" w:name="_Toc309309577"/>
      <w:bookmarkStart w:id="528" w:name="_Toc309309625"/>
      <w:bookmarkStart w:id="529" w:name="_Toc309308653"/>
      <w:bookmarkStart w:id="530" w:name="_Toc309309338"/>
      <w:bookmarkStart w:id="531" w:name="_Toc309309386"/>
      <w:bookmarkStart w:id="532" w:name="_Toc309309434"/>
      <w:bookmarkStart w:id="533" w:name="_Toc309309578"/>
      <w:bookmarkStart w:id="534" w:name="_Toc309309626"/>
      <w:bookmarkStart w:id="535" w:name="_Toc309308654"/>
      <w:bookmarkStart w:id="536" w:name="_Toc309309339"/>
      <w:bookmarkStart w:id="537" w:name="_Toc309309387"/>
      <w:bookmarkStart w:id="538" w:name="_Toc309309435"/>
      <w:bookmarkStart w:id="539" w:name="_Toc309309579"/>
      <w:bookmarkStart w:id="540" w:name="_Toc309309627"/>
      <w:bookmarkStart w:id="541" w:name="_Toc309308655"/>
      <w:bookmarkStart w:id="542" w:name="_Toc309309340"/>
      <w:bookmarkStart w:id="543" w:name="_Toc309309388"/>
      <w:bookmarkStart w:id="544" w:name="_Toc309309436"/>
      <w:bookmarkStart w:id="545" w:name="_Toc309309580"/>
      <w:bookmarkStart w:id="546" w:name="_Toc309309628"/>
      <w:bookmarkStart w:id="547" w:name="_Toc309308656"/>
      <w:bookmarkStart w:id="548" w:name="_Toc309309341"/>
      <w:bookmarkStart w:id="549" w:name="_Toc309309389"/>
      <w:bookmarkStart w:id="550" w:name="_Toc309309437"/>
      <w:bookmarkStart w:id="551" w:name="_Toc309309581"/>
      <w:bookmarkStart w:id="552" w:name="_Toc309309629"/>
      <w:bookmarkStart w:id="553" w:name="_Toc309308657"/>
      <w:bookmarkStart w:id="554" w:name="_Toc309309342"/>
      <w:bookmarkStart w:id="555" w:name="_Toc309309390"/>
      <w:bookmarkStart w:id="556" w:name="_Toc309309438"/>
      <w:bookmarkStart w:id="557" w:name="_Toc309309582"/>
      <w:bookmarkStart w:id="558" w:name="_Toc309309630"/>
      <w:bookmarkStart w:id="559" w:name="_Toc309308658"/>
      <w:bookmarkStart w:id="560" w:name="_Toc309309343"/>
      <w:bookmarkStart w:id="561" w:name="_Toc309309391"/>
      <w:bookmarkStart w:id="562" w:name="_Toc309309439"/>
      <w:bookmarkStart w:id="563" w:name="_Toc309309583"/>
      <w:bookmarkStart w:id="564" w:name="_Toc309309631"/>
      <w:bookmarkStart w:id="565" w:name="_Toc309309440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</w:p>
    <w:tbl>
      <w:tblPr>
        <w:tblW w:w="0" w:type="auto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"/>
        <w:gridCol w:w="903"/>
        <w:gridCol w:w="1231"/>
        <w:gridCol w:w="2784"/>
        <w:gridCol w:w="4026"/>
        <w:gridCol w:w="725"/>
        <w:gridCol w:w="1062"/>
        <w:gridCol w:w="763"/>
      </w:tblGrid>
      <w:tr w:rsidR="006713F0" w:rsidRPr="00F834C7" w14:paraId="72095D47" w14:textId="77777777" w:rsidTr="006713F0">
        <w:trPr>
          <w:trHeight w:val="320"/>
        </w:trPr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B45CED0" w14:textId="77777777" w:rsidR="00D32202" w:rsidRPr="00F834C7" w:rsidRDefault="00D32202" w:rsidP="00D32202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ID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01C06DC" w14:textId="77777777" w:rsidR="00D32202" w:rsidRPr="00F834C7" w:rsidRDefault="00D32202" w:rsidP="00D32202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Tema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E400529" w14:textId="77777777" w:rsidR="00D32202" w:rsidRPr="00F834C7" w:rsidRDefault="00D32202" w:rsidP="00D32202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Como Un…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912A433" w14:textId="77777777" w:rsidR="00D32202" w:rsidRPr="00F834C7" w:rsidRDefault="00D32202" w:rsidP="00D32202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Necesito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B321C1B" w14:textId="711C635C" w:rsidR="00D32202" w:rsidRPr="00F834C7" w:rsidRDefault="00833D1B" w:rsidP="00D32202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Así</w:t>
            </w:r>
            <w:r w:rsidR="00D32202" w:rsidRPr="00F834C7">
              <w:rPr>
                <w:b/>
                <w:bCs/>
                <w:color w:val="FFFFFF"/>
                <w:sz w:val="24"/>
                <w:lang w:val="es-CO" w:eastAsia="es-ES_tradnl"/>
              </w:rPr>
              <w:t xml:space="preserve"> podré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C6D2101" w14:textId="77777777" w:rsidR="00D32202" w:rsidRPr="00F834C7" w:rsidRDefault="00D32202" w:rsidP="00D32202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Notas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1982478" w14:textId="77777777" w:rsidR="00D32202" w:rsidRPr="00F834C7" w:rsidRDefault="00D32202" w:rsidP="00D32202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44BBC1DF" w14:textId="77777777" w:rsidR="00D32202" w:rsidRPr="00F834C7" w:rsidRDefault="00D32202" w:rsidP="00D32202">
            <w:pPr>
              <w:jc w:val="left"/>
              <w:rPr>
                <w:b/>
                <w:bCs/>
                <w:color w:val="FFFFFF"/>
                <w:sz w:val="24"/>
                <w:lang w:val="es-CO" w:eastAsia="es-ES_tradnl"/>
              </w:rPr>
            </w:pPr>
            <w:r w:rsidRPr="00F834C7">
              <w:rPr>
                <w:b/>
                <w:bCs/>
                <w:color w:val="FFFFFF"/>
                <w:sz w:val="24"/>
                <w:lang w:val="es-CO" w:eastAsia="es-ES_tradnl"/>
              </w:rPr>
              <w:t>Status</w:t>
            </w:r>
          </w:p>
        </w:tc>
      </w:tr>
      <w:tr w:rsidR="00D32202" w:rsidRPr="00F834C7" w14:paraId="26072410" w14:textId="77777777" w:rsidTr="006713F0">
        <w:trPr>
          <w:trHeight w:val="320"/>
        </w:trPr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C4C6D38" w14:textId="77777777" w:rsidR="00D32202" w:rsidRPr="00F834C7" w:rsidRDefault="00D32202" w:rsidP="00D32202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9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B06E412" w14:textId="77777777" w:rsidR="00D32202" w:rsidRPr="00F834C7" w:rsidRDefault="00D32202" w:rsidP="00D32202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Objetos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2686193" w14:textId="77777777" w:rsidR="00D32202" w:rsidRPr="00F834C7" w:rsidRDefault="00D32202" w:rsidP="00D32202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97438D7" w14:textId="77777777" w:rsidR="00D32202" w:rsidRPr="00F834C7" w:rsidRDefault="00D32202" w:rsidP="00D32202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Eliminar un Objeto Perdido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AB57449" w14:textId="77777777" w:rsidR="00D32202" w:rsidRPr="00F834C7" w:rsidRDefault="00D32202" w:rsidP="00D32202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Borrar Objetos que se crearon por error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E3AE8BC" w14:textId="77777777" w:rsidR="00D32202" w:rsidRPr="00F834C7" w:rsidRDefault="00D32202" w:rsidP="00D32202">
            <w:pPr>
              <w:jc w:val="left"/>
              <w:rPr>
                <w:color w:val="000000"/>
                <w:sz w:val="24"/>
                <w:lang w:val="es-CO" w:eastAsia="es-ES_tradnl"/>
              </w:rPr>
            </w:pP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4FF7ACB" w14:textId="77777777" w:rsidR="00D32202" w:rsidRPr="00F834C7" w:rsidRDefault="00D32202" w:rsidP="00D32202">
            <w:pPr>
              <w:jc w:val="lef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Media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8169962" w14:textId="77777777" w:rsidR="00D32202" w:rsidRPr="00F834C7" w:rsidRDefault="00D32202" w:rsidP="00D32202">
            <w:pPr>
              <w:jc w:val="right"/>
              <w:rPr>
                <w:color w:val="000000"/>
                <w:sz w:val="24"/>
                <w:lang w:val="es-CO" w:eastAsia="es-ES_tradnl"/>
              </w:rPr>
            </w:pPr>
            <w:r w:rsidRPr="00F834C7">
              <w:rPr>
                <w:color w:val="000000"/>
                <w:sz w:val="24"/>
                <w:lang w:val="es-CO" w:eastAsia="es-ES_tradnl"/>
              </w:rPr>
              <w:t>85%</w:t>
            </w:r>
          </w:p>
        </w:tc>
      </w:tr>
    </w:tbl>
    <w:p w14:paraId="57A0AA3C" w14:textId="77777777" w:rsidR="00D32202" w:rsidRPr="00F834C7" w:rsidRDefault="00D32202">
      <w:pPr>
        <w:jc w:val="left"/>
        <w:rPr>
          <w:rFonts w:cs="Arial"/>
          <w:b/>
          <w:bCs/>
          <w:color w:val="4F81BD" w:themeColor="accent1"/>
          <w:sz w:val="28"/>
          <w:szCs w:val="44"/>
          <w:lang w:val="es-CO"/>
        </w:rPr>
      </w:pPr>
    </w:p>
    <w:p w14:paraId="7AFF3D05" w14:textId="77777777" w:rsidR="00D32202" w:rsidRPr="00F834C7" w:rsidRDefault="00D32202">
      <w:pPr>
        <w:jc w:val="left"/>
        <w:rPr>
          <w:rFonts w:cs="Arial"/>
          <w:b/>
          <w:bCs/>
          <w:color w:val="4F81BD" w:themeColor="accent1"/>
          <w:sz w:val="28"/>
          <w:szCs w:val="44"/>
          <w:lang w:val="es-CO"/>
        </w:rPr>
      </w:pPr>
    </w:p>
    <w:p w14:paraId="22FB76CB" w14:textId="77777777" w:rsidR="006713F0" w:rsidRPr="00F834C7" w:rsidRDefault="006713F0">
      <w:pPr>
        <w:jc w:val="left"/>
        <w:rPr>
          <w:rFonts w:cs="Arial"/>
          <w:b/>
          <w:bCs/>
          <w:color w:val="4F81BD" w:themeColor="accent1"/>
          <w:sz w:val="28"/>
          <w:szCs w:val="44"/>
          <w:lang w:val="es-CO"/>
        </w:rPr>
      </w:pPr>
    </w:p>
    <w:p w14:paraId="3E0E4D28" w14:textId="77777777" w:rsidR="006713F0" w:rsidRPr="00F834C7" w:rsidRDefault="006713F0">
      <w:pPr>
        <w:jc w:val="left"/>
        <w:rPr>
          <w:rFonts w:cs="Arial"/>
          <w:b/>
          <w:bCs/>
          <w:color w:val="4F81BD" w:themeColor="accent1"/>
          <w:sz w:val="28"/>
          <w:szCs w:val="44"/>
          <w:lang w:val="es-CO"/>
        </w:rPr>
      </w:pPr>
    </w:p>
    <w:bookmarkEnd w:id="565"/>
    <w:p w14:paraId="7F9BDAA9" w14:textId="484D34BC" w:rsidR="00CC27FE" w:rsidRPr="00F834C7" w:rsidRDefault="00CC27FE" w:rsidP="00FE6947">
      <w:pPr>
        <w:jc w:val="left"/>
        <w:rPr>
          <w:color w:val="4F81BD" w:themeColor="accent1"/>
          <w:lang w:val="es-CO"/>
        </w:rPr>
      </w:pPr>
    </w:p>
    <w:sectPr w:rsidR="00CC27FE" w:rsidRPr="00F834C7" w:rsidSect="005845E9">
      <w:pgSz w:w="15840" w:h="12240" w:orient="landscape" w:code="125"/>
      <w:pgMar w:top="1701" w:right="567" w:bottom="1701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B83D8" w14:textId="77777777" w:rsidR="00BE3C32" w:rsidRDefault="00BE3C32">
      <w:r>
        <w:separator/>
      </w:r>
    </w:p>
  </w:endnote>
  <w:endnote w:type="continuationSeparator" w:id="0">
    <w:p w14:paraId="69116C7F" w14:textId="77777777" w:rsidR="00BE3C32" w:rsidRDefault="00BE3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Haettenschweiler">
    <w:altName w:val="Impact"/>
    <w:panose1 w:val="020B070604090206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168EE" w14:textId="77777777" w:rsidR="00356D9B" w:rsidRDefault="00356D9B" w:rsidP="007473B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D434197" w14:textId="77777777" w:rsidR="00356D9B" w:rsidRDefault="00356D9B" w:rsidP="004242B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1E27F7" w14:textId="2D77BF27" w:rsidR="00356D9B" w:rsidRDefault="00356D9B">
    <w:pPr>
      <w:pStyle w:val="Piedepgina"/>
      <w:tabs>
        <w:tab w:val="left" w:pos="5130"/>
      </w:tabs>
    </w:pPr>
    <w:r>
      <w:rPr>
        <w:noProof/>
        <w:color w:val="808080" w:themeColor="background1" w:themeShade="80"/>
        <w:lang w:val="es-ES_tradnl" w:eastAsia="es-ES_tradnl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48EC7419" wp14:editId="4070134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0" b="10160"/>
              <wp:wrapNone/>
              <wp:docPr id="41" name="Rectá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639B4A" w14:textId="77777777" w:rsidR="00356D9B" w:rsidRDefault="00356D9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B5A2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EC7419" id="Rect_x00e1_ngulo_x0020_41" o:spid="_x0000_s1027" style="position:absolute;left:0;text-align:left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" fillcolor="#4f81bd [3204]" stroked="f" strokeweight="3pt">
              <v:textbox>
                <w:txbxContent>
                  <w:p w14:paraId="41639B4A" w14:textId="77777777" w:rsidR="00356D9B" w:rsidRDefault="00356D9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B5A2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53F0141C" w14:textId="77777777" w:rsidR="00356D9B" w:rsidRPr="007C663F" w:rsidRDefault="00356D9B" w:rsidP="00DE6D9C">
    <w:pPr>
      <w:pStyle w:val="Piedepgina"/>
      <w:jc w:val="center"/>
      <w:rPr>
        <w:rFonts w:cs="Arial"/>
        <w:b/>
        <w:color w:val="0C418B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B3F58B" w14:textId="77777777" w:rsidR="00356D9B" w:rsidRDefault="00356D9B" w:rsidP="0049104A">
    <w:pPr>
      <w:pStyle w:val="Piedepgina"/>
      <w:jc w:val="center"/>
      <w:rPr>
        <w:rFonts w:cs="Arial"/>
        <w:b/>
        <w:color w:val="0C418B"/>
        <w:sz w:val="18"/>
        <w:szCs w:val="18"/>
        <w:lang w:val="pt-BR"/>
      </w:rPr>
    </w:pPr>
    <w:r>
      <w:rPr>
        <w:rFonts w:cs="Arial"/>
        <w:b/>
        <w:color w:val="0C418B"/>
        <w:sz w:val="18"/>
        <w:szCs w:val="18"/>
      </w:rPr>
      <w:t>Teléfono</w:t>
    </w:r>
    <w:r w:rsidRPr="001744EA">
      <w:rPr>
        <w:rFonts w:cs="Arial"/>
        <w:b/>
        <w:color w:val="0C418B"/>
        <w:sz w:val="18"/>
        <w:szCs w:val="18"/>
        <w:lang w:val="es-MX"/>
      </w:rPr>
      <w:t>:</w:t>
    </w:r>
    <w:r w:rsidRPr="001744EA">
      <w:rPr>
        <w:rFonts w:cs="Arial"/>
        <w:b/>
        <w:color w:val="0C418B"/>
        <w:sz w:val="18"/>
        <w:szCs w:val="18"/>
      </w:rPr>
      <w:t xml:space="preserve"> (56-2) </w:t>
    </w:r>
    <w:r>
      <w:rPr>
        <w:rFonts w:cs="Arial"/>
        <w:b/>
        <w:color w:val="0C418B"/>
        <w:sz w:val="18"/>
        <w:szCs w:val="18"/>
      </w:rPr>
      <w:t>343 2733</w:t>
    </w:r>
    <w:r w:rsidRPr="001744EA">
      <w:rPr>
        <w:rFonts w:cs="Arial"/>
        <w:b/>
        <w:color w:val="0C418B"/>
        <w:sz w:val="18"/>
        <w:szCs w:val="18"/>
      </w:rPr>
      <w:t xml:space="preserve"> </w:t>
    </w:r>
    <w:r>
      <w:rPr>
        <w:rFonts w:cs="Arial"/>
        <w:b/>
        <w:color w:val="0C418B"/>
        <w:sz w:val="18"/>
        <w:szCs w:val="18"/>
      </w:rPr>
      <w:t>–</w:t>
    </w:r>
    <w:r w:rsidRPr="001744EA">
      <w:rPr>
        <w:rFonts w:cs="Arial"/>
        <w:b/>
        <w:color w:val="0C418B"/>
        <w:sz w:val="18"/>
        <w:szCs w:val="18"/>
      </w:rPr>
      <w:t xml:space="preserve"> (56-2) </w:t>
    </w:r>
    <w:r>
      <w:rPr>
        <w:rFonts w:cs="Arial"/>
        <w:b/>
        <w:color w:val="0C418B"/>
        <w:sz w:val="18"/>
        <w:szCs w:val="18"/>
      </w:rPr>
      <w:t xml:space="preserve">225 1942 – </w:t>
    </w:r>
    <w:r>
      <w:rPr>
        <w:rFonts w:cs="Arial"/>
        <w:b/>
        <w:color w:val="0C418B"/>
        <w:sz w:val="18"/>
        <w:szCs w:val="18"/>
        <w:lang w:val="pt-BR"/>
      </w:rPr>
      <w:t>Fax: (56-2) 225 1942</w:t>
    </w:r>
  </w:p>
  <w:p w14:paraId="0FDF951D" w14:textId="77777777" w:rsidR="00356D9B" w:rsidRPr="007C663F" w:rsidRDefault="00356D9B" w:rsidP="0049104A">
    <w:pPr>
      <w:pStyle w:val="Piedepgina"/>
      <w:jc w:val="center"/>
      <w:rPr>
        <w:rFonts w:cs="Arial"/>
        <w:b/>
        <w:color w:val="0C418B"/>
        <w:sz w:val="18"/>
        <w:szCs w:val="18"/>
        <w:lang w:val="pt-BR"/>
      </w:rPr>
    </w:pPr>
    <w:r w:rsidRPr="00370DB4">
      <w:rPr>
        <w:rFonts w:cs="Arial"/>
        <w:b/>
        <w:color w:val="0C418B"/>
        <w:sz w:val="18"/>
        <w:szCs w:val="18"/>
        <w:lang w:val="pt-BR"/>
      </w:rPr>
      <w:t>E-mail: contacto@</w:t>
    </w:r>
    <w:r>
      <w:rPr>
        <w:rFonts w:cs="Arial"/>
        <w:b/>
        <w:color w:val="0C418B"/>
        <w:sz w:val="18"/>
        <w:szCs w:val="18"/>
        <w:lang w:val="pt-BR"/>
      </w:rPr>
      <w:t>nemo</w:t>
    </w:r>
    <w:r w:rsidRPr="00370DB4">
      <w:rPr>
        <w:rFonts w:cs="Arial"/>
        <w:b/>
        <w:color w:val="0C418B"/>
        <w:sz w:val="18"/>
        <w:szCs w:val="18"/>
        <w:lang w:val="pt-BR"/>
      </w:rPr>
      <w:t>.c</w:t>
    </w:r>
    <w:r>
      <w:rPr>
        <w:rFonts w:cs="Arial"/>
        <w:b/>
        <w:color w:val="0C418B"/>
        <w:sz w:val="18"/>
        <w:szCs w:val="18"/>
        <w:lang w:val="pt-BR"/>
      </w:rPr>
      <w:t>om</w:t>
    </w:r>
    <w:r w:rsidRPr="00370DB4">
      <w:rPr>
        <w:rFonts w:cs="Arial"/>
        <w:b/>
        <w:color w:val="0C418B"/>
        <w:sz w:val="18"/>
        <w:szCs w:val="18"/>
        <w:lang w:val="pt-BR"/>
      </w:rPr>
      <w:t> – web: www.</w:t>
    </w:r>
    <w:r>
      <w:rPr>
        <w:rFonts w:cs="Arial"/>
        <w:b/>
        <w:color w:val="0C418B"/>
        <w:sz w:val="18"/>
        <w:szCs w:val="18"/>
        <w:lang w:val="pt-BR"/>
      </w:rPr>
      <w:t>nemo</w:t>
    </w:r>
    <w:r w:rsidRPr="00370DB4">
      <w:rPr>
        <w:rFonts w:cs="Arial"/>
        <w:b/>
        <w:color w:val="0C418B"/>
        <w:sz w:val="18"/>
        <w:szCs w:val="18"/>
        <w:lang w:val="pt-BR"/>
      </w:rPr>
      <w:t>.</w:t>
    </w:r>
    <w:r>
      <w:rPr>
        <w:rFonts w:cs="Arial"/>
        <w:b/>
        <w:color w:val="0C418B"/>
        <w:sz w:val="18"/>
        <w:szCs w:val="18"/>
        <w:lang w:val="pt-BR"/>
      </w:rPr>
      <w:t>com</w:t>
    </w:r>
  </w:p>
  <w:p w14:paraId="0F68352E" w14:textId="77777777" w:rsidR="00356D9B" w:rsidRDefault="00356D9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8D2A8" w14:textId="77777777" w:rsidR="00BE3C32" w:rsidRDefault="00BE3C32">
      <w:r>
        <w:separator/>
      </w:r>
    </w:p>
  </w:footnote>
  <w:footnote w:type="continuationSeparator" w:id="0">
    <w:p w14:paraId="10068DEC" w14:textId="77777777" w:rsidR="00BE3C32" w:rsidRDefault="00BE3C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4489"/>
      <w:gridCol w:w="4489"/>
    </w:tblGrid>
    <w:tr w:rsidR="00356D9B" w:rsidRPr="00A6615E" w14:paraId="68EC640F" w14:textId="77777777" w:rsidTr="00DE6D9C">
      <w:trPr>
        <w:trHeight w:val="242"/>
      </w:trPr>
      <w:tc>
        <w:tcPr>
          <w:tcW w:w="4489" w:type="dxa"/>
          <w:vAlign w:val="bottom"/>
        </w:tcPr>
        <w:p w14:paraId="38213F2B" w14:textId="77777777" w:rsidR="00356D9B" w:rsidRPr="00A2690B" w:rsidRDefault="00356D9B" w:rsidP="007C663F">
          <w:pPr>
            <w:pStyle w:val="Encabezado"/>
            <w:ind w:right="360"/>
            <w:jc w:val="left"/>
          </w:pPr>
          <w:r>
            <w:rPr>
              <w:noProof/>
              <w:lang w:val="es-ES_tradnl" w:eastAsia="es-ES_tradnl"/>
            </w:rPr>
            <w:drawing>
              <wp:anchor distT="0" distB="0" distL="114300" distR="114300" simplePos="0" relativeHeight="251652096" behindDoc="1" locked="0" layoutInCell="1" allowOverlap="1" wp14:anchorId="67A15F5B" wp14:editId="486088CB">
                <wp:simplePos x="0" y="0"/>
                <wp:positionH relativeFrom="column">
                  <wp:posOffset>-39370</wp:posOffset>
                </wp:positionH>
                <wp:positionV relativeFrom="paragraph">
                  <wp:posOffset>-339090</wp:posOffset>
                </wp:positionV>
                <wp:extent cx="724535" cy="709295"/>
                <wp:effectExtent l="0" t="0" r="12065" b="1905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4535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489" w:type="dxa"/>
          <w:vAlign w:val="bottom"/>
        </w:tcPr>
        <w:p w14:paraId="6E811415" w14:textId="77777777" w:rsidR="00356D9B" w:rsidRPr="00A6615E" w:rsidRDefault="00356D9B" w:rsidP="007C663F">
          <w:pPr>
            <w:pStyle w:val="Encabezado"/>
            <w:ind w:right="360"/>
            <w:jc w:val="left"/>
            <w:rPr>
              <w:rFonts w:ascii="Haettenschweiler" w:hAnsi="Haettenschweiler"/>
            </w:rPr>
          </w:pPr>
        </w:p>
      </w:tc>
    </w:tr>
  </w:tbl>
  <w:p w14:paraId="4FC78C28" w14:textId="1CE658AD" w:rsidR="00356D9B" w:rsidRPr="00370DB4" w:rsidRDefault="00356D9B" w:rsidP="007C663F">
    <w:pPr>
      <w:pStyle w:val="Piedepgina"/>
      <w:rPr>
        <w:lang w:val="pt-BR"/>
      </w:rPr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F4C6D70" wp14:editId="526ECCAF">
              <wp:simplePos x="0" y="0"/>
              <wp:positionH relativeFrom="rightMargin">
                <wp:posOffset>440022</wp:posOffset>
              </wp:positionH>
              <wp:positionV relativeFrom="paragraph">
                <wp:posOffset>331470</wp:posOffset>
              </wp:positionV>
              <wp:extent cx="17813" cy="8229600"/>
              <wp:effectExtent l="0" t="0" r="7620" b="0"/>
              <wp:wrapNone/>
              <wp:docPr id="43" name="Rectángul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13" cy="82296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58838D" id="Rectángulo 43" o:spid="_x0000_s1026" style="position:absolute;margin-left:34.65pt;margin-top:26.1pt;width:1.4pt;height:9in;z-index:-25166028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" fillcolor="#4f81bd [3204]" stroked="f" strokeweight="2pt">
              <w10:wrap anchorx="margin"/>
            </v:rect>
          </w:pict>
        </mc:Fallback>
      </mc:AlternateContent>
    </w: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BE4A510" wp14:editId="4858E708">
              <wp:simplePos x="0" y="0"/>
              <wp:positionH relativeFrom="rightMargin">
                <wp:posOffset>635</wp:posOffset>
              </wp:positionH>
              <wp:positionV relativeFrom="paragraph">
                <wp:posOffset>331470</wp:posOffset>
              </wp:positionV>
              <wp:extent cx="457200" cy="8229600"/>
              <wp:effectExtent l="0" t="0" r="0" b="0"/>
              <wp:wrapNone/>
              <wp:docPr id="44" name="Cuadro de texto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8229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49B774" w14:textId="04D41616" w:rsidR="00356D9B" w:rsidRDefault="00DC6AC7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Miércoles</w:t>
                          </w:r>
                          <w:r w:rsidR="00356D9B">
                            <w:rPr>
                              <w:color w:val="7F7F7F" w:themeColor="text1" w:themeTint="80"/>
                            </w:rPr>
                            <w:t>, 14 de octubre de 2015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E4A510" id="_x0000_t202" coordsize="21600,21600" o:spt="202" path="m0,0l0,21600,21600,21600,21600,0xe">
              <v:stroke joinstyle="miter"/>
              <v:path gradientshapeok="t" o:connecttype="rect"/>
            </v:shapetype>
            <v:shape id="Cuadro_x0020_de_x0020_texto_x0020_44" o:spid="_x0000_s1026" type="#_x0000_t202" style="position:absolute;left:0;text-align:left;margin-left:.05pt;margin-top:26.1pt;width:36pt;height:9in;z-index:-25165824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" filled="f" stroked="f" strokeweight=".5pt">
              <v:textbox style="layout-flow:vertical;mso-layout-flow-alt:bottom-to-top" inset="14.4pt,,,10.8pt">
                <w:txbxContent>
                  <w:p w14:paraId="0549B774" w14:textId="04D41616" w:rsidR="00356D9B" w:rsidRDefault="00DC6AC7">
                    <w:pPr>
                      <w:rPr>
                        <w:color w:val="7F7F7F" w:themeColor="text1" w:themeTint="80"/>
                      </w:rPr>
                    </w:pPr>
                    <w:r>
                      <w:rPr>
                        <w:color w:val="7F7F7F" w:themeColor="text1" w:themeTint="80"/>
                      </w:rPr>
                      <w:t>Miércoles</w:t>
                    </w:r>
                    <w:r w:rsidR="00356D9B">
                      <w:rPr>
                        <w:color w:val="7F7F7F" w:themeColor="text1" w:themeTint="80"/>
                      </w:rPr>
                      <w:t>, 14 de octubre de 2015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4489"/>
      <w:gridCol w:w="4489"/>
    </w:tblGrid>
    <w:tr w:rsidR="00356D9B" w:rsidRPr="00A6615E" w14:paraId="42BF9AB8" w14:textId="77777777" w:rsidTr="00165A34">
      <w:tc>
        <w:tcPr>
          <w:tcW w:w="4489" w:type="dxa"/>
          <w:vAlign w:val="bottom"/>
        </w:tcPr>
        <w:p w14:paraId="08E8C4AC" w14:textId="77777777" w:rsidR="00356D9B" w:rsidRPr="00A2690B" w:rsidRDefault="00356D9B" w:rsidP="00DE6D9C">
          <w:pPr>
            <w:pStyle w:val="Encabezado"/>
            <w:ind w:right="360"/>
            <w:jc w:val="left"/>
          </w:pPr>
          <w:r>
            <w:rPr>
              <w:noProof/>
              <w:lang w:val="es-ES_tradnl" w:eastAsia="es-ES_tradnl"/>
            </w:rPr>
            <w:drawing>
              <wp:anchor distT="0" distB="0" distL="114300" distR="114300" simplePos="0" relativeHeight="251654144" behindDoc="1" locked="0" layoutInCell="1" allowOverlap="1" wp14:anchorId="073E3255" wp14:editId="26A071AC">
                <wp:simplePos x="0" y="0"/>
                <wp:positionH relativeFrom="column">
                  <wp:posOffset>-68580</wp:posOffset>
                </wp:positionH>
                <wp:positionV relativeFrom="paragraph">
                  <wp:posOffset>12065</wp:posOffset>
                </wp:positionV>
                <wp:extent cx="724535" cy="709295"/>
                <wp:effectExtent l="0" t="0" r="12065" b="1905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4535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489" w:type="dxa"/>
          <w:vAlign w:val="bottom"/>
        </w:tcPr>
        <w:p w14:paraId="64CDB5AD" w14:textId="77777777" w:rsidR="00356D9B" w:rsidRPr="00A6615E" w:rsidRDefault="00356D9B" w:rsidP="00165A34">
          <w:pPr>
            <w:pStyle w:val="Encabezado"/>
            <w:ind w:right="360"/>
            <w:jc w:val="left"/>
            <w:rPr>
              <w:rFonts w:ascii="Haettenschweiler" w:hAnsi="Haettenschweiler"/>
            </w:rPr>
          </w:pPr>
        </w:p>
      </w:tc>
    </w:tr>
  </w:tbl>
  <w:p w14:paraId="4B9F5BC3" w14:textId="77777777" w:rsidR="00356D9B" w:rsidRDefault="00356D9B" w:rsidP="005F10F1">
    <w:pPr>
      <w:pStyle w:val="Encabezado"/>
    </w:pPr>
    <w:r>
      <w:rPr>
        <w:rFonts w:cs="Arial"/>
        <w:b/>
        <w:noProof/>
        <w:sz w:val="36"/>
        <w:szCs w:val="36"/>
        <w:lang w:val="es-ES_tradnl" w:eastAsia="es-ES_tradnl"/>
      </w:rPr>
      <w:drawing>
        <wp:anchor distT="0" distB="0" distL="114300" distR="114300" simplePos="0" relativeHeight="251662336" behindDoc="1" locked="0" layoutInCell="1" allowOverlap="1" wp14:anchorId="24DF4DE7" wp14:editId="25BC587B">
          <wp:simplePos x="0" y="0"/>
          <wp:positionH relativeFrom="column">
            <wp:posOffset>2938145</wp:posOffset>
          </wp:positionH>
          <wp:positionV relativeFrom="paragraph">
            <wp:posOffset>-46355</wp:posOffset>
          </wp:positionV>
          <wp:extent cx="2810271" cy="548213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Documents and Settings\Esteban Parra\Escritorio\clinica generic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10271" cy="5482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5D1C"/>
    <w:multiLevelType w:val="hybridMultilevel"/>
    <w:tmpl w:val="87AC31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7698A"/>
    <w:multiLevelType w:val="multilevel"/>
    <w:tmpl w:val="267A9C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1F1191F"/>
    <w:multiLevelType w:val="multilevel"/>
    <w:tmpl w:val="267A9C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2D177C"/>
    <w:multiLevelType w:val="hybridMultilevel"/>
    <w:tmpl w:val="4B347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BA4863"/>
    <w:multiLevelType w:val="multilevel"/>
    <w:tmpl w:val="267A9C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C567DEC"/>
    <w:multiLevelType w:val="hybridMultilevel"/>
    <w:tmpl w:val="800E23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9E4236"/>
    <w:multiLevelType w:val="multilevel"/>
    <w:tmpl w:val="BCF6AD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724132"/>
    <w:multiLevelType w:val="multilevel"/>
    <w:tmpl w:val="27C8A6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Cambria" w:hAnsi="Cambria" w:hint="default"/>
        <w:b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08E4570"/>
    <w:multiLevelType w:val="hybridMultilevel"/>
    <w:tmpl w:val="E578BF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8E02EE"/>
    <w:multiLevelType w:val="multilevel"/>
    <w:tmpl w:val="267A9C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36131DA"/>
    <w:multiLevelType w:val="hybridMultilevel"/>
    <w:tmpl w:val="59323EB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4E969EB"/>
    <w:multiLevelType w:val="multilevel"/>
    <w:tmpl w:val="267A9C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531229C"/>
    <w:multiLevelType w:val="hybridMultilevel"/>
    <w:tmpl w:val="F530D2DA"/>
    <w:lvl w:ilvl="0" w:tplc="8C58880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A71662"/>
    <w:multiLevelType w:val="hybridMultilevel"/>
    <w:tmpl w:val="002267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C200BC"/>
    <w:multiLevelType w:val="hybridMultilevel"/>
    <w:tmpl w:val="96FA59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2C44A6"/>
    <w:multiLevelType w:val="multilevel"/>
    <w:tmpl w:val="267A9C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1F2A461C"/>
    <w:multiLevelType w:val="hybridMultilevel"/>
    <w:tmpl w:val="6254C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C83E6C"/>
    <w:multiLevelType w:val="hybridMultilevel"/>
    <w:tmpl w:val="F690AD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C022A9"/>
    <w:multiLevelType w:val="multilevel"/>
    <w:tmpl w:val="5D0E72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Cambria" w:hAnsi="Cambria" w:hint="default"/>
        <w:b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2DE1980"/>
    <w:multiLevelType w:val="hybridMultilevel"/>
    <w:tmpl w:val="F52C34C4"/>
    <w:lvl w:ilvl="0" w:tplc="A7E0C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2882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1CC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9AC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DE2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342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E7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1A1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8C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6675BBB"/>
    <w:multiLevelType w:val="hybridMultilevel"/>
    <w:tmpl w:val="33BAAC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44239E"/>
    <w:multiLevelType w:val="multilevel"/>
    <w:tmpl w:val="D5AA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22">
    <w:nsid w:val="3DA822AC"/>
    <w:multiLevelType w:val="multilevel"/>
    <w:tmpl w:val="267A9C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3E327FF"/>
    <w:multiLevelType w:val="multilevel"/>
    <w:tmpl w:val="267A9C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43ED2C4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69A56B0"/>
    <w:multiLevelType w:val="hybridMultilevel"/>
    <w:tmpl w:val="BD9697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1508B"/>
    <w:multiLevelType w:val="hybridMultilevel"/>
    <w:tmpl w:val="608A28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44250C"/>
    <w:multiLevelType w:val="multilevel"/>
    <w:tmpl w:val="267A9C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6BE715B"/>
    <w:multiLevelType w:val="multilevel"/>
    <w:tmpl w:val="267A9C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72C7A63"/>
    <w:multiLevelType w:val="multilevel"/>
    <w:tmpl w:val="267A9C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5AC037EA"/>
    <w:multiLevelType w:val="multilevel"/>
    <w:tmpl w:val="267A9C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66784EE3"/>
    <w:multiLevelType w:val="hybridMultilevel"/>
    <w:tmpl w:val="60E48C4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6B7188A"/>
    <w:multiLevelType w:val="multilevel"/>
    <w:tmpl w:val="267A9C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7122C77"/>
    <w:multiLevelType w:val="hybridMultilevel"/>
    <w:tmpl w:val="B83E99B4"/>
    <w:lvl w:ilvl="0" w:tplc="3C68E52A">
      <w:numFmt w:val="bullet"/>
      <w:lvlText w:val=""/>
      <w:lvlJc w:val="left"/>
      <w:pPr>
        <w:ind w:left="1071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4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B832F58"/>
    <w:multiLevelType w:val="hybridMultilevel"/>
    <w:tmpl w:val="1EF867B4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D737CB3"/>
    <w:multiLevelType w:val="hybridMultilevel"/>
    <w:tmpl w:val="7C02DCB0"/>
    <w:lvl w:ilvl="0" w:tplc="3C68E52A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34"/>
  </w:num>
  <w:num w:numId="4">
    <w:abstractNumId w:val="7"/>
  </w:num>
  <w:num w:numId="5">
    <w:abstractNumId w:val="18"/>
  </w:num>
  <w:num w:numId="6">
    <w:abstractNumId w:val="30"/>
  </w:num>
  <w:num w:numId="7">
    <w:abstractNumId w:val="14"/>
  </w:num>
  <w:num w:numId="8">
    <w:abstractNumId w:val="25"/>
  </w:num>
  <w:num w:numId="9">
    <w:abstractNumId w:val="35"/>
  </w:num>
  <w:num w:numId="10">
    <w:abstractNumId w:val="19"/>
  </w:num>
  <w:num w:numId="11">
    <w:abstractNumId w:val="6"/>
  </w:num>
  <w:num w:numId="12">
    <w:abstractNumId w:val="22"/>
  </w:num>
  <w:num w:numId="13">
    <w:abstractNumId w:val="9"/>
  </w:num>
  <w:num w:numId="14">
    <w:abstractNumId w:val="4"/>
  </w:num>
  <w:num w:numId="15">
    <w:abstractNumId w:val="1"/>
  </w:num>
  <w:num w:numId="16">
    <w:abstractNumId w:val="27"/>
  </w:num>
  <w:num w:numId="17">
    <w:abstractNumId w:val="32"/>
  </w:num>
  <w:num w:numId="18">
    <w:abstractNumId w:val="8"/>
  </w:num>
  <w:num w:numId="19">
    <w:abstractNumId w:val="10"/>
  </w:num>
  <w:num w:numId="20">
    <w:abstractNumId w:val="31"/>
  </w:num>
  <w:num w:numId="21">
    <w:abstractNumId w:val="36"/>
  </w:num>
  <w:num w:numId="22">
    <w:abstractNumId w:val="13"/>
  </w:num>
  <w:num w:numId="23">
    <w:abstractNumId w:val="33"/>
  </w:num>
  <w:num w:numId="24">
    <w:abstractNumId w:val="16"/>
  </w:num>
  <w:num w:numId="25">
    <w:abstractNumId w:val="26"/>
  </w:num>
  <w:num w:numId="26">
    <w:abstractNumId w:val="15"/>
  </w:num>
  <w:num w:numId="27">
    <w:abstractNumId w:val="29"/>
  </w:num>
  <w:num w:numId="28">
    <w:abstractNumId w:val="23"/>
  </w:num>
  <w:num w:numId="29">
    <w:abstractNumId w:val="5"/>
  </w:num>
  <w:num w:numId="30">
    <w:abstractNumId w:val="20"/>
  </w:num>
  <w:num w:numId="31">
    <w:abstractNumId w:val="3"/>
  </w:num>
  <w:num w:numId="32">
    <w:abstractNumId w:val="11"/>
  </w:num>
  <w:num w:numId="33">
    <w:abstractNumId w:val="0"/>
  </w:num>
  <w:num w:numId="34">
    <w:abstractNumId w:val="17"/>
  </w:num>
  <w:num w:numId="35">
    <w:abstractNumId w:val="28"/>
  </w:num>
  <w:num w:numId="36">
    <w:abstractNumId w:val="12"/>
  </w:num>
  <w:num w:numId="3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CO" w:vendorID="64" w:dllVersion="131078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6F0"/>
    <w:rsid w:val="000024C8"/>
    <w:rsid w:val="000040C6"/>
    <w:rsid w:val="0000530F"/>
    <w:rsid w:val="00005660"/>
    <w:rsid w:val="00005AAF"/>
    <w:rsid w:val="00005ACE"/>
    <w:rsid w:val="00005DAD"/>
    <w:rsid w:val="000077E4"/>
    <w:rsid w:val="000101CE"/>
    <w:rsid w:val="00010939"/>
    <w:rsid w:val="00011146"/>
    <w:rsid w:val="00011786"/>
    <w:rsid w:val="00011E2A"/>
    <w:rsid w:val="000133E2"/>
    <w:rsid w:val="000135E7"/>
    <w:rsid w:val="00014307"/>
    <w:rsid w:val="00014548"/>
    <w:rsid w:val="000148FD"/>
    <w:rsid w:val="00014990"/>
    <w:rsid w:val="00016B7D"/>
    <w:rsid w:val="00016CB9"/>
    <w:rsid w:val="0001733B"/>
    <w:rsid w:val="000179AA"/>
    <w:rsid w:val="00017EE6"/>
    <w:rsid w:val="00020723"/>
    <w:rsid w:val="000208B9"/>
    <w:rsid w:val="00020E94"/>
    <w:rsid w:val="00022976"/>
    <w:rsid w:val="00024279"/>
    <w:rsid w:val="00025FB5"/>
    <w:rsid w:val="000264C4"/>
    <w:rsid w:val="00026FC2"/>
    <w:rsid w:val="0003030B"/>
    <w:rsid w:val="00030C64"/>
    <w:rsid w:val="000320F2"/>
    <w:rsid w:val="00032149"/>
    <w:rsid w:val="00032CDD"/>
    <w:rsid w:val="00034070"/>
    <w:rsid w:val="00034F2D"/>
    <w:rsid w:val="00035A5C"/>
    <w:rsid w:val="000364BD"/>
    <w:rsid w:val="000366B4"/>
    <w:rsid w:val="00036C75"/>
    <w:rsid w:val="000409D4"/>
    <w:rsid w:val="00040D75"/>
    <w:rsid w:val="000416BF"/>
    <w:rsid w:val="00043221"/>
    <w:rsid w:val="00043F85"/>
    <w:rsid w:val="000444F6"/>
    <w:rsid w:val="00045AAA"/>
    <w:rsid w:val="00047F32"/>
    <w:rsid w:val="00051288"/>
    <w:rsid w:val="00051B2E"/>
    <w:rsid w:val="0005235F"/>
    <w:rsid w:val="000529AC"/>
    <w:rsid w:val="00053AFD"/>
    <w:rsid w:val="0005449E"/>
    <w:rsid w:val="0005571B"/>
    <w:rsid w:val="000567A4"/>
    <w:rsid w:val="00057C5C"/>
    <w:rsid w:val="00060DE2"/>
    <w:rsid w:val="00061EFC"/>
    <w:rsid w:val="0006204F"/>
    <w:rsid w:val="000621D7"/>
    <w:rsid w:val="000624BA"/>
    <w:rsid w:val="00062AE4"/>
    <w:rsid w:val="000630A2"/>
    <w:rsid w:val="00063F11"/>
    <w:rsid w:val="00064B24"/>
    <w:rsid w:val="00065866"/>
    <w:rsid w:val="00065C5C"/>
    <w:rsid w:val="0006605E"/>
    <w:rsid w:val="000660E8"/>
    <w:rsid w:val="00066474"/>
    <w:rsid w:val="00066E68"/>
    <w:rsid w:val="00067C8E"/>
    <w:rsid w:val="00070504"/>
    <w:rsid w:val="000710CA"/>
    <w:rsid w:val="00071F36"/>
    <w:rsid w:val="00072FE4"/>
    <w:rsid w:val="000739DA"/>
    <w:rsid w:val="00073A20"/>
    <w:rsid w:val="000759DF"/>
    <w:rsid w:val="00076336"/>
    <w:rsid w:val="0007716D"/>
    <w:rsid w:val="0007743D"/>
    <w:rsid w:val="00077759"/>
    <w:rsid w:val="00077E9D"/>
    <w:rsid w:val="000830D7"/>
    <w:rsid w:val="00084A01"/>
    <w:rsid w:val="00085839"/>
    <w:rsid w:val="0009008A"/>
    <w:rsid w:val="00090535"/>
    <w:rsid w:val="000905A2"/>
    <w:rsid w:val="00090B40"/>
    <w:rsid w:val="00090F9D"/>
    <w:rsid w:val="00090FE1"/>
    <w:rsid w:val="000911D6"/>
    <w:rsid w:val="00091E3F"/>
    <w:rsid w:val="00092582"/>
    <w:rsid w:val="000943FF"/>
    <w:rsid w:val="000959FD"/>
    <w:rsid w:val="0009685E"/>
    <w:rsid w:val="00097616"/>
    <w:rsid w:val="000A06A5"/>
    <w:rsid w:val="000A1B40"/>
    <w:rsid w:val="000A3B66"/>
    <w:rsid w:val="000A3FB4"/>
    <w:rsid w:val="000A3FE7"/>
    <w:rsid w:val="000A5780"/>
    <w:rsid w:val="000B3816"/>
    <w:rsid w:val="000B40BA"/>
    <w:rsid w:val="000B4830"/>
    <w:rsid w:val="000B4F11"/>
    <w:rsid w:val="000B55D6"/>
    <w:rsid w:val="000B5765"/>
    <w:rsid w:val="000B589C"/>
    <w:rsid w:val="000B678C"/>
    <w:rsid w:val="000B699F"/>
    <w:rsid w:val="000B6B9C"/>
    <w:rsid w:val="000B7AC1"/>
    <w:rsid w:val="000B7D2F"/>
    <w:rsid w:val="000C121B"/>
    <w:rsid w:val="000C1651"/>
    <w:rsid w:val="000C2152"/>
    <w:rsid w:val="000C2E0A"/>
    <w:rsid w:val="000C317D"/>
    <w:rsid w:val="000C32AF"/>
    <w:rsid w:val="000C3487"/>
    <w:rsid w:val="000C3C90"/>
    <w:rsid w:val="000C40D6"/>
    <w:rsid w:val="000C4318"/>
    <w:rsid w:val="000C53D1"/>
    <w:rsid w:val="000C62A8"/>
    <w:rsid w:val="000C68DC"/>
    <w:rsid w:val="000C7981"/>
    <w:rsid w:val="000C7F0D"/>
    <w:rsid w:val="000D023C"/>
    <w:rsid w:val="000D1447"/>
    <w:rsid w:val="000D178D"/>
    <w:rsid w:val="000D1F9D"/>
    <w:rsid w:val="000D2F7E"/>
    <w:rsid w:val="000D6ABE"/>
    <w:rsid w:val="000D715A"/>
    <w:rsid w:val="000D7608"/>
    <w:rsid w:val="000D78A9"/>
    <w:rsid w:val="000D7996"/>
    <w:rsid w:val="000D7ADF"/>
    <w:rsid w:val="000D7CBB"/>
    <w:rsid w:val="000E1278"/>
    <w:rsid w:val="000E400B"/>
    <w:rsid w:val="000E54BD"/>
    <w:rsid w:val="000E5C5A"/>
    <w:rsid w:val="000E6774"/>
    <w:rsid w:val="000F1336"/>
    <w:rsid w:val="000F2723"/>
    <w:rsid w:val="000F2AB0"/>
    <w:rsid w:val="000F3169"/>
    <w:rsid w:val="000F5B8D"/>
    <w:rsid w:val="000F6E7A"/>
    <w:rsid w:val="000F70F6"/>
    <w:rsid w:val="00100226"/>
    <w:rsid w:val="001015A9"/>
    <w:rsid w:val="00103C24"/>
    <w:rsid w:val="001041A6"/>
    <w:rsid w:val="00106086"/>
    <w:rsid w:val="0010718E"/>
    <w:rsid w:val="001074D5"/>
    <w:rsid w:val="00110F2B"/>
    <w:rsid w:val="00111DFB"/>
    <w:rsid w:val="00112C64"/>
    <w:rsid w:val="00113713"/>
    <w:rsid w:val="00114B19"/>
    <w:rsid w:val="00114E4F"/>
    <w:rsid w:val="00116F76"/>
    <w:rsid w:val="00120E47"/>
    <w:rsid w:val="00121BF7"/>
    <w:rsid w:val="00123138"/>
    <w:rsid w:val="00124118"/>
    <w:rsid w:val="001244CE"/>
    <w:rsid w:val="00124859"/>
    <w:rsid w:val="00125094"/>
    <w:rsid w:val="001257C5"/>
    <w:rsid w:val="001258EA"/>
    <w:rsid w:val="00127F32"/>
    <w:rsid w:val="001307CA"/>
    <w:rsid w:val="001312A9"/>
    <w:rsid w:val="00131ED1"/>
    <w:rsid w:val="001320B4"/>
    <w:rsid w:val="00133030"/>
    <w:rsid w:val="00134285"/>
    <w:rsid w:val="00134D66"/>
    <w:rsid w:val="001353A7"/>
    <w:rsid w:val="00137B3E"/>
    <w:rsid w:val="001413DC"/>
    <w:rsid w:val="00142462"/>
    <w:rsid w:val="00142924"/>
    <w:rsid w:val="00143FD8"/>
    <w:rsid w:val="00144D44"/>
    <w:rsid w:val="00146570"/>
    <w:rsid w:val="00147C72"/>
    <w:rsid w:val="001504A6"/>
    <w:rsid w:val="00151E6F"/>
    <w:rsid w:val="00152143"/>
    <w:rsid w:val="00152AB5"/>
    <w:rsid w:val="00152C95"/>
    <w:rsid w:val="00153348"/>
    <w:rsid w:val="00154D00"/>
    <w:rsid w:val="00155102"/>
    <w:rsid w:val="0015702D"/>
    <w:rsid w:val="00157C6E"/>
    <w:rsid w:val="00160DF9"/>
    <w:rsid w:val="00161CEE"/>
    <w:rsid w:val="00162194"/>
    <w:rsid w:val="001630C7"/>
    <w:rsid w:val="00163374"/>
    <w:rsid w:val="00163E1B"/>
    <w:rsid w:val="00163F34"/>
    <w:rsid w:val="00164197"/>
    <w:rsid w:val="00164FB3"/>
    <w:rsid w:val="00165A34"/>
    <w:rsid w:val="00165B61"/>
    <w:rsid w:val="00166383"/>
    <w:rsid w:val="001666B0"/>
    <w:rsid w:val="00166AE4"/>
    <w:rsid w:val="00170ED6"/>
    <w:rsid w:val="0017288C"/>
    <w:rsid w:val="0017318C"/>
    <w:rsid w:val="00173F44"/>
    <w:rsid w:val="001744EA"/>
    <w:rsid w:val="00174EED"/>
    <w:rsid w:val="001755B0"/>
    <w:rsid w:val="00175905"/>
    <w:rsid w:val="001768E8"/>
    <w:rsid w:val="0017700A"/>
    <w:rsid w:val="00177EF7"/>
    <w:rsid w:val="00177F43"/>
    <w:rsid w:val="001818FF"/>
    <w:rsid w:val="00182D60"/>
    <w:rsid w:val="001841D6"/>
    <w:rsid w:val="0018474D"/>
    <w:rsid w:val="0018491E"/>
    <w:rsid w:val="00185257"/>
    <w:rsid w:val="00186FAC"/>
    <w:rsid w:val="00190991"/>
    <w:rsid w:val="00190D96"/>
    <w:rsid w:val="00190EB4"/>
    <w:rsid w:val="00192701"/>
    <w:rsid w:val="00192827"/>
    <w:rsid w:val="00192D96"/>
    <w:rsid w:val="00193536"/>
    <w:rsid w:val="001955F1"/>
    <w:rsid w:val="00197BF0"/>
    <w:rsid w:val="001A1529"/>
    <w:rsid w:val="001A2078"/>
    <w:rsid w:val="001A27F3"/>
    <w:rsid w:val="001A4BB7"/>
    <w:rsid w:val="001A56E5"/>
    <w:rsid w:val="001A629D"/>
    <w:rsid w:val="001A65E2"/>
    <w:rsid w:val="001A68FA"/>
    <w:rsid w:val="001A6E9D"/>
    <w:rsid w:val="001A7AC9"/>
    <w:rsid w:val="001B05A0"/>
    <w:rsid w:val="001B06BF"/>
    <w:rsid w:val="001B122C"/>
    <w:rsid w:val="001B2496"/>
    <w:rsid w:val="001B443B"/>
    <w:rsid w:val="001C0852"/>
    <w:rsid w:val="001C0C7D"/>
    <w:rsid w:val="001C26F1"/>
    <w:rsid w:val="001C34C5"/>
    <w:rsid w:val="001C3741"/>
    <w:rsid w:val="001C3B50"/>
    <w:rsid w:val="001C4D1A"/>
    <w:rsid w:val="001C4DF1"/>
    <w:rsid w:val="001C5A6B"/>
    <w:rsid w:val="001C6C9C"/>
    <w:rsid w:val="001C7C46"/>
    <w:rsid w:val="001C7D62"/>
    <w:rsid w:val="001C7E7A"/>
    <w:rsid w:val="001D06EB"/>
    <w:rsid w:val="001D2D15"/>
    <w:rsid w:val="001D34E8"/>
    <w:rsid w:val="001D3588"/>
    <w:rsid w:val="001D3F61"/>
    <w:rsid w:val="001D6226"/>
    <w:rsid w:val="001D62D1"/>
    <w:rsid w:val="001E2839"/>
    <w:rsid w:val="001E28AA"/>
    <w:rsid w:val="001E2A92"/>
    <w:rsid w:val="001E38F1"/>
    <w:rsid w:val="001E65F8"/>
    <w:rsid w:val="001E675F"/>
    <w:rsid w:val="001E7EEC"/>
    <w:rsid w:val="001F14BF"/>
    <w:rsid w:val="001F279D"/>
    <w:rsid w:val="001F2916"/>
    <w:rsid w:val="001F2981"/>
    <w:rsid w:val="001F2A35"/>
    <w:rsid w:val="001F437B"/>
    <w:rsid w:val="001F4C7C"/>
    <w:rsid w:val="001F601C"/>
    <w:rsid w:val="001F6F26"/>
    <w:rsid w:val="001F72C8"/>
    <w:rsid w:val="00201A93"/>
    <w:rsid w:val="00202ECE"/>
    <w:rsid w:val="00203396"/>
    <w:rsid w:val="00203614"/>
    <w:rsid w:val="00203B58"/>
    <w:rsid w:val="00204C68"/>
    <w:rsid w:val="0020606F"/>
    <w:rsid w:val="00206FA5"/>
    <w:rsid w:val="002070B6"/>
    <w:rsid w:val="002075F5"/>
    <w:rsid w:val="002127D8"/>
    <w:rsid w:val="00212C30"/>
    <w:rsid w:val="00215466"/>
    <w:rsid w:val="0021749E"/>
    <w:rsid w:val="00217CCB"/>
    <w:rsid w:val="00217E8C"/>
    <w:rsid w:val="00221935"/>
    <w:rsid w:val="00222FE5"/>
    <w:rsid w:val="00225843"/>
    <w:rsid w:val="002259B5"/>
    <w:rsid w:val="002273B1"/>
    <w:rsid w:val="00227DCD"/>
    <w:rsid w:val="0023007D"/>
    <w:rsid w:val="0023170D"/>
    <w:rsid w:val="002327AD"/>
    <w:rsid w:val="00232C9B"/>
    <w:rsid w:val="002331A4"/>
    <w:rsid w:val="002335E2"/>
    <w:rsid w:val="00233EE5"/>
    <w:rsid w:val="002347C5"/>
    <w:rsid w:val="002348F3"/>
    <w:rsid w:val="0023537F"/>
    <w:rsid w:val="00235DA6"/>
    <w:rsid w:val="0023622D"/>
    <w:rsid w:val="0023652E"/>
    <w:rsid w:val="00241185"/>
    <w:rsid w:val="002424A1"/>
    <w:rsid w:val="00242904"/>
    <w:rsid w:val="00243DDD"/>
    <w:rsid w:val="00244FED"/>
    <w:rsid w:val="002457D9"/>
    <w:rsid w:val="002458A2"/>
    <w:rsid w:val="00247559"/>
    <w:rsid w:val="002502A6"/>
    <w:rsid w:val="002514ED"/>
    <w:rsid w:val="00251864"/>
    <w:rsid w:val="00251E02"/>
    <w:rsid w:val="0025210E"/>
    <w:rsid w:val="0025251C"/>
    <w:rsid w:val="00254528"/>
    <w:rsid w:val="00254FA5"/>
    <w:rsid w:val="002551F7"/>
    <w:rsid w:val="0025583A"/>
    <w:rsid w:val="00255D09"/>
    <w:rsid w:val="002562FB"/>
    <w:rsid w:val="0025657B"/>
    <w:rsid w:val="002575C0"/>
    <w:rsid w:val="002576CC"/>
    <w:rsid w:val="00257FBF"/>
    <w:rsid w:val="00262000"/>
    <w:rsid w:val="002620BD"/>
    <w:rsid w:val="002622FE"/>
    <w:rsid w:val="002638C5"/>
    <w:rsid w:val="00263D4D"/>
    <w:rsid w:val="002644A5"/>
    <w:rsid w:val="00267862"/>
    <w:rsid w:val="00267C11"/>
    <w:rsid w:val="00270C3B"/>
    <w:rsid w:val="00270E32"/>
    <w:rsid w:val="00271D6D"/>
    <w:rsid w:val="00272A14"/>
    <w:rsid w:val="00273737"/>
    <w:rsid w:val="0027406C"/>
    <w:rsid w:val="0027487B"/>
    <w:rsid w:val="0027695A"/>
    <w:rsid w:val="00276A4A"/>
    <w:rsid w:val="002818E8"/>
    <w:rsid w:val="00281D7D"/>
    <w:rsid w:val="00283237"/>
    <w:rsid w:val="00283287"/>
    <w:rsid w:val="00283312"/>
    <w:rsid w:val="00284087"/>
    <w:rsid w:val="002842F8"/>
    <w:rsid w:val="00284380"/>
    <w:rsid w:val="0028584C"/>
    <w:rsid w:val="00285AB4"/>
    <w:rsid w:val="002864BE"/>
    <w:rsid w:val="002872BD"/>
    <w:rsid w:val="0029071E"/>
    <w:rsid w:val="00290D01"/>
    <w:rsid w:val="00291007"/>
    <w:rsid w:val="002916F7"/>
    <w:rsid w:val="0029333C"/>
    <w:rsid w:val="0029456F"/>
    <w:rsid w:val="0029503E"/>
    <w:rsid w:val="00297653"/>
    <w:rsid w:val="00297845"/>
    <w:rsid w:val="00297B07"/>
    <w:rsid w:val="002A03CF"/>
    <w:rsid w:val="002A0469"/>
    <w:rsid w:val="002A29DF"/>
    <w:rsid w:val="002A5131"/>
    <w:rsid w:val="002A67C3"/>
    <w:rsid w:val="002A69AE"/>
    <w:rsid w:val="002A6E49"/>
    <w:rsid w:val="002A7685"/>
    <w:rsid w:val="002B004F"/>
    <w:rsid w:val="002B0CCB"/>
    <w:rsid w:val="002B1A18"/>
    <w:rsid w:val="002B1E89"/>
    <w:rsid w:val="002B1E9E"/>
    <w:rsid w:val="002B20CC"/>
    <w:rsid w:val="002B25EB"/>
    <w:rsid w:val="002B2DA3"/>
    <w:rsid w:val="002B3169"/>
    <w:rsid w:val="002B3952"/>
    <w:rsid w:val="002B3D36"/>
    <w:rsid w:val="002B5CD3"/>
    <w:rsid w:val="002B6368"/>
    <w:rsid w:val="002B65A1"/>
    <w:rsid w:val="002C0941"/>
    <w:rsid w:val="002C0994"/>
    <w:rsid w:val="002C193B"/>
    <w:rsid w:val="002C1F74"/>
    <w:rsid w:val="002C1F8A"/>
    <w:rsid w:val="002C21D2"/>
    <w:rsid w:val="002C31B8"/>
    <w:rsid w:val="002C3C5D"/>
    <w:rsid w:val="002C4870"/>
    <w:rsid w:val="002C5DDC"/>
    <w:rsid w:val="002C5E4A"/>
    <w:rsid w:val="002C6911"/>
    <w:rsid w:val="002C697A"/>
    <w:rsid w:val="002C6AE7"/>
    <w:rsid w:val="002C7583"/>
    <w:rsid w:val="002D1253"/>
    <w:rsid w:val="002D31FD"/>
    <w:rsid w:val="002D3D46"/>
    <w:rsid w:val="002D3ED6"/>
    <w:rsid w:val="002D4E45"/>
    <w:rsid w:val="002D4F4B"/>
    <w:rsid w:val="002D5D3F"/>
    <w:rsid w:val="002D6750"/>
    <w:rsid w:val="002D6BAE"/>
    <w:rsid w:val="002E0811"/>
    <w:rsid w:val="002E1B93"/>
    <w:rsid w:val="002E2F56"/>
    <w:rsid w:val="002E3100"/>
    <w:rsid w:val="002E3278"/>
    <w:rsid w:val="002E3477"/>
    <w:rsid w:val="002E34A8"/>
    <w:rsid w:val="002E39E7"/>
    <w:rsid w:val="002E5DCF"/>
    <w:rsid w:val="002F03AF"/>
    <w:rsid w:val="002F0886"/>
    <w:rsid w:val="002F1233"/>
    <w:rsid w:val="002F1E28"/>
    <w:rsid w:val="002F211E"/>
    <w:rsid w:val="002F2D2A"/>
    <w:rsid w:val="002F396E"/>
    <w:rsid w:val="002F3E3E"/>
    <w:rsid w:val="002F41E5"/>
    <w:rsid w:val="002F5284"/>
    <w:rsid w:val="002F54FA"/>
    <w:rsid w:val="002F5652"/>
    <w:rsid w:val="002F7049"/>
    <w:rsid w:val="002F7227"/>
    <w:rsid w:val="002F7300"/>
    <w:rsid w:val="00300AA5"/>
    <w:rsid w:val="00301E89"/>
    <w:rsid w:val="003026AD"/>
    <w:rsid w:val="00302706"/>
    <w:rsid w:val="00304B47"/>
    <w:rsid w:val="003059A3"/>
    <w:rsid w:val="0030645A"/>
    <w:rsid w:val="00306FA9"/>
    <w:rsid w:val="00307826"/>
    <w:rsid w:val="00307C20"/>
    <w:rsid w:val="00307F37"/>
    <w:rsid w:val="0031039B"/>
    <w:rsid w:val="0031140E"/>
    <w:rsid w:val="00312985"/>
    <w:rsid w:val="003156A4"/>
    <w:rsid w:val="00315E65"/>
    <w:rsid w:val="00317B94"/>
    <w:rsid w:val="00317E63"/>
    <w:rsid w:val="00322138"/>
    <w:rsid w:val="00322917"/>
    <w:rsid w:val="00322E89"/>
    <w:rsid w:val="00323EEE"/>
    <w:rsid w:val="00324C56"/>
    <w:rsid w:val="00325A8E"/>
    <w:rsid w:val="00326275"/>
    <w:rsid w:val="003263C0"/>
    <w:rsid w:val="00326567"/>
    <w:rsid w:val="00327441"/>
    <w:rsid w:val="00327DAA"/>
    <w:rsid w:val="00331683"/>
    <w:rsid w:val="00331D44"/>
    <w:rsid w:val="00332441"/>
    <w:rsid w:val="00334057"/>
    <w:rsid w:val="003354AF"/>
    <w:rsid w:val="00337176"/>
    <w:rsid w:val="003373B0"/>
    <w:rsid w:val="003379E9"/>
    <w:rsid w:val="00340398"/>
    <w:rsid w:val="00340B20"/>
    <w:rsid w:val="0034125C"/>
    <w:rsid w:val="0034165C"/>
    <w:rsid w:val="00341D0D"/>
    <w:rsid w:val="0034479B"/>
    <w:rsid w:val="00345551"/>
    <w:rsid w:val="00345D42"/>
    <w:rsid w:val="00346134"/>
    <w:rsid w:val="00346151"/>
    <w:rsid w:val="00346ED7"/>
    <w:rsid w:val="00347BF1"/>
    <w:rsid w:val="00347E63"/>
    <w:rsid w:val="00350063"/>
    <w:rsid w:val="00352168"/>
    <w:rsid w:val="00352A49"/>
    <w:rsid w:val="00352D81"/>
    <w:rsid w:val="00353CBB"/>
    <w:rsid w:val="003551E7"/>
    <w:rsid w:val="00355ACB"/>
    <w:rsid w:val="00356746"/>
    <w:rsid w:val="00356D9B"/>
    <w:rsid w:val="00356E1B"/>
    <w:rsid w:val="00356E76"/>
    <w:rsid w:val="003619F2"/>
    <w:rsid w:val="003635D1"/>
    <w:rsid w:val="0036378A"/>
    <w:rsid w:val="003648E2"/>
    <w:rsid w:val="00364968"/>
    <w:rsid w:val="00366966"/>
    <w:rsid w:val="00366E00"/>
    <w:rsid w:val="00370C67"/>
    <w:rsid w:val="00370DB4"/>
    <w:rsid w:val="003716ED"/>
    <w:rsid w:val="0037239B"/>
    <w:rsid w:val="0037392D"/>
    <w:rsid w:val="00375726"/>
    <w:rsid w:val="00376BAF"/>
    <w:rsid w:val="00377598"/>
    <w:rsid w:val="0038035A"/>
    <w:rsid w:val="0038237E"/>
    <w:rsid w:val="00383FA3"/>
    <w:rsid w:val="00384FA7"/>
    <w:rsid w:val="00385792"/>
    <w:rsid w:val="003861EC"/>
    <w:rsid w:val="0039199F"/>
    <w:rsid w:val="00391B68"/>
    <w:rsid w:val="00392EA4"/>
    <w:rsid w:val="003935B9"/>
    <w:rsid w:val="00394620"/>
    <w:rsid w:val="003952D1"/>
    <w:rsid w:val="003953CA"/>
    <w:rsid w:val="00396D91"/>
    <w:rsid w:val="003A0584"/>
    <w:rsid w:val="003A16A1"/>
    <w:rsid w:val="003A16BA"/>
    <w:rsid w:val="003A2740"/>
    <w:rsid w:val="003A432F"/>
    <w:rsid w:val="003A50CC"/>
    <w:rsid w:val="003A58BE"/>
    <w:rsid w:val="003A5C43"/>
    <w:rsid w:val="003A5FB5"/>
    <w:rsid w:val="003A6271"/>
    <w:rsid w:val="003A629F"/>
    <w:rsid w:val="003B094C"/>
    <w:rsid w:val="003B2516"/>
    <w:rsid w:val="003B3678"/>
    <w:rsid w:val="003B4AA5"/>
    <w:rsid w:val="003B5E18"/>
    <w:rsid w:val="003B7186"/>
    <w:rsid w:val="003B7C52"/>
    <w:rsid w:val="003C0010"/>
    <w:rsid w:val="003C16D2"/>
    <w:rsid w:val="003C187A"/>
    <w:rsid w:val="003C20EA"/>
    <w:rsid w:val="003C2795"/>
    <w:rsid w:val="003C3509"/>
    <w:rsid w:val="003C486B"/>
    <w:rsid w:val="003C750D"/>
    <w:rsid w:val="003C7B4A"/>
    <w:rsid w:val="003D0196"/>
    <w:rsid w:val="003D06CF"/>
    <w:rsid w:val="003D098D"/>
    <w:rsid w:val="003D0DCE"/>
    <w:rsid w:val="003D49F1"/>
    <w:rsid w:val="003D5F97"/>
    <w:rsid w:val="003D7A34"/>
    <w:rsid w:val="003D7D6F"/>
    <w:rsid w:val="003E0716"/>
    <w:rsid w:val="003E2351"/>
    <w:rsid w:val="003E2B85"/>
    <w:rsid w:val="003E2ED8"/>
    <w:rsid w:val="003E4455"/>
    <w:rsid w:val="003E455A"/>
    <w:rsid w:val="003E45B6"/>
    <w:rsid w:val="003E71E4"/>
    <w:rsid w:val="003F2147"/>
    <w:rsid w:val="003F22D0"/>
    <w:rsid w:val="003F26CC"/>
    <w:rsid w:val="003F2CCE"/>
    <w:rsid w:val="003F36F9"/>
    <w:rsid w:val="003F4B4E"/>
    <w:rsid w:val="003F4E6F"/>
    <w:rsid w:val="003F6A45"/>
    <w:rsid w:val="003F6CF3"/>
    <w:rsid w:val="003F7C1E"/>
    <w:rsid w:val="0040543B"/>
    <w:rsid w:val="00405FC2"/>
    <w:rsid w:val="0040652E"/>
    <w:rsid w:val="00410DB6"/>
    <w:rsid w:val="00411EEB"/>
    <w:rsid w:val="004127C9"/>
    <w:rsid w:val="00413232"/>
    <w:rsid w:val="004148CA"/>
    <w:rsid w:val="004152EF"/>
    <w:rsid w:val="00415E76"/>
    <w:rsid w:val="00415F3F"/>
    <w:rsid w:val="004163D6"/>
    <w:rsid w:val="00417617"/>
    <w:rsid w:val="004176DE"/>
    <w:rsid w:val="00417C24"/>
    <w:rsid w:val="00417EA8"/>
    <w:rsid w:val="00420561"/>
    <w:rsid w:val="004223D4"/>
    <w:rsid w:val="00423778"/>
    <w:rsid w:val="004242B1"/>
    <w:rsid w:val="00424906"/>
    <w:rsid w:val="00424BDA"/>
    <w:rsid w:val="004250A3"/>
    <w:rsid w:val="0042749B"/>
    <w:rsid w:val="004276B1"/>
    <w:rsid w:val="004278BB"/>
    <w:rsid w:val="00427A32"/>
    <w:rsid w:val="0043038A"/>
    <w:rsid w:val="00431934"/>
    <w:rsid w:val="00431AC4"/>
    <w:rsid w:val="0043370E"/>
    <w:rsid w:val="0043397A"/>
    <w:rsid w:val="00433ED0"/>
    <w:rsid w:val="004347C9"/>
    <w:rsid w:val="00434C0E"/>
    <w:rsid w:val="00435A78"/>
    <w:rsid w:val="0043633B"/>
    <w:rsid w:val="0043741E"/>
    <w:rsid w:val="00437D78"/>
    <w:rsid w:val="00440052"/>
    <w:rsid w:val="00440C08"/>
    <w:rsid w:val="00440DA7"/>
    <w:rsid w:val="004414EA"/>
    <w:rsid w:val="004419DE"/>
    <w:rsid w:val="00443C30"/>
    <w:rsid w:val="00444CED"/>
    <w:rsid w:val="00445277"/>
    <w:rsid w:val="00445854"/>
    <w:rsid w:val="004469B9"/>
    <w:rsid w:val="00446D1C"/>
    <w:rsid w:val="00447A21"/>
    <w:rsid w:val="004507FF"/>
    <w:rsid w:val="00450E94"/>
    <w:rsid w:val="00451EF6"/>
    <w:rsid w:val="00454275"/>
    <w:rsid w:val="0045476F"/>
    <w:rsid w:val="0045783E"/>
    <w:rsid w:val="00461795"/>
    <w:rsid w:val="00462A0C"/>
    <w:rsid w:val="0046362C"/>
    <w:rsid w:val="0046374E"/>
    <w:rsid w:val="00463C4A"/>
    <w:rsid w:val="00463EDB"/>
    <w:rsid w:val="00464FD5"/>
    <w:rsid w:val="004650C4"/>
    <w:rsid w:val="00466127"/>
    <w:rsid w:val="0046690C"/>
    <w:rsid w:val="00467B2C"/>
    <w:rsid w:val="0047027A"/>
    <w:rsid w:val="00470957"/>
    <w:rsid w:val="00470CF3"/>
    <w:rsid w:val="00471332"/>
    <w:rsid w:val="004726DC"/>
    <w:rsid w:val="004728E6"/>
    <w:rsid w:val="00472A15"/>
    <w:rsid w:val="00473D9C"/>
    <w:rsid w:val="0047425A"/>
    <w:rsid w:val="00474573"/>
    <w:rsid w:val="00476107"/>
    <w:rsid w:val="00476F79"/>
    <w:rsid w:val="0047715D"/>
    <w:rsid w:val="0047725B"/>
    <w:rsid w:val="004778F8"/>
    <w:rsid w:val="00477D57"/>
    <w:rsid w:val="0048253A"/>
    <w:rsid w:val="0048379C"/>
    <w:rsid w:val="0048432C"/>
    <w:rsid w:val="00487EFE"/>
    <w:rsid w:val="0049047D"/>
    <w:rsid w:val="0049104A"/>
    <w:rsid w:val="00491F4E"/>
    <w:rsid w:val="0049255F"/>
    <w:rsid w:val="00492CDA"/>
    <w:rsid w:val="00494B16"/>
    <w:rsid w:val="00494B6E"/>
    <w:rsid w:val="004960DC"/>
    <w:rsid w:val="00496D40"/>
    <w:rsid w:val="0049725F"/>
    <w:rsid w:val="00497A2A"/>
    <w:rsid w:val="004A19FD"/>
    <w:rsid w:val="004A2763"/>
    <w:rsid w:val="004A28E3"/>
    <w:rsid w:val="004A32B7"/>
    <w:rsid w:val="004A4688"/>
    <w:rsid w:val="004A4843"/>
    <w:rsid w:val="004A6A1C"/>
    <w:rsid w:val="004A7BE4"/>
    <w:rsid w:val="004A7F38"/>
    <w:rsid w:val="004B135F"/>
    <w:rsid w:val="004B163E"/>
    <w:rsid w:val="004B1B86"/>
    <w:rsid w:val="004B36D0"/>
    <w:rsid w:val="004B5555"/>
    <w:rsid w:val="004B5A25"/>
    <w:rsid w:val="004B6242"/>
    <w:rsid w:val="004B6316"/>
    <w:rsid w:val="004B6D47"/>
    <w:rsid w:val="004B7815"/>
    <w:rsid w:val="004C04BD"/>
    <w:rsid w:val="004C05C1"/>
    <w:rsid w:val="004C108A"/>
    <w:rsid w:val="004C1C0A"/>
    <w:rsid w:val="004C1C51"/>
    <w:rsid w:val="004C2994"/>
    <w:rsid w:val="004C36DF"/>
    <w:rsid w:val="004C3B4F"/>
    <w:rsid w:val="004D04C5"/>
    <w:rsid w:val="004D1281"/>
    <w:rsid w:val="004D19E1"/>
    <w:rsid w:val="004D27BD"/>
    <w:rsid w:val="004D2E55"/>
    <w:rsid w:val="004D3AED"/>
    <w:rsid w:val="004D4837"/>
    <w:rsid w:val="004D510D"/>
    <w:rsid w:val="004D57C1"/>
    <w:rsid w:val="004D5FCA"/>
    <w:rsid w:val="004D62CD"/>
    <w:rsid w:val="004E22D3"/>
    <w:rsid w:val="004E2492"/>
    <w:rsid w:val="004E46B9"/>
    <w:rsid w:val="004E5731"/>
    <w:rsid w:val="004E6DDC"/>
    <w:rsid w:val="004F191D"/>
    <w:rsid w:val="004F34CF"/>
    <w:rsid w:val="004F36DE"/>
    <w:rsid w:val="004F3A2B"/>
    <w:rsid w:val="004F4EE0"/>
    <w:rsid w:val="004F61C3"/>
    <w:rsid w:val="004F6525"/>
    <w:rsid w:val="004F71FA"/>
    <w:rsid w:val="00500A2F"/>
    <w:rsid w:val="00500BF5"/>
    <w:rsid w:val="00503765"/>
    <w:rsid w:val="00504C6A"/>
    <w:rsid w:val="00506788"/>
    <w:rsid w:val="00506CE9"/>
    <w:rsid w:val="005071E0"/>
    <w:rsid w:val="00510451"/>
    <w:rsid w:val="00510531"/>
    <w:rsid w:val="0051111A"/>
    <w:rsid w:val="005115A8"/>
    <w:rsid w:val="00511AA5"/>
    <w:rsid w:val="00512A75"/>
    <w:rsid w:val="00512CAA"/>
    <w:rsid w:val="00513414"/>
    <w:rsid w:val="00516EFB"/>
    <w:rsid w:val="00517704"/>
    <w:rsid w:val="00517919"/>
    <w:rsid w:val="0052194E"/>
    <w:rsid w:val="005238F6"/>
    <w:rsid w:val="005238FD"/>
    <w:rsid w:val="00525BCB"/>
    <w:rsid w:val="00525D07"/>
    <w:rsid w:val="00525FE8"/>
    <w:rsid w:val="00526581"/>
    <w:rsid w:val="005265B2"/>
    <w:rsid w:val="0053273B"/>
    <w:rsid w:val="00532FDA"/>
    <w:rsid w:val="005346C2"/>
    <w:rsid w:val="00536DE7"/>
    <w:rsid w:val="00536F91"/>
    <w:rsid w:val="00537706"/>
    <w:rsid w:val="00540794"/>
    <w:rsid w:val="00540921"/>
    <w:rsid w:val="00541058"/>
    <w:rsid w:val="00542195"/>
    <w:rsid w:val="0054259D"/>
    <w:rsid w:val="0054363E"/>
    <w:rsid w:val="00544581"/>
    <w:rsid w:val="005468D7"/>
    <w:rsid w:val="00547CE7"/>
    <w:rsid w:val="00551785"/>
    <w:rsid w:val="00552D96"/>
    <w:rsid w:val="005534C3"/>
    <w:rsid w:val="00553745"/>
    <w:rsid w:val="00553D36"/>
    <w:rsid w:val="00554034"/>
    <w:rsid w:val="0055432D"/>
    <w:rsid w:val="00555BAA"/>
    <w:rsid w:val="00555D2D"/>
    <w:rsid w:val="0055648C"/>
    <w:rsid w:val="0055684A"/>
    <w:rsid w:val="00560816"/>
    <w:rsid w:val="005622EE"/>
    <w:rsid w:val="00563896"/>
    <w:rsid w:val="00563943"/>
    <w:rsid w:val="0056434F"/>
    <w:rsid w:val="005645F9"/>
    <w:rsid w:val="005703A8"/>
    <w:rsid w:val="00570D28"/>
    <w:rsid w:val="00570F5D"/>
    <w:rsid w:val="00571A28"/>
    <w:rsid w:val="0057213C"/>
    <w:rsid w:val="00573269"/>
    <w:rsid w:val="00573CB9"/>
    <w:rsid w:val="00573DA6"/>
    <w:rsid w:val="00573F14"/>
    <w:rsid w:val="005759AD"/>
    <w:rsid w:val="00575A35"/>
    <w:rsid w:val="00577327"/>
    <w:rsid w:val="005803F7"/>
    <w:rsid w:val="00580BD3"/>
    <w:rsid w:val="00580CA7"/>
    <w:rsid w:val="005820CF"/>
    <w:rsid w:val="00582BEF"/>
    <w:rsid w:val="00584523"/>
    <w:rsid w:val="0058456C"/>
    <w:rsid w:val="005845E9"/>
    <w:rsid w:val="00585565"/>
    <w:rsid w:val="00585989"/>
    <w:rsid w:val="00585A9C"/>
    <w:rsid w:val="0058719B"/>
    <w:rsid w:val="005875DD"/>
    <w:rsid w:val="0059017C"/>
    <w:rsid w:val="0059104D"/>
    <w:rsid w:val="00592B04"/>
    <w:rsid w:val="00592BA2"/>
    <w:rsid w:val="00594BE8"/>
    <w:rsid w:val="005957B3"/>
    <w:rsid w:val="0059580A"/>
    <w:rsid w:val="00595C08"/>
    <w:rsid w:val="00596B22"/>
    <w:rsid w:val="00597378"/>
    <w:rsid w:val="005A1466"/>
    <w:rsid w:val="005A1671"/>
    <w:rsid w:val="005A25B6"/>
    <w:rsid w:val="005A3130"/>
    <w:rsid w:val="005A34BA"/>
    <w:rsid w:val="005A3A15"/>
    <w:rsid w:val="005A7072"/>
    <w:rsid w:val="005A743E"/>
    <w:rsid w:val="005A783F"/>
    <w:rsid w:val="005A789A"/>
    <w:rsid w:val="005B1630"/>
    <w:rsid w:val="005B273F"/>
    <w:rsid w:val="005B2F7F"/>
    <w:rsid w:val="005B30AE"/>
    <w:rsid w:val="005B3462"/>
    <w:rsid w:val="005B38F2"/>
    <w:rsid w:val="005B4778"/>
    <w:rsid w:val="005B4AA9"/>
    <w:rsid w:val="005B5122"/>
    <w:rsid w:val="005B5FBC"/>
    <w:rsid w:val="005B7771"/>
    <w:rsid w:val="005C0445"/>
    <w:rsid w:val="005C0BE2"/>
    <w:rsid w:val="005C2B1E"/>
    <w:rsid w:val="005C2BC7"/>
    <w:rsid w:val="005C5532"/>
    <w:rsid w:val="005C5E09"/>
    <w:rsid w:val="005C5F4C"/>
    <w:rsid w:val="005C66C3"/>
    <w:rsid w:val="005D0058"/>
    <w:rsid w:val="005D0076"/>
    <w:rsid w:val="005D1016"/>
    <w:rsid w:val="005D122D"/>
    <w:rsid w:val="005D2342"/>
    <w:rsid w:val="005D3A5B"/>
    <w:rsid w:val="005D5386"/>
    <w:rsid w:val="005D5F1C"/>
    <w:rsid w:val="005E0D7A"/>
    <w:rsid w:val="005E1454"/>
    <w:rsid w:val="005E21F9"/>
    <w:rsid w:val="005E2B44"/>
    <w:rsid w:val="005E2EB2"/>
    <w:rsid w:val="005E3820"/>
    <w:rsid w:val="005E5673"/>
    <w:rsid w:val="005E6FE8"/>
    <w:rsid w:val="005E71A7"/>
    <w:rsid w:val="005F01FE"/>
    <w:rsid w:val="005F0686"/>
    <w:rsid w:val="005F0986"/>
    <w:rsid w:val="005F0D0B"/>
    <w:rsid w:val="005F10F1"/>
    <w:rsid w:val="005F1307"/>
    <w:rsid w:val="005F1BA5"/>
    <w:rsid w:val="005F36BF"/>
    <w:rsid w:val="005F3D0B"/>
    <w:rsid w:val="005F4223"/>
    <w:rsid w:val="005F5172"/>
    <w:rsid w:val="005F6256"/>
    <w:rsid w:val="005F687D"/>
    <w:rsid w:val="005F7E72"/>
    <w:rsid w:val="0060141D"/>
    <w:rsid w:val="006018C4"/>
    <w:rsid w:val="00602ADD"/>
    <w:rsid w:val="00603589"/>
    <w:rsid w:val="00603FE7"/>
    <w:rsid w:val="00604BED"/>
    <w:rsid w:val="00605DC2"/>
    <w:rsid w:val="00605F77"/>
    <w:rsid w:val="00606A5B"/>
    <w:rsid w:val="006073AC"/>
    <w:rsid w:val="00607C9D"/>
    <w:rsid w:val="006101ED"/>
    <w:rsid w:val="006105F9"/>
    <w:rsid w:val="006111FD"/>
    <w:rsid w:val="00611466"/>
    <w:rsid w:val="00611850"/>
    <w:rsid w:val="00612E6E"/>
    <w:rsid w:val="006135FC"/>
    <w:rsid w:val="00613D2D"/>
    <w:rsid w:val="0061593B"/>
    <w:rsid w:val="006167E5"/>
    <w:rsid w:val="006200B6"/>
    <w:rsid w:val="006201CA"/>
    <w:rsid w:val="0062076E"/>
    <w:rsid w:val="00621FBD"/>
    <w:rsid w:val="00622ABD"/>
    <w:rsid w:val="00622D53"/>
    <w:rsid w:val="006237F2"/>
    <w:rsid w:val="00623B56"/>
    <w:rsid w:val="00623E05"/>
    <w:rsid w:val="00623E97"/>
    <w:rsid w:val="00623ED2"/>
    <w:rsid w:val="00624934"/>
    <w:rsid w:val="0062563D"/>
    <w:rsid w:val="006271D9"/>
    <w:rsid w:val="00631136"/>
    <w:rsid w:val="0063129E"/>
    <w:rsid w:val="00631F40"/>
    <w:rsid w:val="0063200A"/>
    <w:rsid w:val="006335A7"/>
    <w:rsid w:val="0063634F"/>
    <w:rsid w:val="00636EC3"/>
    <w:rsid w:val="00637020"/>
    <w:rsid w:val="00637D79"/>
    <w:rsid w:val="00640A2C"/>
    <w:rsid w:val="00640A9C"/>
    <w:rsid w:val="006414E3"/>
    <w:rsid w:val="00641A41"/>
    <w:rsid w:val="00641E56"/>
    <w:rsid w:val="00642A15"/>
    <w:rsid w:val="00642C45"/>
    <w:rsid w:val="00644099"/>
    <w:rsid w:val="00646572"/>
    <w:rsid w:val="006511D8"/>
    <w:rsid w:val="00651F4C"/>
    <w:rsid w:val="00651F92"/>
    <w:rsid w:val="0065273F"/>
    <w:rsid w:val="0065278F"/>
    <w:rsid w:val="00653D88"/>
    <w:rsid w:val="00656BBB"/>
    <w:rsid w:val="00656FC1"/>
    <w:rsid w:val="0065738E"/>
    <w:rsid w:val="006576E9"/>
    <w:rsid w:val="00657B61"/>
    <w:rsid w:val="00660363"/>
    <w:rsid w:val="00661107"/>
    <w:rsid w:val="0066312D"/>
    <w:rsid w:val="00663536"/>
    <w:rsid w:val="00663B9C"/>
    <w:rsid w:val="006640F4"/>
    <w:rsid w:val="006642C3"/>
    <w:rsid w:val="00664DCE"/>
    <w:rsid w:val="00666428"/>
    <w:rsid w:val="006708E9"/>
    <w:rsid w:val="006709B5"/>
    <w:rsid w:val="006713F0"/>
    <w:rsid w:val="006719BA"/>
    <w:rsid w:val="00673518"/>
    <w:rsid w:val="00673B7C"/>
    <w:rsid w:val="006744EB"/>
    <w:rsid w:val="00674A19"/>
    <w:rsid w:val="00674DA4"/>
    <w:rsid w:val="006757C6"/>
    <w:rsid w:val="00675866"/>
    <w:rsid w:val="00676169"/>
    <w:rsid w:val="00677C0C"/>
    <w:rsid w:val="006812EA"/>
    <w:rsid w:val="00681573"/>
    <w:rsid w:val="006815DF"/>
    <w:rsid w:val="00683BB8"/>
    <w:rsid w:val="00684C53"/>
    <w:rsid w:val="00687556"/>
    <w:rsid w:val="0068768A"/>
    <w:rsid w:val="00687FC2"/>
    <w:rsid w:val="00690AAC"/>
    <w:rsid w:val="00691B58"/>
    <w:rsid w:val="006925D8"/>
    <w:rsid w:val="00692733"/>
    <w:rsid w:val="0069278A"/>
    <w:rsid w:val="00692AE1"/>
    <w:rsid w:val="00694633"/>
    <w:rsid w:val="006949BF"/>
    <w:rsid w:val="00694EFC"/>
    <w:rsid w:val="006957AB"/>
    <w:rsid w:val="006A0705"/>
    <w:rsid w:val="006A1480"/>
    <w:rsid w:val="006A154B"/>
    <w:rsid w:val="006A2656"/>
    <w:rsid w:val="006A39DC"/>
    <w:rsid w:val="006A469C"/>
    <w:rsid w:val="006A46C3"/>
    <w:rsid w:val="006A5376"/>
    <w:rsid w:val="006A53BA"/>
    <w:rsid w:val="006A5AA7"/>
    <w:rsid w:val="006A657B"/>
    <w:rsid w:val="006A66A2"/>
    <w:rsid w:val="006A7566"/>
    <w:rsid w:val="006A7E42"/>
    <w:rsid w:val="006B1EFC"/>
    <w:rsid w:val="006B331B"/>
    <w:rsid w:val="006B3937"/>
    <w:rsid w:val="006B5AF2"/>
    <w:rsid w:val="006B5D7D"/>
    <w:rsid w:val="006B6F36"/>
    <w:rsid w:val="006B7F87"/>
    <w:rsid w:val="006C1193"/>
    <w:rsid w:val="006C1AF3"/>
    <w:rsid w:val="006C331C"/>
    <w:rsid w:val="006C4013"/>
    <w:rsid w:val="006C43AF"/>
    <w:rsid w:val="006C5AC5"/>
    <w:rsid w:val="006C6609"/>
    <w:rsid w:val="006C6DC1"/>
    <w:rsid w:val="006D06D2"/>
    <w:rsid w:val="006D1926"/>
    <w:rsid w:val="006D27FA"/>
    <w:rsid w:val="006D2BE2"/>
    <w:rsid w:val="006D2E07"/>
    <w:rsid w:val="006D3AC9"/>
    <w:rsid w:val="006D459F"/>
    <w:rsid w:val="006D4FF8"/>
    <w:rsid w:val="006D511B"/>
    <w:rsid w:val="006D5338"/>
    <w:rsid w:val="006D54AD"/>
    <w:rsid w:val="006D684A"/>
    <w:rsid w:val="006D7355"/>
    <w:rsid w:val="006E09AE"/>
    <w:rsid w:val="006E0FCE"/>
    <w:rsid w:val="006E10DC"/>
    <w:rsid w:val="006E5736"/>
    <w:rsid w:val="006E57D3"/>
    <w:rsid w:val="006E5E51"/>
    <w:rsid w:val="006E6ACC"/>
    <w:rsid w:val="006E736B"/>
    <w:rsid w:val="006E748B"/>
    <w:rsid w:val="006E7AEB"/>
    <w:rsid w:val="006E7AED"/>
    <w:rsid w:val="006F04E4"/>
    <w:rsid w:val="006F16BD"/>
    <w:rsid w:val="006F1CA1"/>
    <w:rsid w:val="006F1CBE"/>
    <w:rsid w:val="006F2724"/>
    <w:rsid w:val="006F28FD"/>
    <w:rsid w:val="006F2BC7"/>
    <w:rsid w:val="006F353A"/>
    <w:rsid w:val="006F4EEB"/>
    <w:rsid w:val="006F5000"/>
    <w:rsid w:val="006F6439"/>
    <w:rsid w:val="006F7BE8"/>
    <w:rsid w:val="006F7DA5"/>
    <w:rsid w:val="00700F96"/>
    <w:rsid w:val="00701181"/>
    <w:rsid w:val="0070293F"/>
    <w:rsid w:val="007049A4"/>
    <w:rsid w:val="00706B9B"/>
    <w:rsid w:val="00707A83"/>
    <w:rsid w:val="00707BB6"/>
    <w:rsid w:val="00707CA5"/>
    <w:rsid w:val="007108CD"/>
    <w:rsid w:val="00713431"/>
    <w:rsid w:val="00713516"/>
    <w:rsid w:val="00714594"/>
    <w:rsid w:val="00714D87"/>
    <w:rsid w:val="00715747"/>
    <w:rsid w:val="00717AF1"/>
    <w:rsid w:val="00717EDC"/>
    <w:rsid w:val="00720413"/>
    <w:rsid w:val="00720CD3"/>
    <w:rsid w:val="00721DE9"/>
    <w:rsid w:val="007231DC"/>
    <w:rsid w:val="00723313"/>
    <w:rsid w:val="00725148"/>
    <w:rsid w:val="007262EE"/>
    <w:rsid w:val="00727572"/>
    <w:rsid w:val="00727E06"/>
    <w:rsid w:val="00730BDB"/>
    <w:rsid w:val="00731751"/>
    <w:rsid w:val="007338FA"/>
    <w:rsid w:val="00733AC7"/>
    <w:rsid w:val="00733E38"/>
    <w:rsid w:val="00734539"/>
    <w:rsid w:val="007347E4"/>
    <w:rsid w:val="00735DFD"/>
    <w:rsid w:val="00737F04"/>
    <w:rsid w:val="00741BDB"/>
    <w:rsid w:val="00743F92"/>
    <w:rsid w:val="007473B4"/>
    <w:rsid w:val="007477B4"/>
    <w:rsid w:val="00750469"/>
    <w:rsid w:val="007505B4"/>
    <w:rsid w:val="0075088E"/>
    <w:rsid w:val="00751FA2"/>
    <w:rsid w:val="007520ED"/>
    <w:rsid w:val="00752360"/>
    <w:rsid w:val="007545DC"/>
    <w:rsid w:val="00754D3C"/>
    <w:rsid w:val="00754F5A"/>
    <w:rsid w:val="00757900"/>
    <w:rsid w:val="00761479"/>
    <w:rsid w:val="00762414"/>
    <w:rsid w:val="007632CC"/>
    <w:rsid w:val="007658B9"/>
    <w:rsid w:val="00765C6A"/>
    <w:rsid w:val="00765D49"/>
    <w:rsid w:val="00765D83"/>
    <w:rsid w:val="0076634D"/>
    <w:rsid w:val="007666F8"/>
    <w:rsid w:val="00766CE2"/>
    <w:rsid w:val="007705AE"/>
    <w:rsid w:val="00770DB3"/>
    <w:rsid w:val="00770E26"/>
    <w:rsid w:val="00772C5F"/>
    <w:rsid w:val="00774BE6"/>
    <w:rsid w:val="0077660A"/>
    <w:rsid w:val="00776A98"/>
    <w:rsid w:val="00776FF9"/>
    <w:rsid w:val="00782D92"/>
    <w:rsid w:val="00782FCF"/>
    <w:rsid w:val="00783144"/>
    <w:rsid w:val="007837DA"/>
    <w:rsid w:val="00783E0B"/>
    <w:rsid w:val="00784F7C"/>
    <w:rsid w:val="0078650C"/>
    <w:rsid w:val="007872DC"/>
    <w:rsid w:val="0078789F"/>
    <w:rsid w:val="00791844"/>
    <w:rsid w:val="007946C7"/>
    <w:rsid w:val="007965CD"/>
    <w:rsid w:val="00796869"/>
    <w:rsid w:val="00797AAA"/>
    <w:rsid w:val="007A02FC"/>
    <w:rsid w:val="007A09D9"/>
    <w:rsid w:val="007A4198"/>
    <w:rsid w:val="007A5711"/>
    <w:rsid w:val="007A5D7F"/>
    <w:rsid w:val="007A5E9E"/>
    <w:rsid w:val="007A650C"/>
    <w:rsid w:val="007A6B00"/>
    <w:rsid w:val="007A79EB"/>
    <w:rsid w:val="007B0479"/>
    <w:rsid w:val="007B0665"/>
    <w:rsid w:val="007B0C07"/>
    <w:rsid w:val="007B1911"/>
    <w:rsid w:val="007B44E4"/>
    <w:rsid w:val="007B5711"/>
    <w:rsid w:val="007B67A3"/>
    <w:rsid w:val="007B6CD7"/>
    <w:rsid w:val="007B71A7"/>
    <w:rsid w:val="007B7604"/>
    <w:rsid w:val="007C0A08"/>
    <w:rsid w:val="007C1139"/>
    <w:rsid w:val="007C23F1"/>
    <w:rsid w:val="007C290F"/>
    <w:rsid w:val="007C2BDE"/>
    <w:rsid w:val="007C2ECF"/>
    <w:rsid w:val="007C4B72"/>
    <w:rsid w:val="007C4C8F"/>
    <w:rsid w:val="007C52D7"/>
    <w:rsid w:val="007C663F"/>
    <w:rsid w:val="007C6982"/>
    <w:rsid w:val="007C791E"/>
    <w:rsid w:val="007C7C64"/>
    <w:rsid w:val="007D041A"/>
    <w:rsid w:val="007D0635"/>
    <w:rsid w:val="007D1B9B"/>
    <w:rsid w:val="007D2F6A"/>
    <w:rsid w:val="007D4986"/>
    <w:rsid w:val="007D4AED"/>
    <w:rsid w:val="007D5A75"/>
    <w:rsid w:val="007E21AF"/>
    <w:rsid w:val="007E2216"/>
    <w:rsid w:val="007E25C0"/>
    <w:rsid w:val="007E3400"/>
    <w:rsid w:val="007E3D72"/>
    <w:rsid w:val="007E419C"/>
    <w:rsid w:val="007E7017"/>
    <w:rsid w:val="007E7536"/>
    <w:rsid w:val="007F05B7"/>
    <w:rsid w:val="007F130B"/>
    <w:rsid w:val="007F2250"/>
    <w:rsid w:val="007F490C"/>
    <w:rsid w:val="007F5ABA"/>
    <w:rsid w:val="007F5DB2"/>
    <w:rsid w:val="00800082"/>
    <w:rsid w:val="00800BB9"/>
    <w:rsid w:val="00801343"/>
    <w:rsid w:val="00801E19"/>
    <w:rsid w:val="008022EA"/>
    <w:rsid w:val="008024C7"/>
    <w:rsid w:val="008025A6"/>
    <w:rsid w:val="0080306C"/>
    <w:rsid w:val="00803882"/>
    <w:rsid w:val="00804DC7"/>
    <w:rsid w:val="00807594"/>
    <w:rsid w:val="00812B10"/>
    <w:rsid w:val="0081453F"/>
    <w:rsid w:val="00815CFD"/>
    <w:rsid w:val="00820E71"/>
    <w:rsid w:val="0082125E"/>
    <w:rsid w:val="00823FED"/>
    <w:rsid w:val="008258EC"/>
    <w:rsid w:val="00825C78"/>
    <w:rsid w:val="00826F8A"/>
    <w:rsid w:val="00830A29"/>
    <w:rsid w:val="00830D6B"/>
    <w:rsid w:val="00830E17"/>
    <w:rsid w:val="00830E7D"/>
    <w:rsid w:val="00832331"/>
    <w:rsid w:val="0083249B"/>
    <w:rsid w:val="00832C4A"/>
    <w:rsid w:val="008332E2"/>
    <w:rsid w:val="00833D1B"/>
    <w:rsid w:val="0083407D"/>
    <w:rsid w:val="0083493A"/>
    <w:rsid w:val="00834DB5"/>
    <w:rsid w:val="008355B7"/>
    <w:rsid w:val="008369E7"/>
    <w:rsid w:val="00837CF0"/>
    <w:rsid w:val="00837EA4"/>
    <w:rsid w:val="00840474"/>
    <w:rsid w:val="00840A21"/>
    <w:rsid w:val="00840BA6"/>
    <w:rsid w:val="0084142F"/>
    <w:rsid w:val="00841827"/>
    <w:rsid w:val="00841B4E"/>
    <w:rsid w:val="00842A44"/>
    <w:rsid w:val="0084364F"/>
    <w:rsid w:val="00844FE3"/>
    <w:rsid w:val="008455EB"/>
    <w:rsid w:val="00845EBC"/>
    <w:rsid w:val="00850D86"/>
    <w:rsid w:val="00851B2D"/>
    <w:rsid w:val="00851BE6"/>
    <w:rsid w:val="00851E9D"/>
    <w:rsid w:val="00853155"/>
    <w:rsid w:val="0085366D"/>
    <w:rsid w:val="00853BB9"/>
    <w:rsid w:val="00854CB6"/>
    <w:rsid w:val="00857947"/>
    <w:rsid w:val="00857E84"/>
    <w:rsid w:val="00860D1E"/>
    <w:rsid w:val="00860EF2"/>
    <w:rsid w:val="00860F34"/>
    <w:rsid w:val="00861E89"/>
    <w:rsid w:val="00862F43"/>
    <w:rsid w:val="00865308"/>
    <w:rsid w:val="00865A42"/>
    <w:rsid w:val="00867AD2"/>
    <w:rsid w:val="00871EAB"/>
    <w:rsid w:val="00873553"/>
    <w:rsid w:val="0087496D"/>
    <w:rsid w:val="00876205"/>
    <w:rsid w:val="008763F4"/>
    <w:rsid w:val="008766D6"/>
    <w:rsid w:val="00876C3D"/>
    <w:rsid w:val="00876D9D"/>
    <w:rsid w:val="00876F3B"/>
    <w:rsid w:val="00880619"/>
    <w:rsid w:val="0088105E"/>
    <w:rsid w:val="008822C0"/>
    <w:rsid w:val="00883143"/>
    <w:rsid w:val="0088322C"/>
    <w:rsid w:val="008833CE"/>
    <w:rsid w:val="00883699"/>
    <w:rsid w:val="0088379E"/>
    <w:rsid w:val="0088534D"/>
    <w:rsid w:val="008859A9"/>
    <w:rsid w:val="00887C0A"/>
    <w:rsid w:val="00890505"/>
    <w:rsid w:val="0089313A"/>
    <w:rsid w:val="00893EA2"/>
    <w:rsid w:val="008944B1"/>
    <w:rsid w:val="0089486B"/>
    <w:rsid w:val="0089487E"/>
    <w:rsid w:val="00894CA2"/>
    <w:rsid w:val="008973A4"/>
    <w:rsid w:val="008A00A2"/>
    <w:rsid w:val="008A130B"/>
    <w:rsid w:val="008A3273"/>
    <w:rsid w:val="008A3959"/>
    <w:rsid w:val="008A430B"/>
    <w:rsid w:val="008B43C9"/>
    <w:rsid w:val="008B4BCC"/>
    <w:rsid w:val="008B4CB2"/>
    <w:rsid w:val="008B4DC6"/>
    <w:rsid w:val="008B5116"/>
    <w:rsid w:val="008B5EEB"/>
    <w:rsid w:val="008B74D5"/>
    <w:rsid w:val="008C0888"/>
    <w:rsid w:val="008C196F"/>
    <w:rsid w:val="008C2344"/>
    <w:rsid w:val="008C2723"/>
    <w:rsid w:val="008C2E2B"/>
    <w:rsid w:val="008C33BE"/>
    <w:rsid w:val="008C33EF"/>
    <w:rsid w:val="008C370D"/>
    <w:rsid w:val="008C3FB4"/>
    <w:rsid w:val="008C453C"/>
    <w:rsid w:val="008C46B1"/>
    <w:rsid w:val="008C5BFB"/>
    <w:rsid w:val="008C5E2C"/>
    <w:rsid w:val="008C6708"/>
    <w:rsid w:val="008C68C8"/>
    <w:rsid w:val="008C68DD"/>
    <w:rsid w:val="008C6CDA"/>
    <w:rsid w:val="008C6E24"/>
    <w:rsid w:val="008C6E8E"/>
    <w:rsid w:val="008D0F4B"/>
    <w:rsid w:val="008D208A"/>
    <w:rsid w:val="008D2177"/>
    <w:rsid w:val="008D227A"/>
    <w:rsid w:val="008D2C72"/>
    <w:rsid w:val="008D343E"/>
    <w:rsid w:val="008D35F5"/>
    <w:rsid w:val="008D360F"/>
    <w:rsid w:val="008D432B"/>
    <w:rsid w:val="008D5063"/>
    <w:rsid w:val="008D5631"/>
    <w:rsid w:val="008D5DD8"/>
    <w:rsid w:val="008E019D"/>
    <w:rsid w:val="008E0DE7"/>
    <w:rsid w:val="008E208C"/>
    <w:rsid w:val="008E36C3"/>
    <w:rsid w:val="008E4476"/>
    <w:rsid w:val="008E4B97"/>
    <w:rsid w:val="008E5F1F"/>
    <w:rsid w:val="008E7017"/>
    <w:rsid w:val="008F24C1"/>
    <w:rsid w:val="008F3F22"/>
    <w:rsid w:val="008F4A16"/>
    <w:rsid w:val="008F5CFE"/>
    <w:rsid w:val="008F6676"/>
    <w:rsid w:val="008F7D57"/>
    <w:rsid w:val="00902CED"/>
    <w:rsid w:val="00907452"/>
    <w:rsid w:val="009104A4"/>
    <w:rsid w:val="00911398"/>
    <w:rsid w:val="009113AA"/>
    <w:rsid w:val="00912B4E"/>
    <w:rsid w:val="00913281"/>
    <w:rsid w:val="009135D5"/>
    <w:rsid w:val="00914088"/>
    <w:rsid w:val="009147D0"/>
    <w:rsid w:val="00914F47"/>
    <w:rsid w:val="00916CDA"/>
    <w:rsid w:val="00920342"/>
    <w:rsid w:val="0092090F"/>
    <w:rsid w:val="00920C7A"/>
    <w:rsid w:val="009210DC"/>
    <w:rsid w:val="00922D89"/>
    <w:rsid w:val="00924441"/>
    <w:rsid w:val="00924B9B"/>
    <w:rsid w:val="00925B73"/>
    <w:rsid w:val="00926A70"/>
    <w:rsid w:val="00926B55"/>
    <w:rsid w:val="009303AF"/>
    <w:rsid w:val="009309AA"/>
    <w:rsid w:val="00930C5C"/>
    <w:rsid w:val="00930E04"/>
    <w:rsid w:val="00931359"/>
    <w:rsid w:val="009319DA"/>
    <w:rsid w:val="00933044"/>
    <w:rsid w:val="00933EC6"/>
    <w:rsid w:val="00934687"/>
    <w:rsid w:val="00935994"/>
    <w:rsid w:val="00936284"/>
    <w:rsid w:val="009367E8"/>
    <w:rsid w:val="00936BA8"/>
    <w:rsid w:val="00937025"/>
    <w:rsid w:val="00937EBB"/>
    <w:rsid w:val="00940302"/>
    <w:rsid w:val="009403B9"/>
    <w:rsid w:val="00940918"/>
    <w:rsid w:val="00940C6C"/>
    <w:rsid w:val="009414B4"/>
    <w:rsid w:val="00942F2F"/>
    <w:rsid w:val="009445BC"/>
    <w:rsid w:val="00944CBC"/>
    <w:rsid w:val="00944D5C"/>
    <w:rsid w:val="00944D94"/>
    <w:rsid w:val="00945129"/>
    <w:rsid w:val="00947142"/>
    <w:rsid w:val="009506C3"/>
    <w:rsid w:val="00950BE7"/>
    <w:rsid w:val="00955AF9"/>
    <w:rsid w:val="00955F2C"/>
    <w:rsid w:val="0095619B"/>
    <w:rsid w:val="0095732E"/>
    <w:rsid w:val="00957BFE"/>
    <w:rsid w:val="009600CF"/>
    <w:rsid w:val="009601A0"/>
    <w:rsid w:val="00960B12"/>
    <w:rsid w:val="00961475"/>
    <w:rsid w:val="0096149F"/>
    <w:rsid w:val="00961524"/>
    <w:rsid w:val="00961F4F"/>
    <w:rsid w:val="009633D2"/>
    <w:rsid w:val="009639D8"/>
    <w:rsid w:val="009650A4"/>
    <w:rsid w:val="00965F1C"/>
    <w:rsid w:val="009667E8"/>
    <w:rsid w:val="00967802"/>
    <w:rsid w:val="00967F49"/>
    <w:rsid w:val="00967FF0"/>
    <w:rsid w:val="009719E0"/>
    <w:rsid w:val="00972101"/>
    <w:rsid w:val="0097363C"/>
    <w:rsid w:val="009741A4"/>
    <w:rsid w:val="00974FF7"/>
    <w:rsid w:val="00975662"/>
    <w:rsid w:val="009761B9"/>
    <w:rsid w:val="009767D5"/>
    <w:rsid w:val="009805E7"/>
    <w:rsid w:val="009814F3"/>
    <w:rsid w:val="009835C3"/>
    <w:rsid w:val="009852BE"/>
    <w:rsid w:val="00985666"/>
    <w:rsid w:val="009863CF"/>
    <w:rsid w:val="009865EA"/>
    <w:rsid w:val="00986DF7"/>
    <w:rsid w:val="00997C80"/>
    <w:rsid w:val="009A23CF"/>
    <w:rsid w:val="009A2460"/>
    <w:rsid w:val="009A261C"/>
    <w:rsid w:val="009A38B9"/>
    <w:rsid w:val="009A5525"/>
    <w:rsid w:val="009A553C"/>
    <w:rsid w:val="009A60C3"/>
    <w:rsid w:val="009A6559"/>
    <w:rsid w:val="009A69F7"/>
    <w:rsid w:val="009A6A4D"/>
    <w:rsid w:val="009A6C08"/>
    <w:rsid w:val="009A6DFF"/>
    <w:rsid w:val="009A7819"/>
    <w:rsid w:val="009A7E1E"/>
    <w:rsid w:val="009B04AF"/>
    <w:rsid w:val="009B132A"/>
    <w:rsid w:val="009B3F3B"/>
    <w:rsid w:val="009B44EE"/>
    <w:rsid w:val="009B5576"/>
    <w:rsid w:val="009B567D"/>
    <w:rsid w:val="009B656B"/>
    <w:rsid w:val="009B75D3"/>
    <w:rsid w:val="009C08AF"/>
    <w:rsid w:val="009C0AE7"/>
    <w:rsid w:val="009C29F2"/>
    <w:rsid w:val="009C2E71"/>
    <w:rsid w:val="009C3B4E"/>
    <w:rsid w:val="009C3F9D"/>
    <w:rsid w:val="009C4CFE"/>
    <w:rsid w:val="009C7BED"/>
    <w:rsid w:val="009C7FE7"/>
    <w:rsid w:val="009D0C17"/>
    <w:rsid w:val="009D0CF0"/>
    <w:rsid w:val="009D153F"/>
    <w:rsid w:val="009D1A6A"/>
    <w:rsid w:val="009D28F9"/>
    <w:rsid w:val="009D29CA"/>
    <w:rsid w:val="009D43A5"/>
    <w:rsid w:val="009D4D13"/>
    <w:rsid w:val="009E01E9"/>
    <w:rsid w:val="009E049B"/>
    <w:rsid w:val="009E0A70"/>
    <w:rsid w:val="009E0EF4"/>
    <w:rsid w:val="009E13FE"/>
    <w:rsid w:val="009E1590"/>
    <w:rsid w:val="009E1AC5"/>
    <w:rsid w:val="009E1CD7"/>
    <w:rsid w:val="009E207E"/>
    <w:rsid w:val="009E22A5"/>
    <w:rsid w:val="009E24E6"/>
    <w:rsid w:val="009E2A10"/>
    <w:rsid w:val="009E3310"/>
    <w:rsid w:val="009E39A9"/>
    <w:rsid w:val="009E47F8"/>
    <w:rsid w:val="009E6DF7"/>
    <w:rsid w:val="009F070A"/>
    <w:rsid w:val="009F0732"/>
    <w:rsid w:val="009F0F61"/>
    <w:rsid w:val="009F0FDC"/>
    <w:rsid w:val="009F1F9A"/>
    <w:rsid w:val="009F3D2A"/>
    <w:rsid w:val="009F5661"/>
    <w:rsid w:val="009F5D51"/>
    <w:rsid w:val="009F798B"/>
    <w:rsid w:val="00A0003A"/>
    <w:rsid w:val="00A01EDF"/>
    <w:rsid w:val="00A02348"/>
    <w:rsid w:val="00A0335E"/>
    <w:rsid w:val="00A0341C"/>
    <w:rsid w:val="00A043B3"/>
    <w:rsid w:val="00A053DE"/>
    <w:rsid w:val="00A05780"/>
    <w:rsid w:val="00A0597C"/>
    <w:rsid w:val="00A059DE"/>
    <w:rsid w:val="00A05B5D"/>
    <w:rsid w:val="00A06193"/>
    <w:rsid w:val="00A061A4"/>
    <w:rsid w:val="00A07321"/>
    <w:rsid w:val="00A079FD"/>
    <w:rsid w:val="00A07F10"/>
    <w:rsid w:val="00A111BA"/>
    <w:rsid w:val="00A119B2"/>
    <w:rsid w:val="00A11F4D"/>
    <w:rsid w:val="00A120BA"/>
    <w:rsid w:val="00A1224F"/>
    <w:rsid w:val="00A124AB"/>
    <w:rsid w:val="00A13617"/>
    <w:rsid w:val="00A140E1"/>
    <w:rsid w:val="00A14142"/>
    <w:rsid w:val="00A14852"/>
    <w:rsid w:val="00A14D75"/>
    <w:rsid w:val="00A15781"/>
    <w:rsid w:val="00A20220"/>
    <w:rsid w:val="00A21066"/>
    <w:rsid w:val="00A21B77"/>
    <w:rsid w:val="00A23CC4"/>
    <w:rsid w:val="00A24763"/>
    <w:rsid w:val="00A24D01"/>
    <w:rsid w:val="00A25208"/>
    <w:rsid w:val="00A2681D"/>
    <w:rsid w:val="00A2690B"/>
    <w:rsid w:val="00A26B18"/>
    <w:rsid w:val="00A27355"/>
    <w:rsid w:val="00A3014B"/>
    <w:rsid w:val="00A301D5"/>
    <w:rsid w:val="00A305AA"/>
    <w:rsid w:val="00A30704"/>
    <w:rsid w:val="00A3250F"/>
    <w:rsid w:val="00A32B43"/>
    <w:rsid w:val="00A33FA1"/>
    <w:rsid w:val="00A343F7"/>
    <w:rsid w:val="00A34479"/>
    <w:rsid w:val="00A4020E"/>
    <w:rsid w:val="00A440FA"/>
    <w:rsid w:val="00A452B7"/>
    <w:rsid w:val="00A459F3"/>
    <w:rsid w:val="00A45AD1"/>
    <w:rsid w:val="00A515D4"/>
    <w:rsid w:val="00A52FA9"/>
    <w:rsid w:val="00A5341A"/>
    <w:rsid w:val="00A55BCD"/>
    <w:rsid w:val="00A57D81"/>
    <w:rsid w:val="00A60441"/>
    <w:rsid w:val="00A60648"/>
    <w:rsid w:val="00A60803"/>
    <w:rsid w:val="00A61698"/>
    <w:rsid w:val="00A61786"/>
    <w:rsid w:val="00A6374F"/>
    <w:rsid w:val="00A63973"/>
    <w:rsid w:val="00A64211"/>
    <w:rsid w:val="00A64A15"/>
    <w:rsid w:val="00A64A80"/>
    <w:rsid w:val="00A64BA5"/>
    <w:rsid w:val="00A65906"/>
    <w:rsid w:val="00A6615E"/>
    <w:rsid w:val="00A6761B"/>
    <w:rsid w:val="00A71379"/>
    <w:rsid w:val="00A72ADC"/>
    <w:rsid w:val="00A731CA"/>
    <w:rsid w:val="00A73640"/>
    <w:rsid w:val="00A7478B"/>
    <w:rsid w:val="00A753DF"/>
    <w:rsid w:val="00A755BC"/>
    <w:rsid w:val="00A75C13"/>
    <w:rsid w:val="00A76787"/>
    <w:rsid w:val="00A7728F"/>
    <w:rsid w:val="00A80C44"/>
    <w:rsid w:val="00A80C53"/>
    <w:rsid w:val="00A83D26"/>
    <w:rsid w:val="00A8526D"/>
    <w:rsid w:val="00A858A3"/>
    <w:rsid w:val="00A867CC"/>
    <w:rsid w:val="00A86C7F"/>
    <w:rsid w:val="00A87432"/>
    <w:rsid w:val="00A87989"/>
    <w:rsid w:val="00A90BD4"/>
    <w:rsid w:val="00A91192"/>
    <w:rsid w:val="00A91796"/>
    <w:rsid w:val="00A92778"/>
    <w:rsid w:val="00A927EA"/>
    <w:rsid w:val="00A928B6"/>
    <w:rsid w:val="00A946C5"/>
    <w:rsid w:val="00A946F0"/>
    <w:rsid w:val="00A949C6"/>
    <w:rsid w:val="00A94CF7"/>
    <w:rsid w:val="00A951B7"/>
    <w:rsid w:val="00A95AB7"/>
    <w:rsid w:val="00A96666"/>
    <w:rsid w:val="00A96C24"/>
    <w:rsid w:val="00AA0268"/>
    <w:rsid w:val="00AA02F4"/>
    <w:rsid w:val="00AA0C5E"/>
    <w:rsid w:val="00AA144E"/>
    <w:rsid w:val="00AA1867"/>
    <w:rsid w:val="00AA1FEC"/>
    <w:rsid w:val="00AA345D"/>
    <w:rsid w:val="00AA6822"/>
    <w:rsid w:val="00AA7EBC"/>
    <w:rsid w:val="00AB0B84"/>
    <w:rsid w:val="00AB1724"/>
    <w:rsid w:val="00AB1B38"/>
    <w:rsid w:val="00AB202B"/>
    <w:rsid w:val="00AB22DA"/>
    <w:rsid w:val="00AB343E"/>
    <w:rsid w:val="00AB38EC"/>
    <w:rsid w:val="00AB3D86"/>
    <w:rsid w:val="00AB4996"/>
    <w:rsid w:val="00AB536E"/>
    <w:rsid w:val="00AB5A84"/>
    <w:rsid w:val="00AB6FC2"/>
    <w:rsid w:val="00AB7145"/>
    <w:rsid w:val="00AB7D2B"/>
    <w:rsid w:val="00AC176F"/>
    <w:rsid w:val="00AC1EC7"/>
    <w:rsid w:val="00AC21DC"/>
    <w:rsid w:val="00AC2BAF"/>
    <w:rsid w:val="00AC3BE5"/>
    <w:rsid w:val="00AC416E"/>
    <w:rsid w:val="00AC45F3"/>
    <w:rsid w:val="00AC5ED4"/>
    <w:rsid w:val="00AC62CF"/>
    <w:rsid w:val="00AC70C8"/>
    <w:rsid w:val="00AD07AD"/>
    <w:rsid w:val="00AD1142"/>
    <w:rsid w:val="00AD1392"/>
    <w:rsid w:val="00AD1479"/>
    <w:rsid w:val="00AD159C"/>
    <w:rsid w:val="00AD1D22"/>
    <w:rsid w:val="00AD237A"/>
    <w:rsid w:val="00AD245B"/>
    <w:rsid w:val="00AD2792"/>
    <w:rsid w:val="00AD322B"/>
    <w:rsid w:val="00AD3FE9"/>
    <w:rsid w:val="00AD402B"/>
    <w:rsid w:val="00AD4FF0"/>
    <w:rsid w:val="00AD501A"/>
    <w:rsid w:val="00AD6485"/>
    <w:rsid w:val="00AE081D"/>
    <w:rsid w:val="00AE192E"/>
    <w:rsid w:val="00AE5414"/>
    <w:rsid w:val="00AE5B4F"/>
    <w:rsid w:val="00AE72BF"/>
    <w:rsid w:val="00AF08DD"/>
    <w:rsid w:val="00AF2D78"/>
    <w:rsid w:val="00AF3B46"/>
    <w:rsid w:val="00AF54C6"/>
    <w:rsid w:val="00AF5C08"/>
    <w:rsid w:val="00AF637B"/>
    <w:rsid w:val="00B00222"/>
    <w:rsid w:val="00B02477"/>
    <w:rsid w:val="00B03754"/>
    <w:rsid w:val="00B047B7"/>
    <w:rsid w:val="00B06045"/>
    <w:rsid w:val="00B068D1"/>
    <w:rsid w:val="00B07B85"/>
    <w:rsid w:val="00B07EBD"/>
    <w:rsid w:val="00B109C2"/>
    <w:rsid w:val="00B11173"/>
    <w:rsid w:val="00B11945"/>
    <w:rsid w:val="00B11FA7"/>
    <w:rsid w:val="00B12C12"/>
    <w:rsid w:val="00B1388C"/>
    <w:rsid w:val="00B138B8"/>
    <w:rsid w:val="00B15271"/>
    <w:rsid w:val="00B15332"/>
    <w:rsid w:val="00B15545"/>
    <w:rsid w:val="00B1566D"/>
    <w:rsid w:val="00B17957"/>
    <w:rsid w:val="00B205AD"/>
    <w:rsid w:val="00B22BC2"/>
    <w:rsid w:val="00B238ED"/>
    <w:rsid w:val="00B24D52"/>
    <w:rsid w:val="00B254BA"/>
    <w:rsid w:val="00B26070"/>
    <w:rsid w:val="00B271ED"/>
    <w:rsid w:val="00B2758A"/>
    <w:rsid w:val="00B27B46"/>
    <w:rsid w:val="00B30C15"/>
    <w:rsid w:val="00B316F2"/>
    <w:rsid w:val="00B321A9"/>
    <w:rsid w:val="00B322E8"/>
    <w:rsid w:val="00B32C7D"/>
    <w:rsid w:val="00B34311"/>
    <w:rsid w:val="00B3735A"/>
    <w:rsid w:val="00B4045A"/>
    <w:rsid w:val="00B40CFC"/>
    <w:rsid w:val="00B42DB5"/>
    <w:rsid w:val="00B43340"/>
    <w:rsid w:val="00B43692"/>
    <w:rsid w:val="00B439D8"/>
    <w:rsid w:val="00B43DBD"/>
    <w:rsid w:val="00B44DB7"/>
    <w:rsid w:val="00B4659A"/>
    <w:rsid w:val="00B465F3"/>
    <w:rsid w:val="00B472D1"/>
    <w:rsid w:val="00B47C33"/>
    <w:rsid w:val="00B51ABD"/>
    <w:rsid w:val="00B53D9E"/>
    <w:rsid w:val="00B54444"/>
    <w:rsid w:val="00B549DC"/>
    <w:rsid w:val="00B5576A"/>
    <w:rsid w:val="00B60A46"/>
    <w:rsid w:val="00B62C50"/>
    <w:rsid w:val="00B62DFD"/>
    <w:rsid w:val="00B63841"/>
    <w:rsid w:val="00B64E95"/>
    <w:rsid w:val="00B66E1C"/>
    <w:rsid w:val="00B705E1"/>
    <w:rsid w:val="00B7064F"/>
    <w:rsid w:val="00B713EC"/>
    <w:rsid w:val="00B741EA"/>
    <w:rsid w:val="00B755A4"/>
    <w:rsid w:val="00B770AD"/>
    <w:rsid w:val="00B800F5"/>
    <w:rsid w:val="00B80466"/>
    <w:rsid w:val="00B8097A"/>
    <w:rsid w:val="00B82E2E"/>
    <w:rsid w:val="00B82FCD"/>
    <w:rsid w:val="00B8350D"/>
    <w:rsid w:val="00B837FE"/>
    <w:rsid w:val="00B83844"/>
    <w:rsid w:val="00B8439F"/>
    <w:rsid w:val="00B8491F"/>
    <w:rsid w:val="00B84B5D"/>
    <w:rsid w:val="00B85ACF"/>
    <w:rsid w:val="00B85CAC"/>
    <w:rsid w:val="00B86633"/>
    <w:rsid w:val="00B9172C"/>
    <w:rsid w:val="00B91CBA"/>
    <w:rsid w:val="00B92966"/>
    <w:rsid w:val="00B945EF"/>
    <w:rsid w:val="00B9499F"/>
    <w:rsid w:val="00B95206"/>
    <w:rsid w:val="00B9538C"/>
    <w:rsid w:val="00B95FED"/>
    <w:rsid w:val="00B960F2"/>
    <w:rsid w:val="00BA10F2"/>
    <w:rsid w:val="00BA11BC"/>
    <w:rsid w:val="00BA1D00"/>
    <w:rsid w:val="00BA2B1D"/>
    <w:rsid w:val="00BA3095"/>
    <w:rsid w:val="00BA56C2"/>
    <w:rsid w:val="00BA5A1D"/>
    <w:rsid w:val="00BA62A3"/>
    <w:rsid w:val="00BA6613"/>
    <w:rsid w:val="00BA6924"/>
    <w:rsid w:val="00BA7FA1"/>
    <w:rsid w:val="00BB061E"/>
    <w:rsid w:val="00BB31DE"/>
    <w:rsid w:val="00BB348C"/>
    <w:rsid w:val="00BB570E"/>
    <w:rsid w:val="00BB5AEB"/>
    <w:rsid w:val="00BB6EE1"/>
    <w:rsid w:val="00BC0509"/>
    <w:rsid w:val="00BC2CBB"/>
    <w:rsid w:val="00BC4CC8"/>
    <w:rsid w:val="00BD03C2"/>
    <w:rsid w:val="00BD05F8"/>
    <w:rsid w:val="00BD0681"/>
    <w:rsid w:val="00BD0D15"/>
    <w:rsid w:val="00BD0E29"/>
    <w:rsid w:val="00BD1C38"/>
    <w:rsid w:val="00BD2212"/>
    <w:rsid w:val="00BD2A75"/>
    <w:rsid w:val="00BD4825"/>
    <w:rsid w:val="00BD4C4E"/>
    <w:rsid w:val="00BD52FA"/>
    <w:rsid w:val="00BD60A9"/>
    <w:rsid w:val="00BD634F"/>
    <w:rsid w:val="00BD6D5B"/>
    <w:rsid w:val="00BD6F86"/>
    <w:rsid w:val="00BD70A0"/>
    <w:rsid w:val="00BE1E4A"/>
    <w:rsid w:val="00BE1EAE"/>
    <w:rsid w:val="00BE2E60"/>
    <w:rsid w:val="00BE31E1"/>
    <w:rsid w:val="00BE330F"/>
    <w:rsid w:val="00BE38A0"/>
    <w:rsid w:val="00BE3C32"/>
    <w:rsid w:val="00BE4944"/>
    <w:rsid w:val="00BE5BBC"/>
    <w:rsid w:val="00BE7C51"/>
    <w:rsid w:val="00BF0AA1"/>
    <w:rsid w:val="00BF3FCC"/>
    <w:rsid w:val="00BF51A5"/>
    <w:rsid w:val="00BF69D3"/>
    <w:rsid w:val="00C016F0"/>
    <w:rsid w:val="00C03715"/>
    <w:rsid w:val="00C03A8E"/>
    <w:rsid w:val="00C03E70"/>
    <w:rsid w:val="00C05BC2"/>
    <w:rsid w:val="00C06993"/>
    <w:rsid w:val="00C06CA4"/>
    <w:rsid w:val="00C0702E"/>
    <w:rsid w:val="00C114A8"/>
    <w:rsid w:val="00C1182F"/>
    <w:rsid w:val="00C130EC"/>
    <w:rsid w:val="00C131DC"/>
    <w:rsid w:val="00C1671D"/>
    <w:rsid w:val="00C167C6"/>
    <w:rsid w:val="00C177CB"/>
    <w:rsid w:val="00C2098F"/>
    <w:rsid w:val="00C2186E"/>
    <w:rsid w:val="00C22541"/>
    <w:rsid w:val="00C2269D"/>
    <w:rsid w:val="00C22BAA"/>
    <w:rsid w:val="00C22CA9"/>
    <w:rsid w:val="00C237DD"/>
    <w:rsid w:val="00C23F0E"/>
    <w:rsid w:val="00C2548C"/>
    <w:rsid w:val="00C25BA1"/>
    <w:rsid w:val="00C2662E"/>
    <w:rsid w:val="00C268D7"/>
    <w:rsid w:val="00C26934"/>
    <w:rsid w:val="00C26A9E"/>
    <w:rsid w:val="00C26CDE"/>
    <w:rsid w:val="00C2788E"/>
    <w:rsid w:val="00C3026D"/>
    <w:rsid w:val="00C304FE"/>
    <w:rsid w:val="00C3055B"/>
    <w:rsid w:val="00C31A1A"/>
    <w:rsid w:val="00C31B78"/>
    <w:rsid w:val="00C320CF"/>
    <w:rsid w:val="00C32FD5"/>
    <w:rsid w:val="00C33ABB"/>
    <w:rsid w:val="00C34FBB"/>
    <w:rsid w:val="00C35F95"/>
    <w:rsid w:val="00C37EE7"/>
    <w:rsid w:val="00C4048A"/>
    <w:rsid w:val="00C41700"/>
    <w:rsid w:val="00C41CD8"/>
    <w:rsid w:val="00C42B3D"/>
    <w:rsid w:val="00C447DA"/>
    <w:rsid w:val="00C46A3B"/>
    <w:rsid w:val="00C47003"/>
    <w:rsid w:val="00C4709D"/>
    <w:rsid w:val="00C470F3"/>
    <w:rsid w:val="00C47C81"/>
    <w:rsid w:val="00C51D2A"/>
    <w:rsid w:val="00C53A3D"/>
    <w:rsid w:val="00C53DA3"/>
    <w:rsid w:val="00C542FF"/>
    <w:rsid w:val="00C551D2"/>
    <w:rsid w:val="00C551DB"/>
    <w:rsid w:val="00C56039"/>
    <w:rsid w:val="00C56B1F"/>
    <w:rsid w:val="00C603FF"/>
    <w:rsid w:val="00C61BA0"/>
    <w:rsid w:val="00C61F24"/>
    <w:rsid w:val="00C64C60"/>
    <w:rsid w:val="00C70978"/>
    <w:rsid w:val="00C70E7C"/>
    <w:rsid w:val="00C714D0"/>
    <w:rsid w:val="00C71BDB"/>
    <w:rsid w:val="00C72252"/>
    <w:rsid w:val="00C755A8"/>
    <w:rsid w:val="00C75D93"/>
    <w:rsid w:val="00C7718D"/>
    <w:rsid w:val="00C80007"/>
    <w:rsid w:val="00C806BA"/>
    <w:rsid w:val="00C80A5B"/>
    <w:rsid w:val="00C8206C"/>
    <w:rsid w:val="00C83B61"/>
    <w:rsid w:val="00C84399"/>
    <w:rsid w:val="00C847E3"/>
    <w:rsid w:val="00C84827"/>
    <w:rsid w:val="00C84A90"/>
    <w:rsid w:val="00C85704"/>
    <w:rsid w:val="00C8602E"/>
    <w:rsid w:val="00C86060"/>
    <w:rsid w:val="00C86345"/>
    <w:rsid w:val="00C86B3B"/>
    <w:rsid w:val="00C86EC2"/>
    <w:rsid w:val="00C879AD"/>
    <w:rsid w:val="00C91ACA"/>
    <w:rsid w:val="00C91B44"/>
    <w:rsid w:val="00C93DC1"/>
    <w:rsid w:val="00C943AF"/>
    <w:rsid w:val="00C94FA3"/>
    <w:rsid w:val="00C97371"/>
    <w:rsid w:val="00C977C2"/>
    <w:rsid w:val="00CA213F"/>
    <w:rsid w:val="00CA301E"/>
    <w:rsid w:val="00CA315F"/>
    <w:rsid w:val="00CA35F4"/>
    <w:rsid w:val="00CA390E"/>
    <w:rsid w:val="00CA3A49"/>
    <w:rsid w:val="00CA3FD7"/>
    <w:rsid w:val="00CA550F"/>
    <w:rsid w:val="00CA6467"/>
    <w:rsid w:val="00CA76BD"/>
    <w:rsid w:val="00CA7A73"/>
    <w:rsid w:val="00CA7CAC"/>
    <w:rsid w:val="00CA7FC6"/>
    <w:rsid w:val="00CB0E19"/>
    <w:rsid w:val="00CB1389"/>
    <w:rsid w:val="00CB3B31"/>
    <w:rsid w:val="00CB5296"/>
    <w:rsid w:val="00CB533D"/>
    <w:rsid w:val="00CB64BA"/>
    <w:rsid w:val="00CB7F5A"/>
    <w:rsid w:val="00CC037D"/>
    <w:rsid w:val="00CC0C88"/>
    <w:rsid w:val="00CC27FE"/>
    <w:rsid w:val="00CC2B39"/>
    <w:rsid w:val="00CC31FC"/>
    <w:rsid w:val="00CC3DA6"/>
    <w:rsid w:val="00CC43ED"/>
    <w:rsid w:val="00CC466A"/>
    <w:rsid w:val="00CC4754"/>
    <w:rsid w:val="00CC78DD"/>
    <w:rsid w:val="00CC7B4C"/>
    <w:rsid w:val="00CC7F61"/>
    <w:rsid w:val="00CD1011"/>
    <w:rsid w:val="00CD148D"/>
    <w:rsid w:val="00CD30C7"/>
    <w:rsid w:val="00CD384C"/>
    <w:rsid w:val="00CD4279"/>
    <w:rsid w:val="00CD4DC7"/>
    <w:rsid w:val="00CD6CDD"/>
    <w:rsid w:val="00CD7293"/>
    <w:rsid w:val="00CE05BC"/>
    <w:rsid w:val="00CE1397"/>
    <w:rsid w:val="00CE1DFC"/>
    <w:rsid w:val="00CE210A"/>
    <w:rsid w:val="00CE2A8C"/>
    <w:rsid w:val="00CE3A97"/>
    <w:rsid w:val="00CE43E4"/>
    <w:rsid w:val="00CE5878"/>
    <w:rsid w:val="00CE5AA4"/>
    <w:rsid w:val="00CE732E"/>
    <w:rsid w:val="00CF14B7"/>
    <w:rsid w:val="00CF268F"/>
    <w:rsid w:val="00CF32E5"/>
    <w:rsid w:val="00CF6216"/>
    <w:rsid w:val="00CF6A41"/>
    <w:rsid w:val="00CF7C2A"/>
    <w:rsid w:val="00D00C1E"/>
    <w:rsid w:val="00D01444"/>
    <w:rsid w:val="00D01E47"/>
    <w:rsid w:val="00D02AF1"/>
    <w:rsid w:val="00D03026"/>
    <w:rsid w:val="00D04064"/>
    <w:rsid w:val="00D0507B"/>
    <w:rsid w:val="00D07370"/>
    <w:rsid w:val="00D0739E"/>
    <w:rsid w:val="00D10491"/>
    <w:rsid w:val="00D107D0"/>
    <w:rsid w:val="00D11735"/>
    <w:rsid w:val="00D12288"/>
    <w:rsid w:val="00D16C24"/>
    <w:rsid w:val="00D1760E"/>
    <w:rsid w:val="00D17ED6"/>
    <w:rsid w:val="00D21BE8"/>
    <w:rsid w:val="00D225C3"/>
    <w:rsid w:val="00D229D9"/>
    <w:rsid w:val="00D22CF5"/>
    <w:rsid w:val="00D235AC"/>
    <w:rsid w:val="00D2447E"/>
    <w:rsid w:val="00D24977"/>
    <w:rsid w:val="00D25C07"/>
    <w:rsid w:val="00D265AB"/>
    <w:rsid w:val="00D3005C"/>
    <w:rsid w:val="00D302B6"/>
    <w:rsid w:val="00D31D54"/>
    <w:rsid w:val="00D31FA1"/>
    <w:rsid w:val="00D32202"/>
    <w:rsid w:val="00D33262"/>
    <w:rsid w:val="00D343E5"/>
    <w:rsid w:val="00D35E25"/>
    <w:rsid w:val="00D35F66"/>
    <w:rsid w:val="00D35FC6"/>
    <w:rsid w:val="00D3791D"/>
    <w:rsid w:val="00D40AD8"/>
    <w:rsid w:val="00D40D51"/>
    <w:rsid w:val="00D41086"/>
    <w:rsid w:val="00D41A31"/>
    <w:rsid w:val="00D42575"/>
    <w:rsid w:val="00D42660"/>
    <w:rsid w:val="00D42A2B"/>
    <w:rsid w:val="00D475AC"/>
    <w:rsid w:val="00D511E3"/>
    <w:rsid w:val="00D51D27"/>
    <w:rsid w:val="00D53CDA"/>
    <w:rsid w:val="00D54BAC"/>
    <w:rsid w:val="00D55F9F"/>
    <w:rsid w:val="00D56496"/>
    <w:rsid w:val="00D5764A"/>
    <w:rsid w:val="00D60068"/>
    <w:rsid w:val="00D60175"/>
    <w:rsid w:val="00D60419"/>
    <w:rsid w:val="00D60D90"/>
    <w:rsid w:val="00D61091"/>
    <w:rsid w:val="00D6149C"/>
    <w:rsid w:val="00D61F6C"/>
    <w:rsid w:val="00D62C4F"/>
    <w:rsid w:val="00D62FEB"/>
    <w:rsid w:val="00D6305C"/>
    <w:rsid w:val="00D63A78"/>
    <w:rsid w:val="00D63D8F"/>
    <w:rsid w:val="00D63E5E"/>
    <w:rsid w:val="00D65915"/>
    <w:rsid w:val="00D65D15"/>
    <w:rsid w:val="00D66021"/>
    <w:rsid w:val="00D66B48"/>
    <w:rsid w:val="00D674C2"/>
    <w:rsid w:val="00D723A5"/>
    <w:rsid w:val="00D7248E"/>
    <w:rsid w:val="00D72B0D"/>
    <w:rsid w:val="00D72B99"/>
    <w:rsid w:val="00D73C11"/>
    <w:rsid w:val="00D7423E"/>
    <w:rsid w:val="00D743BF"/>
    <w:rsid w:val="00D74A32"/>
    <w:rsid w:val="00D755EE"/>
    <w:rsid w:val="00D761B4"/>
    <w:rsid w:val="00D761FD"/>
    <w:rsid w:val="00D76F76"/>
    <w:rsid w:val="00D801ED"/>
    <w:rsid w:val="00D826D3"/>
    <w:rsid w:val="00D82BDA"/>
    <w:rsid w:val="00D832D1"/>
    <w:rsid w:val="00D835ED"/>
    <w:rsid w:val="00D83633"/>
    <w:rsid w:val="00D85D00"/>
    <w:rsid w:val="00D86CFE"/>
    <w:rsid w:val="00D91097"/>
    <w:rsid w:val="00D912C5"/>
    <w:rsid w:val="00D918FA"/>
    <w:rsid w:val="00D91D86"/>
    <w:rsid w:val="00D91EEC"/>
    <w:rsid w:val="00D92158"/>
    <w:rsid w:val="00D925C7"/>
    <w:rsid w:val="00D9353E"/>
    <w:rsid w:val="00D95FA1"/>
    <w:rsid w:val="00D9703C"/>
    <w:rsid w:val="00D97E07"/>
    <w:rsid w:val="00DA0C52"/>
    <w:rsid w:val="00DA433B"/>
    <w:rsid w:val="00DA5C09"/>
    <w:rsid w:val="00DA5DCA"/>
    <w:rsid w:val="00DA6170"/>
    <w:rsid w:val="00DA6A47"/>
    <w:rsid w:val="00DB1B1F"/>
    <w:rsid w:val="00DB1BA2"/>
    <w:rsid w:val="00DB1BB3"/>
    <w:rsid w:val="00DB1F6D"/>
    <w:rsid w:val="00DB280D"/>
    <w:rsid w:val="00DB29DC"/>
    <w:rsid w:val="00DB4653"/>
    <w:rsid w:val="00DB4FB0"/>
    <w:rsid w:val="00DB5500"/>
    <w:rsid w:val="00DB5B14"/>
    <w:rsid w:val="00DB653A"/>
    <w:rsid w:val="00DB6983"/>
    <w:rsid w:val="00DB75F0"/>
    <w:rsid w:val="00DB7958"/>
    <w:rsid w:val="00DB7CF7"/>
    <w:rsid w:val="00DC0C25"/>
    <w:rsid w:val="00DC134B"/>
    <w:rsid w:val="00DC2BAC"/>
    <w:rsid w:val="00DC3A6E"/>
    <w:rsid w:val="00DC3F35"/>
    <w:rsid w:val="00DC4CCA"/>
    <w:rsid w:val="00DC6695"/>
    <w:rsid w:val="00DC6AC7"/>
    <w:rsid w:val="00DC7600"/>
    <w:rsid w:val="00DD12A3"/>
    <w:rsid w:val="00DD3E2E"/>
    <w:rsid w:val="00DD4996"/>
    <w:rsid w:val="00DD4C49"/>
    <w:rsid w:val="00DD4CF4"/>
    <w:rsid w:val="00DD5504"/>
    <w:rsid w:val="00DD6F4C"/>
    <w:rsid w:val="00DD771B"/>
    <w:rsid w:val="00DE0E17"/>
    <w:rsid w:val="00DE22D0"/>
    <w:rsid w:val="00DE2C2C"/>
    <w:rsid w:val="00DE3512"/>
    <w:rsid w:val="00DE4611"/>
    <w:rsid w:val="00DE572F"/>
    <w:rsid w:val="00DE5B10"/>
    <w:rsid w:val="00DE6D9C"/>
    <w:rsid w:val="00DE72F9"/>
    <w:rsid w:val="00DE7B98"/>
    <w:rsid w:val="00DF0208"/>
    <w:rsid w:val="00DF02EF"/>
    <w:rsid w:val="00DF0B7B"/>
    <w:rsid w:val="00DF0BD9"/>
    <w:rsid w:val="00DF1178"/>
    <w:rsid w:val="00DF1B64"/>
    <w:rsid w:val="00DF1D31"/>
    <w:rsid w:val="00DF1E18"/>
    <w:rsid w:val="00DF27A6"/>
    <w:rsid w:val="00DF2DF3"/>
    <w:rsid w:val="00DF31CF"/>
    <w:rsid w:val="00DF32C3"/>
    <w:rsid w:val="00DF3BB1"/>
    <w:rsid w:val="00DF3ED6"/>
    <w:rsid w:val="00DF5687"/>
    <w:rsid w:val="00DF5DCE"/>
    <w:rsid w:val="00DF61F0"/>
    <w:rsid w:val="00DF6565"/>
    <w:rsid w:val="00DF7719"/>
    <w:rsid w:val="00E00C0E"/>
    <w:rsid w:val="00E01F31"/>
    <w:rsid w:val="00E02B8C"/>
    <w:rsid w:val="00E03358"/>
    <w:rsid w:val="00E0476A"/>
    <w:rsid w:val="00E04AC9"/>
    <w:rsid w:val="00E05299"/>
    <w:rsid w:val="00E06D51"/>
    <w:rsid w:val="00E101CC"/>
    <w:rsid w:val="00E1034D"/>
    <w:rsid w:val="00E11900"/>
    <w:rsid w:val="00E11960"/>
    <w:rsid w:val="00E11DCE"/>
    <w:rsid w:val="00E127EE"/>
    <w:rsid w:val="00E12852"/>
    <w:rsid w:val="00E1350E"/>
    <w:rsid w:val="00E14461"/>
    <w:rsid w:val="00E1485B"/>
    <w:rsid w:val="00E155F9"/>
    <w:rsid w:val="00E15E4E"/>
    <w:rsid w:val="00E15F65"/>
    <w:rsid w:val="00E1737B"/>
    <w:rsid w:val="00E17D14"/>
    <w:rsid w:val="00E2377A"/>
    <w:rsid w:val="00E24B61"/>
    <w:rsid w:val="00E25479"/>
    <w:rsid w:val="00E261E0"/>
    <w:rsid w:val="00E30BFD"/>
    <w:rsid w:val="00E3108E"/>
    <w:rsid w:val="00E319FE"/>
    <w:rsid w:val="00E349AA"/>
    <w:rsid w:val="00E351BA"/>
    <w:rsid w:val="00E35F2D"/>
    <w:rsid w:val="00E36123"/>
    <w:rsid w:val="00E36BE2"/>
    <w:rsid w:val="00E40D0D"/>
    <w:rsid w:val="00E4102E"/>
    <w:rsid w:val="00E43422"/>
    <w:rsid w:val="00E454D2"/>
    <w:rsid w:val="00E46B5B"/>
    <w:rsid w:val="00E46D88"/>
    <w:rsid w:val="00E5046A"/>
    <w:rsid w:val="00E50486"/>
    <w:rsid w:val="00E50560"/>
    <w:rsid w:val="00E50AA7"/>
    <w:rsid w:val="00E5391D"/>
    <w:rsid w:val="00E544CC"/>
    <w:rsid w:val="00E54AD3"/>
    <w:rsid w:val="00E61E32"/>
    <w:rsid w:val="00E62405"/>
    <w:rsid w:val="00E62513"/>
    <w:rsid w:val="00E636FC"/>
    <w:rsid w:val="00E643E4"/>
    <w:rsid w:val="00E64475"/>
    <w:rsid w:val="00E65409"/>
    <w:rsid w:val="00E654D9"/>
    <w:rsid w:val="00E66C8B"/>
    <w:rsid w:val="00E66D11"/>
    <w:rsid w:val="00E67254"/>
    <w:rsid w:val="00E672B2"/>
    <w:rsid w:val="00E67386"/>
    <w:rsid w:val="00E67420"/>
    <w:rsid w:val="00E67669"/>
    <w:rsid w:val="00E67A1B"/>
    <w:rsid w:val="00E70339"/>
    <w:rsid w:val="00E71142"/>
    <w:rsid w:val="00E71B02"/>
    <w:rsid w:val="00E71EE6"/>
    <w:rsid w:val="00E7432D"/>
    <w:rsid w:val="00E753E4"/>
    <w:rsid w:val="00E75501"/>
    <w:rsid w:val="00E75755"/>
    <w:rsid w:val="00E75A90"/>
    <w:rsid w:val="00E778AA"/>
    <w:rsid w:val="00E77983"/>
    <w:rsid w:val="00E77C60"/>
    <w:rsid w:val="00E800BB"/>
    <w:rsid w:val="00E81840"/>
    <w:rsid w:val="00E81FED"/>
    <w:rsid w:val="00E82D0A"/>
    <w:rsid w:val="00E83151"/>
    <w:rsid w:val="00E840C5"/>
    <w:rsid w:val="00E84ED7"/>
    <w:rsid w:val="00E84F41"/>
    <w:rsid w:val="00E85214"/>
    <w:rsid w:val="00E868AE"/>
    <w:rsid w:val="00E90D39"/>
    <w:rsid w:val="00E91758"/>
    <w:rsid w:val="00E91D5D"/>
    <w:rsid w:val="00E92AC4"/>
    <w:rsid w:val="00E92C8D"/>
    <w:rsid w:val="00E93456"/>
    <w:rsid w:val="00E93B7A"/>
    <w:rsid w:val="00E94558"/>
    <w:rsid w:val="00E95DE9"/>
    <w:rsid w:val="00E96009"/>
    <w:rsid w:val="00E962EB"/>
    <w:rsid w:val="00E97E84"/>
    <w:rsid w:val="00EA100E"/>
    <w:rsid w:val="00EA3D8C"/>
    <w:rsid w:val="00EA4056"/>
    <w:rsid w:val="00EA4643"/>
    <w:rsid w:val="00EA5480"/>
    <w:rsid w:val="00EA570C"/>
    <w:rsid w:val="00EA592C"/>
    <w:rsid w:val="00EA5965"/>
    <w:rsid w:val="00EB024C"/>
    <w:rsid w:val="00EB0C2A"/>
    <w:rsid w:val="00EB1904"/>
    <w:rsid w:val="00EB3696"/>
    <w:rsid w:val="00EB4FF2"/>
    <w:rsid w:val="00EB5EB1"/>
    <w:rsid w:val="00EB74A9"/>
    <w:rsid w:val="00EC03CF"/>
    <w:rsid w:val="00EC0621"/>
    <w:rsid w:val="00EC106F"/>
    <w:rsid w:val="00EC37CA"/>
    <w:rsid w:val="00EC6523"/>
    <w:rsid w:val="00EC6844"/>
    <w:rsid w:val="00EC688B"/>
    <w:rsid w:val="00EC7BDF"/>
    <w:rsid w:val="00ED04CA"/>
    <w:rsid w:val="00ED1444"/>
    <w:rsid w:val="00ED15C0"/>
    <w:rsid w:val="00ED18C4"/>
    <w:rsid w:val="00ED27F9"/>
    <w:rsid w:val="00ED2A94"/>
    <w:rsid w:val="00ED48C9"/>
    <w:rsid w:val="00ED4BF9"/>
    <w:rsid w:val="00ED53E7"/>
    <w:rsid w:val="00ED61F6"/>
    <w:rsid w:val="00ED69C2"/>
    <w:rsid w:val="00ED6CAC"/>
    <w:rsid w:val="00ED6CCD"/>
    <w:rsid w:val="00ED6E8B"/>
    <w:rsid w:val="00ED72D9"/>
    <w:rsid w:val="00ED7488"/>
    <w:rsid w:val="00EE03E7"/>
    <w:rsid w:val="00EE0AAD"/>
    <w:rsid w:val="00EE1530"/>
    <w:rsid w:val="00EE2404"/>
    <w:rsid w:val="00EE33C4"/>
    <w:rsid w:val="00EE4234"/>
    <w:rsid w:val="00EE5BBC"/>
    <w:rsid w:val="00EE649C"/>
    <w:rsid w:val="00EE68D2"/>
    <w:rsid w:val="00EE778B"/>
    <w:rsid w:val="00EF26EC"/>
    <w:rsid w:val="00EF2CA1"/>
    <w:rsid w:val="00EF403D"/>
    <w:rsid w:val="00EF415C"/>
    <w:rsid w:val="00EF4B7C"/>
    <w:rsid w:val="00EF7C84"/>
    <w:rsid w:val="00EF7F30"/>
    <w:rsid w:val="00F01BE2"/>
    <w:rsid w:val="00F03E5C"/>
    <w:rsid w:val="00F04052"/>
    <w:rsid w:val="00F05466"/>
    <w:rsid w:val="00F05EE5"/>
    <w:rsid w:val="00F06943"/>
    <w:rsid w:val="00F06FF9"/>
    <w:rsid w:val="00F07128"/>
    <w:rsid w:val="00F10E35"/>
    <w:rsid w:val="00F1108F"/>
    <w:rsid w:val="00F121C9"/>
    <w:rsid w:val="00F13341"/>
    <w:rsid w:val="00F138F3"/>
    <w:rsid w:val="00F13BD7"/>
    <w:rsid w:val="00F14EE5"/>
    <w:rsid w:val="00F16011"/>
    <w:rsid w:val="00F21B7A"/>
    <w:rsid w:val="00F23664"/>
    <w:rsid w:val="00F23A13"/>
    <w:rsid w:val="00F240AA"/>
    <w:rsid w:val="00F244C2"/>
    <w:rsid w:val="00F247C3"/>
    <w:rsid w:val="00F25204"/>
    <w:rsid w:val="00F25869"/>
    <w:rsid w:val="00F25ECD"/>
    <w:rsid w:val="00F27AD7"/>
    <w:rsid w:val="00F30852"/>
    <w:rsid w:val="00F325EC"/>
    <w:rsid w:val="00F33163"/>
    <w:rsid w:val="00F3678D"/>
    <w:rsid w:val="00F36818"/>
    <w:rsid w:val="00F36E02"/>
    <w:rsid w:val="00F417AE"/>
    <w:rsid w:val="00F41903"/>
    <w:rsid w:val="00F433A6"/>
    <w:rsid w:val="00F4412A"/>
    <w:rsid w:val="00F4511F"/>
    <w:rsid w:val="00F45368"/>
    <w:rsid w:val="00F45736"/>
    <w:rsid w:val="00F46CD8"/>
    <w:rsid w:val="00F47B1F"/>
    <w:rsid w:val="00F47C00"/>
    <w:rsid w:val="00F5012D"/>
    <w:rsid w:val="00F522CC"/>
    <w:rsid w:val="00F53871"/>
    <w:rsid w:val="00F547D2"/>
    <w:rsid w:val="00F55AF3"/>
    <w:rsid w:val="00F55BC2"/>
    <w:rsid w:val="00F560C7"/>
    <w:rsid w:val="00F562CF"/>
    <w:rsid w:val="00F56DCA"/>
    <w:rsid w:val="00F572C5"/>
    <w:rsid w:val="00F5779F"/>
    <w:rsid w:val="00F6061D"/>
    <w:rsid w:val="00F62E55"/>
    <w:rsid w:val="00F62F98"/>
    <w:rsid w:val="00F6368F"/>
    <w:rsid w:val="00F64E21"/>
    <w:rsid w:val="00F64F48"/>
    <w:rsid w:val="00F6661E"/>
    <w:rsid w:val="00F70D04"/>
    <w:rsid w:val="00F7232D"/>
    <w:rsid w:val="00F73784"/>
    <w:rsid w:val="00F75B0F"/>
    <w:rsid w:val="00F75ED6"/>
    <w:rsid w:val="00F76558"/>
    <w:rsid w:val="00F76E8D"/>
    <w:rsid w:val="00F80D29"/>
    <w:rsid w:val="00F8302C"/>
    <w:rsid w:val="00F834C7"/>
    <w:rsid w:val="00F83A9F"/>
    <w:rsid w:val="00F84A0B"/>
    <w:rsid w:val="00F850D9"/>
    <w:rsid w:val="00F85A27"/>
    <w:rsid w:val="00F903DD"/>
    <w:rsid w:val="00F911E7"/>
    <w:rsid w:val="00F91400"/>
    <w:rsid w:val="00F929B5"/>
    <w:rsid w:val="00F94F87"/>
    <w:rsid w:val="00F95045"/>
    <w:rsid w:val="00F952A9"/>
    <w:rsid w:val="00F96627"/>
    <w:rsid w:val="00FA148F"/>
    <w:rsid w:val="00FA19DB"/>
    <w:rsid w:val="00FA3B1B"/>
    <w:rsid w:val="00FA3D96"/>
    <w:rsid w:val="00FA4793"/>
    <w:rsid w:val="00FA5288"/>
    <w:rsid w:val="00FA55E8"/>
    <w:rsid w:val="00FA5C71"/>
    <w:rsid w:val="00FB05BC"/>
    <w:rsid w:val="00FB1083"/>
    <w:rsid w:val="00FB26B5"/>
    <w:rsid w:val="00FB3879"/>
    <w:rsid w:val="00FB39B1"/>
    <w:rsid w:val="00FB3BBE"/>
    <w:rsid w:val="00FB4812"/>
    <w:rsid w:val="00FB50E8"/>
    <w:rsid w:val="00FB5FCF"/>
    <w:rsid w:val="00FB6487"/>
    <w:rsid w:val="00FB693C"/>
    <w:rsid w:val="00FB7D9E"/>
    <w:rsid w:val="00FC12F4"/>
    <w:rsid w:val="00FC1898"/>
    <w:rsid w:val="00FC1F23"/>
    <w:rsid w:val="00FC2662"/>
    <w:rsid w:val="00FC303B"/>
    <w:rsid w:val="00FC447C"/>
    <w:rsid w:val="00FC460C"/>
    <w:rsid w:val="00FC4956"/>
    <w:rsid w:val="00FC4CC7"/>
    <w:rsid w:val="00FC508B"/>
    <w:rsid w:val="00FC6370"/>
    <w:rsid w:val="00FC7B1B"/>
    <w:rsid w:val="00FD069F"/>
    <w:rsid w:val="00FD19DB"/>
    <w:rsid w:val="00FD285C"/>
    <w:rsid w:val="00FD2A2B"/>
    <w:rsid w:val="00FD30D0"/>
    <w:rsid w:val="00FD3A2B"/>
    <w:rsid w:val="00FD3D45"/>
    <w:rsid w:val="00FD3EBB"/>
    <w:rsid w:val="00FD6A65"/>
    <w:rsid w:val="00FD7C1F"/>
    <w:rsid w:val="00FE023A"/>
    <w:rsid w:val="00FE0FEB"/>
    <w:rsid w:val="00FE1E7F"/>
    <w:rsid w:val="00FE2A03"/>
    <w:rsid w:val="00FE2CEC"/>
    <w:rsid w:val="00FE4224"/>
    <w:rsid w:val="00FE542C"/>
    <w:rsid w:val="00FE5442"/>
    <w:rsid w:val="00FE5CCA"/>
    <w:rsid w:val="00FE682D"/>
    <w:rsid w:val="00FE6947"/>
    <w:rsid w:val="00FE6D59"/>
    <w:rsid w:val="00FE7043"/>
    <w:rsid w:val="00FE767E"/>
    <w:rsid w:val="00FE7B42"/>
    <w:rsid w:val="00FF0269"/>
    <w:rsid w:val="00FF0D61"/>
    <w:rsid w:val="00FF1A41"/>
    <w:rsid w:val="00FF229A"/>
    <w:rsid w:val="00FF238B"/>
    <w:rsid w:val="00FF27F1"/>
    <w:rsid w:val="00FF2C67"/>
    <w:rsid w:val="00FF32C3"/>
    <w:rsid w:val="00FF3463"/>
    <w:rsid w:val="00FF36DA"/>
    <w:rsid w:val="00FF4688"/>
    <w:rsid w:val="00FF4BEF"/>
    <w:rsid w:val="00FF62D7"/>
    <w:rsid w:val="00FF6D69"/>
    <w:rsid w:val="00FF71DE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D755A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D04"/>
    <w:pPr>
      <w:jc w:val="both"/>
    </w:pPr>
    <w:rPr>
      <w:rFonts w:ascii="Calibri" w:hAnsi="Calibri"/>
      <w:sz w:val="22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A100E"/>
    <w:pPr>
      <w:keepNext/>
      <w:tabs>
        <w:tab w:val="num" w:pos="720"/>
      </w:tabs>
      <w:ind w:left="720" w:hanging="360"/>
      <w:jc w:val="left"/>
      <w:outlineLvl w:val="0"/>
    </w:pPr>
    <w:rPr>
      <w:rFonts w:cs="Arial"/>
      <w:b/>
      <w:bCs/>
      <w:sz w:val="28"/>
      <w:szCs w:val="44"/>
    </w:rPr>
  </w:style>
  <w:style w:type="paragraph" w:styleId="Ttulo2">
    <w:name w:val="heading 2"/>
    <w:basedOn w:val="Normal"/>
    <w:next w:val="Normal"/>
    <w:link w:val="Ttulo2Car"/>
    <w:qFormat/>
    <w:rsid w:val="00CD1011"/>
    <w:pPr>
      <w:ind w:left="709"/>
      <w:outlineLvl w:val="1"/>
    </w:pPr>
    <w:rPr>
      <w:rFonts w:cs="Arial"/>
      <w:b/>
      <w:bCs/>
      <w:sz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914088"/>
    <w:pPr>
      <w:keepNext/>
      <w:ind w:left="3600"/>
      <w:jc w:val="center"/>
      <w:outlineLvl w:val="2"/>
    </w:pPr>
    <w:rPr>
      <w:u w:val="single"/>
      <w:lang w:val="es-MX"/>
    </w:rPr>
  </w:style>
  <w:style w:type="paragraph" w:styleId="Ttulo4">
    <w:name w:val="heading 4"/>
    <w:basedOn w:val="Normal"/>
    <w:next w:val="Normal"/>
    <w:link w:val="Ttulo4Car"/>
    <w:uiPriority w:val="99"/>
    <w:qFormat/>
    <w:rsid w:val="00914088"/>
    <w:pPr>
      <w:keepNext/>
      <w:outlineLvl w:val="3"/>
    </w:pPr>
    <w:rPr>
      <w:rFonts w:ascii="Arial" w:hAnsi="Arial" w:cs="Arial"/>
      <w:sz w:val="32"/>
      <w:lang w:val="es-MX"/>
    </w:rPr>
  </w:style>
  <w:style w:type="paragraph" w:styleId="Ttulo5">
    <w:name w:val="heading 5"/>
    <w:basedOn w:val="Normal"/>
    <w:next w:val="Normal"/>
    <w:link w:val="Ttulo5Car"/>
    <w:uiPriority w:val="99"/>
    <w:qFormat/>
    <w:rsid w:val="00A33FA1"/>
    <w:pPr>
      <w:keepNext/>
      <w:outlineLvl w:val="4"/>
    </w:pPr>
    <w:rPr>
      <w:b/>
      <w:bCs/>
      <w:lang w:val="es-MX"/>
    </w:rPr>
  </w:style>
  <w:style w:type="paragraph" w:styleId="Ttulo6">
    <w:name w:val="heading 6"/>
    <w:basedOn w:val="Normal"/>
    <w:next w:val="Normal"/>
    <w:link w:val="Ttulo6Car"/>
    <w:uiPriority w:val="99"/>
    <w:qFormat/>
    <w:rsid w:val="00070504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326275"/>
    <w:rPr>
      <w:rFonts w:ascii="Calibri" w:hAnsi="Calibri" w:cs="Arial"/>
      <w:b/>
      <w:bCs/>
      <w:sz w:val="28"/>
      <w:szCs w:val="44"/>
      <w:lang w:val="es-ES" w:eastAsia="es-ES"/>
    </w:rPr>
  </w:style>
  <w:style w:type="character" w:customStyle="1" w:styleId="Ttulo2Car">
    <w:name w:val="Título 2 Car"/>
    <w:link w:val="Ttulo2"/>
    <w:locked/>
    <w:rsid w:val="00CD1011"/>
    <w:rPr>
      <w:rFonts w:ascii="Calibri" w:hAnsi="Calibri" w:cs="Arial"/>
      <w:b/>
      <w:bCs/>
      <w:sz w:val="24"/>
      <w:lang w:val="es-ES" w:eastAsia="es-ES" w:bidi="ar-SA"/>
    </w:rPr>
  </w:style>
  <w:style w:type="character" w:customStyle="1" w:styleId="Ttulo3Car">
    <w:name w:val="Título 3 Car"/>
    <w:link w:val="Ttulo3"/>
    <w:uiPriority w:val="9"/>
    <w:semiHidden/>
    <w:rsid w:val="00D70122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semiHidden/>
    <w:rsid w:val="00D70122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D70122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semiHidden/>
    <w:rsid w:val="00D70122"/>
    <w:rPr>
      <w:rFonts w:ascii="Calibri" w:eastAsia="Times New Roman" w:hAnsi="Calibri" w:cs="Times New Roman"/>
      <w:b/>
      <w:bCs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914088"/>
    <w:pPr>
      <w:ind w:firstLine="708"/>
    </w:pPr>
    <w:rPr>
      <w:sz w:val="20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D70122"/>
    <w:rPr>
      <w:rFonts w:ascii="Calibri" w:hAnsi="Calibri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914088"/>
    <w:rPr>
      <w:color w:val="333399"/>
    </w:rPr>
  </w:style>
  <w:style w:type="character" w:customStyle="1" w:styleId="TextoindependienteCar">
    <w:name w:val="Texto independiente Car"/>
    <w:link w:val="Textoindependiente"/>
    <w:uiPriority w:val="99"/>
    <w:semiHidden/>
    <w:rsid w:val="00D70122"/>
    <w:rPr>
      <w:rFonts w:ascii="Calibri" w:hAnsi="Calibri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914088"/>
    <w:rPr>
      <w:color w:val="003366"/>
    </w:rPr>
  </w:style>
  <w:style w:type="character" w:customStyle="1" w:styleId="Textoindependiente2Car">
    <w:name w:val="Texto independiente 2 Car"/>
    <w:link w:val="Textoindependiente2"/>
    <w:uiPriority w:val="99"/>
    <w:semiHidden/>
    <w:rsid w:val="00D70122"/>
    <w:rPr>
      <w:rFonts w:ascii="Calibri" w:hAnsi="Calibri"/>
      <w:szCs w:val="20"/>
      <w:lang w:val="es-ES" w:eastAsia="es-ES"/>
    </w:rPr>
  </w:style>
  <w:style w:type="paragraph" w:styleId="NormalWeb">
    <w:name w:val="Normal (Web)"/>
    <w:basedOn w:val="Normal"/>
    <w:uiPriority w:val="99"/>
    <w:rsid w:val="00914088"/>
    <w:pPr>
      <w:spacing w:before="100" w:beforeAutospacing="1" w:after="100" w:afterAutospacing="1"/>
    </w:pPr>
  </w:style>
  <w:style w:type="character" w:styleId="Hipervnculo">
    <w:name w:val="Hyperlink"/>
    <w:uiPriority w:val="99"/>
    <w:rsid w:val="00914088"/>
    <w:rPr>
      <w:rFonts w:cs="Times New Roman"/>
      <w:color w:val="0000FF"/>
      <w:u w:val="single"/>
    </w:rPr>
  </w:style>
  <w:style w:type="paragraph" w:styleId="Textodebloque">
    <w:name w:val="Block Text"/>
    <w:basedOn w:val="Normal"/>
    <w:uiPriority w:val="99"/>
    <w:rsid w:val="00914088"/>
    <w:pPr>
      <w:ind w:left="-540" w:right="-522" w:firstLine="540"/>
    </w:pPr>
    <w:rPr>
      <w:color w:val="000000"/>
    </w:rPr>
  </w:style>
  <w:style w:type="paragraph" w:styleId="Sangradetextonormal">
    <w:name w:val="Body Text Indent"/>
    <w:basedOn w:val="Normal"/>
    <w:link w:val="SangradetextonormalCar"/>
    <w:uiPriority w:val="99"/>
    <w:rsid w:val="00914088"/>
    <w:pPr>
      <w:spacing w:before="100" w:beforeAutospacing="1" w:after="100" w:afterAutospacing="1"/>
      <w:ind w:left="-540"/>
    </w:pPr>
    <w:rPr>
      <w:color w:val="000080"/>
    </w:rPr>
  </w:style>
  <w:style w:type="character" w:customStyle="1" w:styleId="SangradetextonormalCar">
    <w:name w:val="Sangría de texto normal Car"/>
    <w:link w:val="Sangradetextonormal"/>
    <w:uiPriority w:val="99"/>
    <w:semiHidden/>
    <w:rsid w:val="00D70122"/>
    <w:rPr>
      <w:rFonts w:ascii="Calibri" w:hAnsi="Calibri"/>
      <w:szCs w:val="20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914088"/>
    <w:rPr>
      <w:sz w:val="20"/>
    </w:rPr>
  </w:style>
  <w:style w:type="character" w:customStyle="1" w:styleId="TextonotapieCar">
    <w:name w:val="Texto nota pie Car"/>
    <w:link w:val="Textonotapie"/>
    <w:uiPriority w:val="99"/>
    <w:semiHidden/>
    <w:rsid w:val="00D70122"/>
    <w:rPr>
      <w:rFonts w:ascii="Calibri" w:hAnsi="Calibri"/>
      <w:sz w:val="20"/>
      <w:szCs w:val="20"/>
      <w:lang w:val="es-ES" w:eastAsia="es-ES"/>
    </w:rPr>
  </w:style>
  <w:style w:type="character" w:styleId="Refdenotaalpie">
    <w:name w:val="footnote reference"/>
    <w:uiPriority w:val="99"/>
    <w:semiHidden/>
    <w:rsid w:val="00914088"/>
    <w:rPr>
      <w:rFonts w:cs="Times New Roman"/>
      <w:vertAlign w:val="superscript"/>
    </w:rPr>
  </w:style>
  <w:style w:type="character" w:styleId="Hipervnculovisitado">
    <w:name w:val="FollowedHyperlink"/>
    <w:uiPriority w:val="99"/>
    <w:rsid w:val="00914088"/>
    <w:rPr>
      <w:rFonts w:cs="Times New Roman"/>
      <w:color w:val="800080"/>
      <w:u w:val="single"/>
    </w:rPr>
  </w:style>
  <w:style w:type="paragraph" w:styleId="Encabezado">
    <w:name w:val="header"/>
    <w:basedOn w:val="Normal"/>
    <w:link w:val="EncabezadoCar"/>
    <w:rsid w:val="0091408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locked/>
    <w:rsid w:val="00326275"/>
    <w:rPr>
      <w:rFonts w:ascii="Calibri" w:hAnsi="Calibri" w:cs="Times New Roman"/>
      <w:sz w:val="22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1408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locked/>
    <w:rsid w:val="00326275"/>
    <w:rPr>
      <w:rFonts w:ascii="Calibri" w:hAnsi="Calibri" w:cs="Times New Roman"/>
      <w:sz w:val="22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914088"/>
  </w:style>
  <w:style w:type="character" w:customStyle="1" w:styleId="Textoindependiente3Car">
    <w:name w:val="Texto independiente 3 Car"/>
    <w:link w:val="Textoindependiente3"/>
    <w:uiPriority w:val="99"/>
    <w:semiHidden/>
    <w:rsid w:val="00D70122"/>
    <w:rPr>
      <w:rFonts w:ascii="Calibri" w:hAnsi="Calibri"/>
      <w:sz w:val="16"/>
      <w:szCs w:val="16"/>
      <w:lang w:val="es-ES" w:eastAsia="es-ES"/>
    </w:rPr>
  </w:style>
  <w:style w:type="paragraph" w:styleId="Descripcin">
    <w:name w:val="caption"/>
    <w:basedOn w:val="Normal"/>
    <w:next w:val="Normal"/>
    <w:qFormat/>
    <w:rsid w:val="007C2BDE"/>
    <w:pPr>
      <w:spacing w:after="120"/>
      <w:jc w:val="center"/>
    </w:pPr>
    <w:rPr>
      <w:b/>
      <w:bCs/>
      <w:color w:val="000000"/>
    </w:rPr>
  </w:style>
  <w:style w:type="paragraph" w:styleId="Sangra2detindependiente">
    <w:name w:val="Body Text Indent 2"/>
    <w:basedOn w:val="Normal"/>
    <w:link w:val="Sangra2detindependienteCar"/>
    <w:uiPriority w:val="99"/>
    <w:rsid w:val="00914088"/>
    <w:pPr>
      <w:ind w:firstLine="708"/>
    </w:pPr>
    <w:rPr>
      <w:sz w:val="20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D70122"/>
    <w:rPr>
      <w:rFonts w:ascii="Calibri" w:hAnsi="Calibri"/>
      <w:szCs w:val="20"/>
      <w:lang w:val="es-ES" w:eastAsia="es-ES"/>
    </w:rPr>
  </w:style>
  <w:style w:type="character" w:customStyle="1" w:styleId="EstiloCorreo451">
    <w:name w:val="EstiloCorreo451"/>
    <w:uiPriority w:val="99"/>
    <w:semiHidden/>
    <w:rsid w:val="00914088"/>
    <w:rPr>
      <w:rFonts w:ascii="Arial" w:hAnsi="Arial" w:cs="Arial"/>
      <w:color w:val="000000"/>
      <w:sz w:val="20"/>
    </w:rPr>
  </w:style>
  <w:style w:type="table" w:styleId="Tablaconcuadrcula">
    <w:name w:val="Table Grid"/>
    <w:basedOn w:val="Tablanormal"/>
    <w:uiPriority w:val="59"/>
    <w:rsid w:val="00B51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Ttulo410ptNegrita">
    <w:name w:val="Estilo Título 4 + 10 pt Negrita"/>
    <w:basedOn w:val="Ttulo4"/>
    <w:uiPriority w:val="99"/>
    <w:rsid w:val="00AB536E"/>
    <w:pPr>
      <w:shd w:val="clear" w:color="auto" w:fill="D9D9D9"/>
    </w:pPr>
    <w:rPr>
      <w:b/>
      <w:bCs/>
      <w:sz w:val="20"/>
    </w:rPr>
  </w:style>
  <w:style w:type="paragraph" w:styleId="TDC1">
    <w:name w:val="toc 1"/>
    <w:basedOn w:val="Normal"/>
    <w:next w:val="Normal"/>
    <w:autoRedefine/>
    <w:uiPriority w:val="39"/>
    <w:rsid w:val="00FC1F23"/>
    <w:pPr>
      <w:tabs>
        <w:tab w:val="left" w:pos="405"/>
        <w:tab w:val="right" w:pos="8828"/>
      </w:tabs>
      <w:spacing w:before="360" w:after="360"/>
      <w:jc w:val="left"/>
    </w:pPr>
    <w:rPr>
      <w:b/>
      <w:bCs/>
      <w:caps/>
      <w:szCs w:val="22"/>
    </w:rPr>
  </w:style>
  <w:style w:type="paragraph" w:customStyle="1" w:styleId="TProyecto14">
    <w:name w:val="TProyecto14"/>
    <w:basedOn w:val="Normal"/>
    <w:uiPriority w:val="99"/>
    <w:rsid w:val="00FB3879"/>
    <w:pPr>
      <w:spacing w:line="360" w:lineRule="auto"/>
      <w:jc w:val="left"/>
    </w:pPr>
    <w:rPr>
      <w:rFonts w:cs="Arial"/>
      <w:sz w:val="28"/>
      <w:szCs w:val="28"/>
      <w:lang w:val="es-MX" w:bidi="he-IL"/>
    </w:rPr>
  </w:style>
  <w:style w:type="character" w:styleId="Refdecomentario">
    <w:name w:val="annotation reference"/>
    <w:uiPriority w:val="99"/>
    <w:semiHidden/>
    <w:rsid w:val="00936284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936284"/>
  </w:style>
  <w:style w:type="character" w:customStyle="1" w:styleId="TextocomentarioCar">
    <w:name w:val="Texto comentario Car"/>
    <w:link w:val="Textocomentario"/>
    <w:uiPriority w:val="99"/>
    <w:semiHidden/>
    <w:rsid w:val="00D70122"/>
    <w:rPr>
      <w:rFonts w:ascii="Calibri" w:hAnsi="Calibri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93628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70122"/>
    <w:rPr>
      <w:rFonts w:ascii="Calibri" w:hAnsi="Calibri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93628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70122"/>
    <w:rPr>
      <w:sz w:val="0"/>
      <w:szCs w:val="0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D835ED"/>
    <w:pPr>
      <w:tabs>
        <w:tab w:val="left" w:pos="423"/>
        <w:tab w:val="right" w:leader="dot" w:pos="8828"/>
      </w:tabs>
      <w:jc w:val="left"/>
    </w:pPr>
    <w:rPr>
      <w:b/>
      <w:bCs/>
      <w:szCs w:val="22"/>
    </w:rPr>
  </w:style>
  <w:style w:type="paragraph" w:styleId="TDC3">
    <w:name w:val="toc 3"/>
    <w:basedOn w:val="Normal"/>
    <w:next w:val="Normal"/>
    <w:autoRedefine/>
    <w:uiPriority w:val="39"/>
    <w:rsid w:val="001C7D62"/>
    <w:pPr>
      <w:jc w:val="left"/>
    </w:pPr>
  </w:style>
  <w:style w:type="paragraph" w:styleId="TDC4">
    <w:name w:val="toc 4"/>
    <w:basedOn w:val="Normal"/>
    <w:next w:val="Normal"/>
    <w:autoRedefine/>
    <w:uiPriority w:val="99"/>
    <w:semiHidden/>
    <w:rsid w:val="001C7D62"/>
    <w:pPr>
      <w:jc w:val="left"/>
    </w:pPr>
    <w:rPr>
      <w:rFonts w:ascii="Times New Roman" w:hAnsi="Times New Roman"/>
      <w:szCs w:val="22"/>
    </w:rPr>
  </w:style>
  <w:style w:type="paragraph" w:styleId="TDC5">
    <w:name w:val="toc 5"/>
    <w:basedOn w:val="Normal"/>
    <w:next w:val="Normal"/>
    <w:autoRedefine/>
    <w:uiPriority w:val="99"/>
    <w:semiHidden/>
    <w:rsid w:val="001C7D62"/>
    <w:pPr>
      <w:jc w:val="left"/>
    </w:pPr>
    <w:rPr>
      <w:rFonts w:ascii="Times New Roman" w:hAnsi="Times New Roman"/>
      <w:szCs w:val="22"/>
    </w:rPr>
  </w:style>
  <w:style w:type="paragraph" w:styleId="TDC6">
    <w:name w:val="toc 6"/>
    <w:basedOn w:val="Normal"/>
    <w:next w:val="Normal"/>
    <w:autoRedefine/>
    <w:uiPriority w:val="99"/>
    <w:semiHidden/>
    <w:rsid w:val="001C7D62"/>
    <w:pPr>
      <w:jc w:val="left"/>
    </w:pPr>
    <w:rPr>
      <w:rFonts w:ascii="Times New Roman" w:hAnsi="Times New Roman"/>
      <w:szCs w:val="22"/>
    </w:rPr>
  </w:style>
  <w:style w:type="paragraph" w:styleId="TDC7">
    <w:name w:val="toc 7"/>
    <w:basedOn w:val="Normal"/>
    <w:next w:val="Normal"/>
    <w:autoRedefine/>
    <w:uiPriority w:val="99"/>
    <w:semiHidden/>
    <w:rsid w:val="001C7D62"/>
    <w:pPr>
      <w:jc w:val="left"/>
    </w:pPr>
    <w:rPr>
      <w:rFonts w:ascii="Times New Roman" w:hAnsi="Times New Roman"/>
      <w:szCs w:val="22"/>
    </w:rPr>
  </w:style>
  <w:style w:type="paragraph" w:styleId="TDC8">
    <w:name w:val="toc 8"/>
    <w:basedOn w:val="Normal"/>
    <w:next w:val="Normal"/>
    <w:autoRedefine/>
    <w:uiPriority w:val="99"/>
    <w:semiHidden/>
    <w:rsid w:val="001C7D62"/>
    <w:pPr>
      <w:jc w:val="left"/>
    </w:pPr>
    <w:rPr>
      <w:rFonts w:ascii="Times New Roman" w:hAnsi="Times New Roman"/>
      <w:szCs w:val="22"/>
    </w:rPr>
  </w:style>
  <w:style w:type="paragraph" w:styleId="TDC9">
    <w:name w:val="toc 9"/>
    <w:basedOn w:val="Normal"/>
    <w:next w:val="Normal"/>
    <w:autoRedefine/>
    <w:uiPriority w:val="99"/>
    <w:semiHidden/>
    <w:rsid w:val="001C7D62"/>
    <w:pPr>
      <w:jc w:val="left"/>
    </w:pPr>
    <w:rPr>
      <w:rFonts w:ascii="Times New Roman" w:hAnsi="Times New Roman"/>
      <w:szCs w:val="22"/>
    </w:rPr>
  </w:style>
  <w:style w:type="paragraph" w:styleId="Textosinformato">
    <w:name w:val="Plain Text"/>
    <w:basedOn w:val="Normal"/>
    <w:link w:val="TextosinformatoCar"/>
    <w:uiPriority w:val="99"/>
    <w:rsid w:val="00656BBB"/>
    <w:pPr>
      <w:jc w:val="left"/>
    </w:pPr>
    <w:rPr>
      <w:rFonts w:ascii="Verdana" w:hAnsi="Verdana"/>
    </w:rPr>
  </w:style>
  <w:style w:type="character" w:customStyle="1" w:styleId="TextosinformatoCar">
    <w:name w:val="Texto sin formato Car"/>
    <w:link w:val="Textosinformato"/>
    <w:uiPriority w:val="99"/>
    <w:semiHidden/>
    <w:rsid w:val="00D70122"/>
    <w:rPr>
      <w:rFonts w:ascii="Courier New" w:hAnsi="Courier New" w:cs="Courier New"/>
      <w:sz w:val="20"/>
      <w:szCs w:val="20"/>
      <w:lang w:val="es-ES" w:eastAsia="es-ES"/>
    </w:rPr>
  </w:style>
  <w:style w:type="paragraph" w:customStyle="1" w:styleId="Paragraph">
    <w:name w:val="Paragraph"/>
    <w:basedOn w:val="Normal"/>
    <w:uiPriority w:val="99"/>
    <w:rsid w:val="004A4688"/>
    <w:pPr>
      <w:widowControl w:val="0"/>
      <w:spacing w:before="120" w:after="120"/>
    </w:pPr>
    <w:rPr>
      <w:rFonts w:ascii="Helvetica" w:hAnsi="Helvetica"/>
      <w:color w:val="000000"/>
      <w:sz w:val="24"/>
      <w:lang w:val="es-CL"/>
    </w:rPr>
  </w:style>
  <w:style w:type="paragraph" w:customStyle="1" w:styleId="EstiloEpgrafeCentrado">
    <w:name w:val="Estilo Epígrafe + Centrado"/>
    <w:basedOn w:val="Descripcin"/>
    <w:uiPriority w:val="99"/>
    <w:rsid w:val="009309AA"/>
  </w:style>
  <w:style w:type="character" w:styleId="Nmerodepgina">
    <w:name w:val="page number"/>
    <w:rsid w:val="004242B1"/>
    <w:rPr>
      <w:rFonts w:cs="Times New Roman"/>
    </w:rPr>
  </w:style>
  <w:style w:type="character" w:styleId="Textoennegrita">
    <w:name w:val="Strong"/>
    <w:uiPriority w:val="99"/>
    <w:qFormat/>
    <w:rsid w:val="004414EA"/>
    <w:rPr>
      <w:rFonts w:cs="Times New Roman"/>
      <w:b/>
      <w:bCs/>
    </w:rPr>
  </w:style>
  <w:style w:type="paragraph" w:customStyle="1" w:styleId="EstiloTtulo2ColorpersonalizadoRGB0">
    <w:name w:val="Estilo Título 2 + Color personalizado(RGB(0"/>
    <w:aliases w:val="92,161)) Primera línea:..."/>
    <w:rsid w:val="00AC3BE5"/>
    <w:pPr>
      <w:ind w:firstLine="360"/>
    </w:pPr>
    <w:rPr>
      <w:rFonts w:ascii="Arial" w:hAnsi="Arial"/>
      <w:b/>
      <w:bCs/>
      <w:color w:val="005CA1"/>
      <w:lang w:val="es-ES" w:eastAsia="es-ES"/>
    </w:rPr>
  </w:style>
  <w:style w:type="paragraph" w:customStyle="1" w:styleId="Default">
    <w:name w:val="Default"/>
    <w:uiPriority w:val="99"/>
    <w:rsid w:val="00C51D2A"/>
    <w:pPr>
      <w:autoSpaceDE w:val="0"/>
      <w:autoSpaceDN w:val="0"/>
      <w:adjustRightInd w:val="0"/>
    </w:pPr>
    <w:rPr>
      <w:color w:val="000000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rsid w:val="00504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D70122"/>
    <w:rPr>
      <w:rFonts w:ascii="Courier New" w:hAnsi="Courier New" w:cs="Courier New"/>
      <w:sz w:val="20"/>
      <w:szCs w:val="20"/>
      <w:lang w:val="es-ES" w:eastAsia="es-ES"/>
    </w:rPr>
  </w:style>
  <w:style w:type="paragraph" w:customStyle="1" w:styleId="Estilo1">
    <w:name w:val="Estilo1"/>
    <w:basedOn w:val="Descripcin"/>
    <w:uiPriority w:val="99"/>
    <w:rsid w:val="00F41903"/>
    <w:rPr>
      <w:noProof/>
      <w:sz w:val="16"/>
      <w:szCs w:val="16"/>
    </w:rPr>
  </w:style>
  <w:style w:type="paragraph" w:styleId="Revisin">
    <w:name w:val="Revision"/>
    <w:hidden/>
    <w:uiPriority w:val="99"/>
    <w:semiHidden/>
    <w:rsid w:val="00F64F48"/>
    <w:rPr>
      <w:rFonts w:ascii="Calibri" w:hAnsi="Calibri"/>
      <w:sz w:val="22"/>
      <w:lang w:val="es-ES" w:eastAsia="es-ES"/>
    </w:rPr>
  </w:style>
  <w:style w:type="paragraph" w:customStyle="1" w:styleId="Encabezadoenmaysculas">
    <w:name w:val="Encabezado en mayúsculas"/>
    <w:basedOn w:val="Normal"/>
    <w:uiPriority w:val="99"/>
    <w:rsid w:val="00EF4B7C"/>
    <w:pPr>
      <w:jc w:val="left"/>
    </w:pPr>
    <w:rPr>
      <w:rFonts w:ascii="Tahoma" w:hAnsi="Tahoma" w:cs="Tahoma"/>
      <w:b/>
      <w:caps/>
      <w:color w:val="808080"/>
      <w:spacing w:val="4"/>
      <w:sz w:val="14"/>
      <w:szCs w:val="14"/>
      <w:lang w:val="en-US" w:eastAsia="en-US"/>
    </w:rPr>
  </w:style>
  <w:style w:type="paragraph" w:styleId="Listaconvietas">
    <w:name w:val="List Bullet"/>
    <w:basedOn w:val="Normal"/>
    <w:uiPriority w:val="99"/>
    <w:rsid w:val="00EF4B7C"/>
    <w:pPr>
      <w:tabs>
        <w:tab w:val="num" w:pos="360"/>
      </w:tabs>
      <w:ind w:left="360" w:hanging="360"/>
      <w:jc w:val="left"/>
    </w:pPr>
    <w:rPr>
      <w:rFonts w:ascii="Tahoma" w:hAnsi="Tahoma" w:cs="Tahoma"/>
      <w:spacing w:val="4"/>
      <w:sz w:val="16"/>
      <w:szCs w:val="16"/>
      <w:lang w:val="en-GB" w:eastAsia="en-US" w:bidi="ne-IN"/>
    </w:rPr>
  </w:style>
  <w:style w:type="character" w:customStyle="1" w:styleId="apple-style-span">
    <w:name w:val="apple-style-span"/>
    <w:rsid w:val="00C93DC1"/>
    <w:rPr>
      <w:rFonts w:cs="Times New Roman"/>
    </w:rPr>
  </w:style>
  <w:style w:type="character" w:customStyle="1" w:styleId="EstiloNegrita">
    <w:name w:val="Estilo Negrita"/>
    <w:rsid w:val="00691B58"/>
    <w:rPr>
      <w:rFonts w:ascii="Calibri" w:hAnsi="Calibri" w:cs="Times New Roman"/>
      <w:b/>
      <w:bCs/>
      <w:sz w:val="24"/>
    </w:rPr>
  </w:style>
  <w:style w:type="paragraph" w:styleId="Sinespaciado">
    <w:name w:val="No Spacing"/>
    <w:link w:val="SinespaciadoCar"/>
    <w:uiPriority w:val="99"/>
    <w:qFormat/>
    <w:rsid w:val="00573DA6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573DA6"/>
    <w:rPr>
      <w:rFonts w:ascii="Calibri" w:hAnsi="Calibri"/>
      <w:sz w:val="22"/>
      <w:szCs w:val="22"/>
      <w:lang w:val="es-ES" w:eastAsia="en-US" w:bidi="ar-SA"/>
    </w:rPr>
  </w:style>
  <w:style w:type="paragraph" w:styleId="Prrafodelista">
    <w:name w:val="List Paragraph"/>
    <w:basedOn w:val="Normal"/>
    <w:uiPriority w:val="34"/>
    <w:qFormat/>
    <w:rsid w:val="004F36DE"/>
    <w:pPr>
      <w:ind w:left="720"/>
      <w:contextualSpacing/>
    </w:pPr>
  </w:style>
  <w:style w:type="character" w:customStyle="1" w:styleId="hps">
    <w:name w:val="hps"/>
    <w:basedOn w:val="Fuentedeprrafopredeter"/>
    <w:rsid w:val="00B42DB5"/>
  </w:style>
  <w:style w:type="character" w:customStyle="1" w:styleId="apple-converted-space">
    <w:name w:val="apple-converted-space"/>
    <w:basedOn w:val="Fuentedeprrafopredeter"/>
    <w:rsid w:val="00B42DB5"/>
  </w:style>
  <w:style w:type="character" w:styleId="nfasis">
    <w:name w:val="Emphasis"/>
    <w:uiPriority w:val="20"/>
    <w:qFormat/>
    <w:locked/>
    <w:rsid w:val="003B71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earn.mean.io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docs.mongodb.org/manual/" TargetMode="External"/><Relationship Id="rId11" Type="http://schemas.openxmlformats.org/officeDocument/2006/relationships/hyperlink" Target="https://docs.angularjs.org/tutorial" TargetMode="External"/><Relationship Id="rId12" Type="http://schemas.openxmlformats.org/officeDocument/2006/relationships/hyperlink" Target="http://expressjs.com/4x/api.html" TargetMode="External"/><Relationship Id="rId13" Type="http://schemas.openxmlformats.org/officeDocument/2006/relationships/hyperlink" Target="https://nodejs.org/en/docs/" TargetMode="External"/><Relationship Id="rId14" Type="http://schemas.openxmlformats.org/officeDocument/2006/relationships/image" Target="media/image2.jp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2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rik%20Campos\Datos%20de%20programa\Microsoft\Plantillas\INFOSY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08DC6-20F4-4440-88EB-163D3D83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Settings\Erik Campos\Datos de programa\Microsoft\Plantillas\INFOSYS.dot</Template>
  <TotalTime>108</TotalTime>
  <Pages>11</Pages>
  <Words>1564</Words>
  <Characters>8608</Characters>
  <Application>Microsoft Macintosh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 de software</vt:lpstr>
    </vt:vector>
  </TitlesOfParts>
  <Company>Hewlett-Packard</Company>
  <LinksUpToDate>false</LinksUpToDate>
  <CharactersWithSpaces>10152</CharactersWithSpaces>
  <SharedDoc>false</SharedDoc>
  <HLinks>
    <vt:vector size="126" baseType="variant"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_Toc303350193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_Toc303350192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_Toc303350191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_Toc303350190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_Toc303350189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_Toc303350188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_Toc303350187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_Toc303350185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_Toc303350184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_Toc303350183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_Toc303350182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_Toc303350181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_Toc303350176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_Toc303350172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_Toc303350171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_Toc303350170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_Toc303350169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_Toc303350168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_Toc303350167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_Toc303350166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_Toc303350165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 de software</dc:title>
  <dc:subject/>
  <dc:creator>Esteban Parra</dc:creator>
  <cp:keywords/>
  <dc:description/>
  <cp:lastModifiedBy>CHARRIS SANDOVAL CARLOS ANDRES</cp:lastModifiedBy>
  <cp:revision>24</cp:revision>
  <cp:lastPrinted>2011-09-12T17:20:00Z</cp:lastPrinted>
  <dcterms:created xsi:type="dcterms:W3CDTF">2015-10-14T05:57:00Z</dcterms:created>
  <dcterms:modified xsi:type="dcterms:W3CDTF">2015-10-15T00:59:00Z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">
    <vt:lpwstr>Proyecto Lebox</vt:lpwstr>
  </property>
  <property fmtid="{D5CDD505-2E9C-101B-9397-08002B2CF9AE}" pid="3" name="Elaborado por">
    <vt:lpwstr>Esteban Parra</vt:lpwstr>
  </property>
  <property fmtid="{D5CDD505-2E9C-101B-9397-08002B2CF9AE}" pid="4" name="Comprobado por">
    <vt:lpwstr>Cristian Hoffmann</vt:lpwstr>
  </property>
  <property fmtid="{D5CDD505-2E9C-101B-9397-08002B2CF9AE}" pid="5" name="Número de documento">
    <vt:lpwstr>1.2</vt:lpwstr>
  </property>
  <property fmtid="{D5CDD505-2E9C-101B-9397-08002B2CF9AE}" pid="6" name="Proyecto">
    <vt:lpwstr>Takyon Agenda médica</vt:lpwstr>
  </property>
  <property fmtid="{D5CDD505-2E9C-101B-9397-08002B2CF9AE}" pid="7" name="Cliente Acrónimo">
    <vt:lpwstr>Clinica  Generica</vt:lpwstr>
  </property>
  <property fmtid="{D5CDD505-2E9C-101B-9397-08002B2CF9AE}" pid="8" name="Descripción">
    <vt:lpwstr/>
  </property>
  <property fmtid="{D5CDD505-2E9C-101B-9397-08002B2CF9AE}" pid="9" name="Servicio">
    <vt:lpwstr>Equipo TI</vt:lpwstr>
  </property>
</Properties>
</file>